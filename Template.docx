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784B" w14:textId="24D3BCFA" w:rsidR="007A2854" w:rsidRPr="00312DF8" w:rsidRDefault="00565D61" w:rsidP="007A2854">
      <w:pPr>
        <w:pStyle w:val="BHProjectTitle"/>
        <w:ind w:left="0" w:firstLine="0"/>
        <w:rPr>
          <w:sz w:val="44"/>
          <w:szCs w:val="44"/>
        </w:rPr>
      </w:pPr>
      <w:sdt>
        <w:sdtPr>
          <w:rPr>
            <w:sz w:val="44"/>
            <w:szCs w:val="44"/>
          </w:rPr>
          <w:alias w:val="Project Title"/>
          <w:tag w:val="Title"/>
          <w:id w:val="20495869"/>
          <w:lock w:val="sdtLocked"/>
          <w:placeholder>
            <w:docPart w:val="6B998FAC1B76499FA74683C7FB56ECB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312DF8" w:rsidRPr="00312DF8">
            <w:rPr>
              <w:sz w:val="44"/>
              <w:szCs w:val="44"/>
            </w:rPr>
            <w:t>Projekttitel</w:t>
          </w:r>
          <w:proofErr w:type="spellEnd"/>
        </w:sdtContent>
      </w:sdt>
    </w:p>
    <w:p w14:paraId="2302AF3D" w14:textId="7218EAEE" w:rsidR="005F362D" w:rsidRPr="00312DF8" w:rsidRDefault="00565D61" w:rsidP="00651D30">
      <w:pPr>
        <w:pStyle w:val="BHReportTitle"/>
        <w:ind w:left="0" w:hanging="5"/>
        <w:rPr>
          <w:color w:val="auto"/>
        </w:rPr>
      </w:pPr>
      <w:sdt>
        <w:sdtPr>
          <w:rPr>
            <w:color w:val="auto"/>
          </w:rPr>
          <w:alias w:val="Report Title"/>
          <w:tag w:val="Report"/>
          <w:id w:val="20495871"/>
          <w:lock w:val="sdtLocked"/>
          <w:placeholder>
            <w:docPart w:val="D3783F2615434173AC279D1D593753DD"/>
          </w:placeholder>
          <w:dataBinding w:xpath="/root[1]/Report[1]" w:storeItemID="{80946854-97BC-4543-B562-3FEE61163E24}"/>
          <w:text/>
        </w:sdtPr>
        <w:sdtEndPr/>
        <w:sdtContent>
          <w:proofErr w:type="spellStart"/>
          <w:r w:rsidR="00312DF8" w:rsidRPr="00312DF8">
            <w:rPr>
              <w:color w:val="auto"/>
            </w:rPr>
            <w:t>Berichttitel</w:t>
          </w:r>
          <w:proofErr w:type="spellEnd"/>
        </w:sdtContent>
      </w:sdt>
    </w:p>
    <w:p w14:paraId="39097068" w14:textId="390C0841" w:rsidR="0058421E" w:rsidRPr="00312DF8" w:rsidRDefault="00565D61" w:rsidP="00651D30">
      <w:pPr>
        <w:pStyle w:val="BHReportTitle"/>
        <w:ind w:left="0" w:hanging="5"/>
        <w:rPr>
          <w:color w:val="auto"/>
        </w:rPr>
      </w:pPr>
      <w:sdt>
        <w:sdtPr>
          <w:rPr>
            <w:color w:val="auto"/>
            <w:sz w:val="16"/>
            <w:szCs w:val="16"/>
          </w:rPr>
          <w:alias w:val="Document Number"/>
          <w:tag w:val="DocumentNumber"/>
          <w:id w:val="-1256891255"/>
          <w:lock w:val="sdtLocked"/>
          <w:placeholder>
            <w:docPart w:val="B983F69F6A8348648D3CF8931B2275AB"/>
          </w:placeholder>
        </w:sdtPr>
        <w:sdtEndPr>
          <w:rPr>
            <w:sz w:val="28"/>
            <w:szCs w:val="24"/>
          </w:rPr>
        </w:sdtEndPr>
        <w:sdtContent>
          <w:r w:rsidR="00312DF8" w:rsidRPr="00312DF8">
            <w:rPr>
              <w:color w:val="auto"/>
            </w:rPr>
            <w:t>XXXX-BHE-XX-XX-XX-X-XXXX</w:t>
          </w:r>
        </w:sdtContent>
      </w:sdt>
    </w:p>
    <w:p w14:paraId="3A2A16EE" w14:textId="6619D681" w:rsidR="0058421E" w:rsidRPr="00312DF8" w:rsidRDefault="00565D61" w:rsidP="00C659C2">
      <w:pPr>
        <w:pStyle w:val="BHProjectNumber"/>
        <w:ind w:left="0" w:firstLine="0"/>
      </w:pPr>
      <w:sdt>
        <w:sdtPr>
          <w:rPr>
            <w:sz w:val="18"/>
            <w:szCs w:val="18"/>
          </w:rPr>
          <w:alias w:val="Project Number"/>
          <w:tag w:val="Category"/>
          <w:id w:val="20495868"/>
          <w:lock w:val="sdtLocked"/>
          <w:placeholder>
            <w:docPart w:val="0C6617DCB9F1426EB24E587411DEC3C3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proofErr w:type="spellStart"/>
          <w:r w:rsidR="00312DF8" w:rsidRPr="00312DF8">
            <w:rPr>
              <w:sz w:val="18"/>
              <w:szCs w:val="18"/>
            </w:rPr>
            <w:t>Projektnummer</w:t>
          </w:r>
          <w:proofErr w:type="spellEnd"/>
        </w:sdtContent>
      </w:sdt>
    </w:p>
    <w:p w14:paraId="7BBE776F" w14:textId="511E4F56" w:rsidR="00C659C2" w:rsidRPr="00312DF8" w:rsidRDefault="00565D61" w:rsidP="00C659C2">
      <w:pPr>
        <w:pStyle w:val="BHPublishDate"/>
      </w:pPr>
      <w:sdt>
        <w:sdtPr>
          <w:alias w:val="Publish Date"/>
          <w:tag w:val="PublishDate"/>
          <w:id w:val="20495870"/>
          <w:lock w:val="sdtLocked"/>
          <w:placeholder>
            <w:docPart w:val="93F94E0FED9941C5A520C9D37D6B9FD3"/>
          </w:placeholder>
          <w:dataBinding w:xpath="/root[1]/PublishDate[1]" w:storeItemID="{80946854-97BC-4543-B562-3FEE61163E24}"/>
          <w:date>
            <w:dateFormat w:val="d. MMMM yyyy"/>
            <w:lid w:val="de-DE"/>
            <w:storeMappedDataAs w:val="dateTime"/>
            <w:calendar w:val="gregorian"/>
          </w:date>
        </w:sdtPr>
        <w:sdtEndPr/>
        <w:sdtContent>
          <w:r w:rsidR="00312DF8" w:rsidRPr="00312DF8">
            <w:t>7 August 2024</w:t>
          </w:r>
        </w:sdtContent>
      </w:sdt>
    </w:p>
    <w:p w14:paraId="54F8C865" w14:textId="14F1850B" w:rsidR="004A672E" w:rsidRPr="00312DF8" w:rsidRDefault="0058421E" w:rsidP="00CE3B5E">
      <w:pPr>
        <w:jc w:val="center"/>
      </w:pPr>
      <w:r w:rsidRPr="00312DF8">
        <w:t xml:space="preserve">Revision </w:t>
      </w:r>
      <w:sdt>
        <w:sdtPr>
          <w:alias w:val="Title Page Revision"/>
          <w:tag w:val="Revision"/>
          <w:id w:val="20495904"/>
          <w:lock w:val="sdtContentLocked"/>
          <w:placeholder>
            <w:docPart w:val="DED63201A3E647B1B7CA56286B7D9EC0"/>
          </w:placeholder>
          <w:dataBinding w:xpath="/root[1]/Revision[1]" w:storeItemID="{80946854-97BC-4543-B562-3FEE61163E24}"/>
          <w:text/>
        </w:sdtPr>
        <w:sdtEndPr/>
        <w:sdtContent>
          <w:r w:rsidR="00565D61">
            <w:t>P01</w:t>
          </w:r>
        </w:sdtContent>
      </w:sdt>
    </w:p>
    <w:p w14:paraId="672CBA42" w14:textId="77777777" w:rsidR="004A672E" w:rsidRPr="00312DF8" w:rsidRDefault="00565D61" w:rsidP="00CE3B5E">
      <w:pPr>
        <w:jc w:val="center"/>
      </w:pPr>
      <w:sdt>
        <w:sdtPr>
          <w:alias w:val="Draft"/>
          <w:tag w:val="Draft"/>
          <w:id w:val="1217623620"/>
          <w:lock w:val="sdtLocked"/>
          <w:placeholder>
            <w:docPart w:val="233D155B639C4EEDBA1EDE7C3FF5327C"/>
          </w:placeholder>
          <w:dataBinding w:xpath="/root[1]/Draft[1]" w:storeItemID="{80946854-97BC-4543-B562-3FEE61163E24}"/>
          <w:text/>
        </w:sdtPr>
        <w:sdtEndPr/>
        <w:sdtContent>
          <w:r w:rsidR="004A672E" w:rsidRPr="00312DF8">
            <w:t xml:space="preserve"> </w:t>
          </w:r>
        </w:sdtContent>
      </w:sdt>
    </w:p>
    <w:p w14:paraId="39F26193" w14:textId="77777777" w:rsidR="00C06992" w:rsidRPr="00312DF8" w:rsidRDefault="00F149EF" w:rsidP="00047811">
      <w:pPr>
        <w:pStyle w:val="Hidden"/>
        <w:jc w:val="center"/>
        <w:rPr>
          <w:iCs/>
          <w:vanish w:val="0"/>
        </w:rPr>
      </w:pPr>
      <w:r w:rsidRPr="00312DF8">
        <w:rPr>
          <w:iCs/>
          <w:vanish w:val="0"/>
        </w:rPr>
        <w:t xml:space="preserve">Um die </w:t>
      </w:r>
      <w:proofErr w:type="spellStart"/>
      <w:r w:rsidRPr="00312DF8">
        <w:rPr>
          <w:iCs/>
          <w:vanish w:val="0"/>
        </w:rPr>
        <w:t>Revisionsnummer</w:t>
      </w:r>
      <w:proofErr w:type="spellEnd"/>
      <w:r w:rsidRPr="00312DF8">
        <w:rPr>
          <w:iCs/>
          <w:vanish w:val="0"/>
        </w:rPr>
        <w:t xml:space="preserve"> </w:t>
      </w:r>
      <w:proofErr w:type="spellStart"/>
      <w:r w:rsidRPr="00312DF8">
        <w:rPr>
          <w:iCs/>
          <w:vanish w:val="0"/>
        </w:rPr>
        <w:t>zu</w:t>
      </w:r>
      <w:proofErr w:type="spellEnd"/>
      <w:r w:rsidRPr="00312DF8">
        <w:rPr>
          <w:iCs/>
          <w:vanish w:val="0"/>
        </w:rPr>
        <w:t xml:space="preserve"> </w:t>
      </w:r>
      <w:proofErr w:type="spellStart"/>
      <w:r w:rsidRPr="00312DF8">
        <w:rPr>
          <w:iCs/>
          <w:vanish w:val="0"/>
        </w:rPr>
        <w:t>aktualisieren</w:t>
      </w:r>
      <w:proofErr w:type="spellEnd"/>
      <w:r w:rsidRPr="00312DF8">
        <w:rPr>
          <w:iCs/>
          <w:vanish w:val="0"/>
        </w:rPr>
        <w:t xml:space="preserve">, </w:t>
      </w:r>
      <w:proofErr w:type="spellStart"/>
      <w:r w:rsidRPr="00312DF8">
        <w:rPr>
          <w:iCs/>
          <w:vanish w:val="0"/>
        </w:rPr>
        <w:t>füllen</w:t>
      </w:r>
      <w:proofErr w:type="spellEnd"/>
      <w:r w:rsidRPr="00312DF8">
        <w:rPr>
          <w:iCs/>
          <w:vanish w:val="0"/>
        </w:rPr>
        <w:t xml:space="preserve"> Sie </w:t>
      </w:r>
      <w:proofErr w:type="spellStart"/>
      <w:r w:rsidRPr="00312DF8">
        <w:rPr>
          <w:iCs/>
          <w:vanish w:val="0"/>
        </w:rPr>
        <w:t>eine</w:t>
      </w:r>
      <w:proofErr w:type="spellEnd"/>
      <w:r w:rsidRPr="00312DF8">
        <w:rPr>
          <w:iCs/>
          <w:vanish w:val="0"/>
        </w:rPr>
        <w:t xml:space="preserve"> </w:t>
      </w:r>
      <w:proofErr w:type="spellStart"/>
      <w:r w:rsidRPr="00312DF8">
        <w:rPr>
          <w:iCs/>
          <w:vanish w:val="0"/>
        </w:rPr>
        <w:t>neue</w:t>
      </w:r>
      <w:proofErr w:type="spellEnd"/>
      <w:r w:rsidRPr="00312DF8">
        <w:rPr>
          <w:iCs/>
          <w:vanish w:val="0"/>
        </w:rPr>
        <w:t xml:space="preserve"> </w:t>
      </w:r>
      <w:proofErr w:type="spellStart"/>
      <w:r w:rsidRPr="00312DF8">
        <w:rPr>
          <w:iCs/>
          <w:vanish w:val="0"/>
        </w:rPr>
        <w:t>Zeile</w:t>
      </w:r>
      <w:proofErr w:type="spellEnd"/>
      <w:r w:rsidRPr="00312DF8">
        <w:rPr>
          <w:iCs/>
          <w:vanish w:val="0"/>
        </w:rPr>
        <w:t xml:space="preserve"> </w:t>
      </w:r>
      <w:proofErr w:type="spellStart"/>
      <w:r w:rsidRPr="00312DF8">
        <w:rPr>
          <w:iCs/>
          <w:vanish w:val="0"/>
        </w:rPr>
        <w:t>aus</w:t>
      </w:r>
      <w:proofErr w:type="spellEnd"/>
      <w:r w:rsidRPr="00312DF8">
        <w:rPr>
          <w:iCs/>
          <w:vanish w:val="0"/>
        </w:rPr>
        <w:t xml:space="preserve">, </w:t>
      </w:r>
      <w:proofErr w:type="spellStart"/>
      <w:r w:rsidRPr="00312DF8">
        <w:rPr>
          <w:iCs/>
          <w:vanish w:val="0"/>
        </w:rPr>
        <w:t>indem</w:t>
      </w:r>
      <w:proofErr w:type="spellEnd"/>
      <w:r w:rsidRPr="00312DF8">
        <w:rPr>
          <w:iCs/>
          <w:vanish w:val="0"/>
        </w:rPr>
        <w:t xml:space="preserve"> Sie am Ende der </w:t>
      </w:r>
      <w:proofErr w:type="spellStart"/>
      <w:r w:rsidRPr="00312DF8">
        <w:rPr>
          <w:iCs/>
          <w:vanish w:val="0"/>
        </w:rPr>
        <w:t>letzten</w:t>
      </w:r>
      <w:proofErr w:type="spellEnd"/>
      <w:r w:rsidRPr="00312DF8">
        <w:rPr>
          <w:iCs/>
          <w:vanish w:val="0"/>
        </w:rPr>
        <w:t xml:space="preserve"> </w:t>
      </w:r>
      <w:proofErr w:type="spellStart"/>
      <w:r w:rsidRPr="00312DF8">
        <w:rPr>
          <w:iCs/>
          <w:vanish w:val="0"/>
        </w:rPr>
        <w:t>Zeile</w:t>
      </w:r>
      <w:proofErr w:type="spellEnd"/>
      <w:r w:rsidRPr="00312DF8">
        <w:rPr>
          <w:iCs/>
          <w:vanish w:val="0"/>
        </w:rPr>
        <w:t xml:space="preserve"> in der </w:t>
      </w:r>
      <w:proofErr w:type="spellStart"/>
      <w:r w:rsidRPr="00312DF8">
        <w:rPr>
          <w:iCs/>
          <w:vanish w:val="0"/>
        </w:rPr>
        <w:t>Revisionsübersichtstabelle</w:t>
      </w:r>
      <w:proofErr w:type="spellEnd"/>
      <w:r w:rsidRPr="00312DF8">
        <w:rPr>
          <w:iCs/>
          <w:vanish w:val="0"/>
        </w:rPr>
        <w:t xml:space="preserve"> die </w:t>
      </w:r>
      <w:proofErr w:type="spellStart"/>
      <w:r w:rsidRPr="00312DF8">
        <w:rPr>
          <w:iCs/>
          <w:vanish w:val="0"/>
        </w:rPr>
        <w:t>Tabulatortaste</w:t>
      </w:r>
      <w:proofErr w:type="spellEnd"/>
      <w:r w:rsidRPr="00312DF8">
        <w:rPr>
          <w:iCs/>
          <w:vanish w:val="0"/>
        </w:rPr>
        <w:t xml:space="preserve"> </w:t>
      </w:r>
      <w:proofErr w:type="spellStart"/>
      <w:r w:rsidRPr="00312DF8">
        <w:rPr>
          <w:iCs/>
          <w:vanish w:val="0"/>
        </w:rPr>
        <w:t>drücken</w:t>
      </w:r>
      <w:proofErr w:type="spellEnd"/>
      <w:r w:rsidRPr="00312DF8">
        <w:rPr>
          <w:iCs/>
          <w:vanish w:val="0"/>
        </w:rPr>
        <w:t xml:space="preserve"> und </w:t>
      </w:r>
      <w:proofErr w:type="spellStart"/>
      <w:r w:rsidRPr="00312DF8">
        <w:rPr>
          <w:iCs/>
          <w:vanish w:val="0"/>
        </w:rPr>
        <w:t>dann</w:t>
      </w:r>
      <w:proofErr w:type="spellEnd"/>
      <w:r w:rsidRPr="00312DF8">
        <w:rPr>
          <w:iCs/>
          <w:vanish w:val="0"/>
        </w:rPr>
        <w:t xml:space="preserve"> auf der </w:t>
      </w:r>
      <w:proofErr w:type="spellStart"/>
      <w:r w:rsidRPr="00312DF8">
        <w:rPr>
          <w:iCs/>
          <w:vanish w:val="0"/>
        </w:rPr>
        <w:t>Registerkarte</w:t>
      </w:r>
      <w:proofErr w:type="spellEnd"/>
      <w:r w:rsidRPr="00312DF8">
        <w:rPr>
          <w:iCs/>
          <w:vanish w:val="0"/>
        </w:rPr>
        <w:t xml:space="preserve"> </w:t>
      </w:r>
      <w:proofErr w:type="spellStart"/>
      <w:r w:rsidRPr="00312DF8">
        <w:rPr>
          <w:iCs/>
          <w:vanish w:val="0"/>
        </w:rPr>
        <w:t>Buro</w:t>
      </w:r>
      <w:proofErr w:type="spellEnd"/>
      <w:r w:rsidRPr="00312DF8">
        <w:rPr>
          <w:iCs/>
          <w:vanish w:val="0"/>
        </w:rPr>
        <w:t xml:space="preserve"> Happold Report des </w:t>
      </w:r>
      <w:proofErr w:type="spellStart"/>
      <w:r w:rsidRPr="00312DF8">
        <w:rPr>
          <w:iCs/>
          <w:vanish w:val="0"/>
        </w:rPr>
        <w:t>Menübands</w:t>
      </w:r>
      <w:proofErr w:type="spellEnd"/>
      <w:r w:rsidRPr="00312DF8">
        <w:rPr>
          <w:iCs/>
          <w:vanish w:val="0"/>
        </w:rPr>
        <w:t xml:space="preserve"> auf die </w:t>
      </w:r>
      <w:proofErr w:type="spellStart"/>
      <w:r w:rsidRPr="00312DF8">
        <w:rPr>
          <w:iCs/>
          <w:vanish w:val="0"/>
        </w:rPr>
        <w:t>Schaltfläche</w:t>
      </w:r>
      <w:proofErr w:type="spellEnd"/>
      <w:r w:rsidRPr="00312DF8">
        <w:rPr>
          <w:iCs/>
          <w:vanish w:val="0"/>
        </w:rPr>
        <w:t xml:space="preserve"> Rev No </w:t>
      </w:r>
      <w:proofErr w:type="spellStart"/>
      <w:r w:rsidRPr="00312DF8">
        <w:rPr>
          <w:iCs/>
          <w:vanish w:val="0"/>
        </w:rPr>
        <w:t>klicken</w:t>
      </w:r>
      <w:proofErr w:type="spellEnd"/>
      <w:r w:rsidRPr="00312DF8">
        <w:rPr>
          <w:iCs/>
          <w:vanish w:val="0"/>
        </w:rPr>
        <w:t>.</w:t>
      </w:r>
    </w:p>
    <w:p w14:paraId="229617F3" w14:textId="77777777" w:rsidR="00326703" w:rsidRPr="00312DF8" w:rsidRDefault="00326703" w:rsidP="00C06992">
      <w:pPr>
        <w:pStyle w:val="Hidden"/>
      </w:pPr>
    </w:p>
    <w:sdt>
      <w:sdtPr>
        <w:alias w:val="Section break - can't delete"/>
        <w:tag w:val="Section break - can't delete"/>
        <w:id w:val="8696487"/>
        <w:lock w:val="sdtLocked"/>
        <w:placeholder>
          <w:docPart w:val="2B3BBC7CBA76434EBEE6B943DA19E141"/>
        </w:placeholder>
        <w:showingPlcHdr/>
      </w:sdtPr>
      <w:sdtEndPr/>
      <w:sdtContent>
        <w:p w14:paraId="73218D0E" w14:textId="77777777" w:rsidR="001478AF" w:rsidRPr="00312DF8" w:rsidRDefault="004B55F9">
          <w:pPr>
            <w:sectPr w:rsidR="001478AF" w:rsidRPr="00312DF8" w:rsidSect="00363D4D">
              <w:headerReference w:type="default" r:id="rId9"/>
              <w:footerReference w:type="default" r:id="rId10"/>
              <w:pgSz w:w="11906" w:h="16838" w:code="9"/>
              <w:pgMar w:top="7655" w:right="1247" w:bottom="1701" w:left="1247" w:header="3175" w:footer="737" w:gutter="0"/>
              <w:cols w:space="708"/>
              <w:docGrid w:linePitch="360"/>
            </w:sectPr>
          </w:pPr>
          <w:r w:rsidRPr="00312DF8">
            <w:t xml:space="preserve"> </w:t>
          </w:r>
        </w:p>
      </w:sdtContent>
    </w:sdt>
    <w:tbl>
      <w:tblPr>
        <w:tblW w:w="5000" w:type="pct"/>
        <w:tblBorders>
          <w:bottom w:val="single" w:sz="18" w:space="0" w:color="auto"/>
          <w:insideH w:val="single" w:sz="18" w:space="0" w:color="auto"/>
        </w:tblBorders>
        <w:tblLook w:val="0020" w:firstRow="1" w:lastRow="0" w:firstColumn="0" w:lastColumn="0" w:noHBand="0" w:noVBand="0"/>
      </w:tblPr>
      <w:tblGrid>
        <w:gridCol w:w="946"/>
        <w:gridCol w:w="4563"/>
        <w:gridCol w:w="1301"/>
        <w:gridCol w:w="1301"/>
        <w:gridCol w:w="1301"/>
      </w:tblGrid>
      <w:tr w:rsidR="002D01ED" w:rsidRPr="00312DF8" w14:paraId="7611E451" w14:textId="77777777" w:rsidTr="002D01ED">
        <w:trPr>
          <w:trHeight w:val="428"/>
        </w:trPr>
        <w:tc>
          <w:tcPr>
            <w:tcW w:w="503" w:type="pct"/>
          </w:tcPr>
          <w:p w14:paraId="692D52BC" w14:textId="77777777" w:rsidR="002D01ED" w:rsidRPr="00312DF8" w:rsidRDefault="002D01ED" w:rsidP="002D01ED">
            <w:pPr>
              <w:rPr>
                <w:b/>
              </w:rPr>
            </w:pPr>
            <w:bookmarkStart w:id="0" w:name="bmkRevisionTable"/>
            <w:r w:rsidRPr="00312DF8">
              <w:rPr>
                <w:b/>
              </w:rPr>
              <w:lastRenderedPageBreak/>
              <w:t>Revision</w:t>
            </w:r>
          </w:p>
        </w:tc>
        <w:tc>
          <w:tcPr>
            <w:tcW w:w="2424" w:type="pct"/>
          </w:tcPr>
          <w:p w14:paraId="0ACBF1DB" w14:textId="77777777" w:rsidR="002D01ED" w:rsidRPr="00312DF8" w:rsidRDefault="002D01ED" w:rsidP="002D01ED">
            <w:pPr>
              <w:rPr>
                <w:b/>
              </w:rPr>
            </w:pPr>
            <w:proofErr w:type="spellStart"/>
            <w:r w:rsidRPr="00312DF8">
              <w:rPr>
                <w:b/>
              </w:rPr>
              <w:t>Beschreibung</w:t>
            </w:r>
            <w:proofErr w:type="spellEnd"/>
          </w:p>
        </w:tc>
        <w:tc>
          <w:tcPr>
            <w:tcW w:w="691" w:type="pct"/>
          </w:tcPr>
          <w:p w14:paraId="4D0A2631" w14:textId="77777777" w:rsidR="002D01ED" w:rsidRPr="00312DF8" w:rsidRDefault="002D01ED" w:rsidP="002D01ED">
            <w:pPr>
              <w:rPr>
                <w:b/>
              </w:rPr>
            </w:pPr>
            <w:proofErr w:type="spellStart"/>
            <w:r w:rsidRPr="00312DF8">
              <w:rPr>
                <w:b/>
              </w:rPr>
              <w:t>Herausgeber</w:t>
            </w:r>
            <w:proofErr w:type="spellEnd"/>
          </w:p>
        </w:tc>
        <w:tc>
          <w:tcPr>
            <w:tcW w:w="691" w:type="pct"/>
          </w:tcPr>
          <w:p w14:paraId="1967F228" w14:textId="77777777" w:rsidR="002D01ED" w:rsidRPr="00312DF8" w:rsidRDefault="002D01ED" w:rsidP="002D01ED">
            <w:pPr>
              <w:rPr>
                <w:b/>
              </w:rPr>
            </w:pPr>
            <w:r w:rsidRPr="00312DF8">
              <w:rPr>
                <w:b/>
              </w:rPr>
              <w:t>Datum</w:t>
            </w:r>
          </w:p>
        </w:tc>
        <w:tc>
          <w:tcPr>
            <w:tcW w:w="691" w:type="pct"/>
          </w:tcPr>
          <w:p w14:paraId="43C19F87" w14:textId="77777777" w:rsidR="002D01ED" w:rsidRPr="00312DF8" w:rsidRDefault="002D01ED" w:rsidP="002D01ED">
            <w:pPr>
              <w:rPr>
                <w:b/>
              </w:rPr>
            </w:pPr>
            <w:proofErr w:type="spellStart"/>
            <w:r w:rsidRPr="00312DF8">
              <w:rPr>
                <w:b/>
              </w:rPr>
              <w:t>Geprüft</w:t>
            </w:r>
            <w:proofErr w:type="spellEnd"/>
          </w:p>
        </w:tc>
      </w:tr>
      <w:tr w:rsidR="00D2067F" w:rsidRPr="00312DF8" w14:paraId="42D756F5" w14:textId="77777777" w:rsidTr="002D01ED">
        <w:tc>
          <w:tcPr>
            <w:tcW w:w="503" w:type="pct"/>
          </w:tcPr>
          <w:p w14:paraId="2770F54F" w14:textId="77777777" w:rsidR="00D2067F" w:rsidRPr="00312DF8" w:rsidRDefault="00920810" w:rsidP="00D2067F">
            <w:r w:rsidRPr="00312DF8">
              <w:t>P01</w:t>
            </w:r>
          </w:p>
        </w:tc>
        <w:tc>
          <w:tcPr>
            <w:tcW w:w="2424" w:type="pct"/>
          </w:tcPr>
          <w:p w14:paraId="337F912C" w14:textId="77777777" w:rsidR="00D2067F" w:rsidRPr="00312DF8" w:rsidRDefault="00D2067F" w:rsidP="00D2067F"/>
        </w:tc>
        <w:tc>
          <w:tcPr>
            <w:tcW w:w="691" w:type="pct"/>
          </w:tcPr>
          <w:p w14:paraId="3FF104AC" w14:textId="77777777" w:rsidR="00D2067F" w:rsidRPr="00312DF8" w:rsidRDefault="00D2067F" w:rsidP="00D2067F"/>
        </w:tc>
        <w:tc>
          <w:tcPr>
            <w:tcW w:w="691" w:type="pct"/>
          </w:tcPr>
          <w:p w14:paraId="1C4D2376" w14:textId="77777777" w:rsidR="00D2067F" w:rsidRPr="00312DF8" w:rsidRDefault="00D2067F" w:rsidP="00D2067F"/>
        </w:tc>
        <w:tc>
          <w:tcPr>
            <w:tcW w:w="691" w:type="pct"/>
          </w:tcPr>
          <w:p w14:paraId="56562BB3" w14:textId="77777777" w:rsidR="00D2067F" w:rsidRPr="00312DF8" w:rsidRDefault="00D2067F" w:rsidP="00D2067F"/>
        </w:tc>
      </w:tr>
    </w:tbl>
    <w:bookmarkEnd w:id="0"/>
    <w:p w14:paraId="5A2FC22E" w14:textId="77777777" w:rsidR="00C06992" w:rsidRPr="00312DF8" w:rsidRDefault="00F149EF" w:rsidP="00C06992">
      <w:pPr>
        <w:pStyle w:val="Hidden"/>
      </w:pPr>
      <w:r w:rsidRPr="00312DF8">
        <w:rPr>
          <w:i w:val="0"/>
          <w:vanish w:val="0"/>
        </w:rPr>
        <w:t xml:space="preserve">Um die </w:t>
      </w:r>
      <w:proofErr w:type="spellStart"/>
      <w:r w:rsidRPr="00312DF8">
        <w:rPr>
          <w:i w:val="0"/>
          <w:vanish w:val="0"/>
        </w:rPr>
        <w:t>Revisionsnummer</w:t>
      </w:r>
      <w:proofErr w:type="spellEnd"/>
      <w:r w:rsidRPr="00312DF8">
        <w:rPr>
          <w:i w:val="0"/>
          <w:vanish w:val="0"/>
        </w:rPr>
        <w:t xml:space="preserve"> </w:t>
      </w:r>
      <w:proofErr w:type="spellStart"/>
      <w:r w:rsidRPr="00312DF8">
        <w:rPr>
          <w:i w:val="0"/>
          <w:vanish w:val="0"/>
        </w:rPr>
        <w:t>zu</w:t>
      </w:r>
      <w:proofErr w:type="spellEnd"/>
      <w:r w:rsidRPr="00312DF8">
        <w:rPr>
          <w:i w:val="0"/>
          <w:vanish w:val="0"/>
        </w:rPr>
        <w:t xml:space="preserve"> </w:t>
      </w:r>
      <w:proofErr w:type="spellStart"/>
      <w:r w:rsidRPr="00312DF8">
        <w:rPr>
          <w:i w:val="0"/>
          <w:vanish w:val="0"/>
        </w:rPr>
        <w:t>aktualisieren</w:t>
      </w:r>
      <w:proofErr w:type="spellEnd"/>
      <w:r w:rsidRPr="00312DF8">
        <w:rPr>
          <w:i w:val="0"/>
          <w:vanish w:val="0"/>
        </w:rPr>
        <w:t xml:space="preserve">, </w:t>
      </w:r>
      <w:proofErr w:type="spellStart"/>
      <w:r w:rsidRPr="00312DF8">
        <w:rPr>
          <w:i w:val="0"/>
          <w:vanish w:val="0"/>
        </w:rPr>
        <w:t>füllen</w:t>
      </w:r>
      <w:proofErr w:type="spellEnd"/>
      <w:r w:rsidRPr="00312DF8">
        <w:rPr>
          <w:i w:val="0"/>
          <w:vanish w:val="0"/>
        </w:rPr>
        <w:t xml:space="preserve"> Sie </w:t>
      </w:r>
      <w:proofErr w:type="spellStart"/>
      <w:r w:rsidRPr="00312DF8">
        <w:rPr>
          <w:i w:val="0"/>
          <w:vanish w:val="0"/>
        </w:rPr>
        <w:t>eine</w:t>
      </w:r>
      <w:proofErr w:type="spellEnd"/>
      <w:r w:rsidRPr="00312DF8">
        <w:rPr>
          <w:i w:val="0"/>
          <w:vanish w:val="0"/>
        </w:rPr>
        <w:t xml:space="preserve"> </w:t>
      </w:r>
      <w:proofErr w:type="spellStart"/>
      <w:r w:rsidRPr="00312DF8">
        <w:rPr>
          <w:i w:val="0"/>
          <w:vanish w:val="0"/>
        </w:rPr>
        <w:t>neue</w:t>
      </w:r>
      <w:proofErr w:type="spellEnd"/>
      <w:r w:rsidRPr="00312DF8">
        <w:rPr>
          <w:i w:val="0"/>
          <w:vanish w:val="0"/>
        </w:rPr>
        <w:t xml:space="preserve"> </w:t>
      </w:r>
      <w:proofErr w:type="spellStart"/>
      <w:r w:rsidRPr="00312DF8">
        <w:rPr>
          <w:i w:val="0"/>
          <w:vanish w:val="0"/>
        </w:rPr>
        <w:t>Zeile</w:t>
      </w:r>
      <w:proofErr w:type="spellEnd"/>
      <w:r w:rsidRPr="00312DF8">
        <w:rPr>
          <w:i w:val="0"/>
          <w:vanish w:val="0"/>
        </w:rPr>
        <w:t xml:space="preserve"> </w:t>
      </w:r>
      <w:proofErr w:type="spellStart"/>
      <w:r w:rsidRPr="00312DF8">
        <w:rPr>
          <w:i w:val="0"/>
          <w:vanish w:val="0"/>
        </w:rPr>
        <w:t>aus</w:t>
      </w:r>
      <w:proofErr w:type="spellEnd"/>
      <w:r w:rsidRPr="00312DF8">
        <w:rPr>
          <w:i w:val="0"/>
          <w:vanish w:val="0"/>
        </w:rPr>
        <w:t xml:space="preserve">, </w:t>
      </w:r>
      <w:proofErr w:type="spellStart"/>
      <w:r w:rsidRPr="00312DF8">
        <w:rPr>
          <w:i w:val="0"/>
          <w:vanish w:val="0"/>
        </w:rPr>
        <w:t>indem</w:t>
      </w:r>
      <w:proofErr w:type="spellEnd"/>
      <w:r w:rsidRPr="00312DF8">
        <w:rPr>
          <w:i w:val="0"/>
          <w:vanish w:val="0"/>
        </w:rPr>
        <w:t xml:space="preserve"> Sie am Ende der </w:t>
      </w:r>
      <w:proofErr w:type="spellStart"/>
      <w:r w:rsidRPr="00312DF8">
        <w:rPr>
          <w:i w:val="0"/>
          <w:vanish w:val="0"/>
        </w:rPr>
        <w:t>letzten</w:t>
      </w:r>
      <w:proofErr w:type="spellEnd"/>
      <w:r w:rsidRPr="00312DF8">
        <w:rPr>
          <w:i w:val="0"/>
          <w:vanish w:val="0"/>
        </w:rPr>
        <w:t xml:space="preserve"> </w:t>
      </w:r>
      <w:proofErr w:type="spellStart"/>
      <w:r w:rsidRPr="00312DF8">
        <w:rPr>
          <w:i w:val="0"/>
          <w:vanish w:val="0"/>
        </w:rPr>
        <w:t>Zeile</w:t>
      </w:r>
      <w:proofErr w:type="spellEnd"/>
      <w:r w:rsidRPr="00312DF8">
        <w:rPr>
          <w:i w:val="0"/>
          <w:vanish w:val="0"/>
        </w:rPr>
        <w:t xml:space="preserve"> in der </w:t>
      </w:r>
      <w:proofErr w:type="spellStart"/>
      <w:r w:rsidRPr="00312DF8">
        <w:rPr>
          <w:i w:val="0"/>
          <w:vanish w:val="0"/>
        </w:rPr>
        <w:t>Revisionsübersichtstabelle</w:t>
      </w:r>
      <w:proofErr w:type="spellEnd"/>
      <w:r w:rsidRPr="00312DF8">
        <w:rPr>
          <w:i w:val="0"/>
          <w:vanish w:val="0"/>
        </w:rPr>
        <w:t xml:space="preserve"> die </w:t>
      </w:r>
      <w:proofErr w:type="spellStart"/>
      <w:r w:rsidRPr="00312DF8">
        <w:rPr>
          <w:i w:val="0"/>
          <w:vanish w:val="0"/>
        </w:rPr>
        <w:t>Tabulatortaste</w:t>
      </w:r>
      <w:proofErr w:type="spellEnd"/>
      <w:r w:rsidRPr="00312DF8">
        <w:rPr>
          <w:i w:val="0"/>
          <w:vanish w:val="0"/>
        </w:rPr>
        <w:t xml:space="preserve"> </w:t>
      </w:r>
      <w:proofErr w:type="spellStart"/>
      <w:r w:rsidRPr="00312DF8">
        <w:rPr>
          <w:i w:val="0"/>
          <w:vanish w:val="0"/>
        </w:rPr>
        <w:t>drücken</w:t>
      </w:r>
      <w:proofErr w:type="spellEnd"/>
      <w:r w:rsidRPr="00312DF8">
        <w:rPr>
          <w:i w:val="0"/>
          <w:vanish w:val="0"/>
        </w:rPr>
        <w:t xml:space="preserve"> und </w:t>
      </w:r>
      <w:proofErr w:type="spellStart"/>
      <w:r w:rsidRPr="00312DF8">
        <w:rPr>
          <w:i w:val="0"/>
          <w:vanish w:val="0"/>
        </w:rPr>
        <w:t>dann</w:t>
      </w:r>
      <w:proofErr w:type="spellEnd"/>
      <w:r w:rsidRPr="00312DF8">
        <w:rPr>
          <w:i w:val="0"/>
          <w:vanish w:val="0"/>
        </w:rPr>
        <w:t xml:space="preserve"> auf der </w:t>
      </w:r>
      <w:proofErr w:type="spellStart"/>
      <w:r w:rsidRPr="00312DF8">
        <w:rPr>
          <w:i w:val="0"/>
          <w:vanish w:val="0"/>
        </w:rPr>
        <w:t>Registerkarte</w:t>
      </w:r>
      <w:proofErr w:type="spellEnd"/>
      <w:r w:rsidRPr="00312DF8">
        <w:rPr>
          <w:i w:val="0"/>
          <w:vanish w:val="0"/>
        </w:rPr>
        <w:t xml:space="preserve"> </w:t>
      </w:r>
      <w:proofErr w:type="spellStart"/>
      <w:r w:rsidRPr="00312DF8">
        <w:rPr>
          <w:i w:val="0"/>
          <w:vanish w:val="0"/>
        </w:rPr>
        <w:t>Buro</w:t>
      </w:r>
      <w:proofErr w:type="spellEnd"/>
      <w:r w:rsidRPr="00312DF8">
        <w:rPr>
          <w:i w:val="0"/>
          <w:vanish w:val="0"/>
        </w:rPr>
        <w:t xml:space="preserve"> Happold Report des </w:t>
      </w:r>
      <w:proofErr w:type="spellStart"/>
      <w:r w:rsidRPr="00312DF8">
        <w:rPr>
          <w:i w:val="0"/>
          <w:vanish w:val="0"/>
        </w:rPr>
        <w:t>Menübands</w:t>
      </w:r>
      <w:proofErr w:type="spellEnd"/>
      <w:r w:rsidRPr="00312DF8">
        <w:rPr>
          <w:i w:val="0"/>
          <w:vanish w:val="0"/>
        </w:rPr>
        <w:t xml:space="preserve"> auf die </w:t>
      </w:r>
      <w:proofErr w:type="spellStart"/>
      <w:r w:rsidRPr="00312DF8">
        <w:rPr>
          <w:i w:val="0"/>
          <w:vanish w:val="0"/>
        </w:rPr>
        <w:t>Schaltfläche</w:t>
      </w:r>
      <w:proofErr w:type="spellEnd"/>
      <w:r w:rsidRPr="00312DF8">
        <w:rPr>
          <w:i w:val="0"/>
          <w:vanish w:val="0"/>
        </w:rPr>
        <w:t xml:space="preserve"> Rev No </w:t>
      </w:r>
      <w:proofErr w:type="spellStart"/>
      <w:r w:rsidRPr="00312DF8">
        <w:rPr>
          <w:i w:val="0"/>
          <w:vanish w:val="0"/>
        </w:rPr>
        <w:t>klicken</w:t>
      </w:r>
      <w:proofErr w:type="spellEnd"/>
      <w:r w:rsidRPr="00312DF8">
        <w:rPr>
          <w:i w:val="0"/>
          <w:vanish w:val="0"/>
        </w:rPr>
        <w:t>.</w:t>
      </w:r>
    </w:p>
    <w:p w14:paraId="75393BFE" w14:textId="77777777" w:rsidR="00D2067F" w:rsidRPr="00312DF8" w:rsidRDefault="00D2067F" w:rsidP="00D2067F"/>
    <w:p w14:paraId="2FBF84F2" w14:textId="10124AF4" w:rsidR="00D2067F" w:rsidRPr="00312DF8" w:rsidRDefault="00937163" w:rsidP="00D2067F">
      <w:r w:rsidRPr="00312DF8">
        <w:fldChar w:fldCharType="begin"/>
      </w:r>
      <w:r w:rsidR="00010A7D" w:rsidRPr="00312DF8">
        <w:instrText xml:space="preserve"> FILENAME \p </w:instrText>
      </w:r>
      <w:r w:rsidRPr="00312DF8">
        <w:fldChar w:fldCharType="separate"/>
      </w:r>
      <w:r w:rsidR="00565D61">
        <w:rPr>
          <w:noProof/>
        </w:rPr>
        <w:t>C:\Users\vmylavarapu\Documents\Github\NonBHoM\FSD_Toolbox\Template.docx</w:t>
      </w:r>
      <w:r w:rsidRPr="00312DF8">
        <w:fldChar w:fldCharType="end"/>
      </w:r>
    </w:p>
    <w:sdt>
      <w:sdtPr>
        <w:alias w:val="Discipline"/>
        <w:tag w:val="Discipline"/>
        <w:id w:val="43290652"/>
        <w:lock w:val="sdtLocked"/>
        <w:placeholder>
          <w:docPart w:val="1D7437F342FC4AAB8C250F56A29C9855"/>
        </w:placeholder>
      </w:sdtPr>
      <w:sdtEndPr/>
      <w:sdtContent>
        <w:p w14:paraId="615C138D" w14:textId="77777777" w:rsidR="00290B75" w:rsidRPr="00312DF8" w:rsidRDefault="00290B75" w:rsidP="00CF3456">
          <w:pPr>
            <w:ind w:right="142"/>
            <w:rPr>
              <w:rFonts w:ascii="Segoe UI" w:hAnsi="Segoe UI" w:cs="Segoe UI"/>
              <w:b/>
              <w:bCs/>
              <w:color w:val="000000"/>
              <w:szCs w:val="18"/>
            </w:rPr>
          </w:pPr>
          <w:proofErr w:type="spellStart"/>
          <w:r w:rsidRPr="00312DF8">
            <w:rPr>
              <w:rFonts w:ascii="Segoe UI" w:hAnsi="Segoe UI" w:cs="Segoe UI"/>
              <w:b/>
              <w:bCs/>
              <w:color w:val="000000"/>
              <w:szCs w:val="18"/>
            </w:rPr>
            <w:t>Haftungsausschluss</w:t>
          </w:r>
          <w:proofErr w:type="spellEnd"/>
          <w:r w:rsidRPr="00312DF8">
            <w:rPr>
              <w:rFonts w:ascii="Segoe UI" w:hAnsi="Segoe UI" w:cs="Segoe UI"/>
              <w:b/>
              <w:bCs/>
              <w:color w:val="000000"/>
              <w:szCs w:val="18"/>
            </w:rPr>
            <w:t xml:space="preserve"> </w:t>
          </w:r>
          <w:proofErr w:type="spellStart"/>
          <w:r w:rsidRPr="00312DF8">
            <w:rPr>
              <w:rFonts w:ascii="Segoe UI" w:hAnsi="Segoe UI" w:cs="Segoe UI"/>
              <w:b/>
              <w:bCs/>
              <w:color w:val="000000"/>
              <w:szCs w:val="18"/>
            </w:rPr>
            <w:t>Bericht</w:t>
          </w:r>
          <w:proofErr w:type="spellEnd"/>
        </w:p>
        <w:p w14:paraId="2466E7AF" w14:textId="65DA3E10" w:rsidR="003E26F1" w:rsidRPr="00312DF8" w:rsidRDefault="007024B7" w:rsidP="003E26F1">
          <w:pPr>
            <w:rPr>
              <w:color w:val="auto"/>
            </w:rPr>
          </w:pPr>
          <w:r w:rsidRPr="00312DF8">
            <w:t xml:space="preserve">Dieser </w:t>
          </w:r>
          <w:proofErr w:type="spellStart"/>
          <w:r w:rsidRPr="00312DF8">
            <w:t>Bericht</w:t>
          </w:r>
          <w:proofErr w:type="spellEnd"/>
          <w:r w:rsidRPr="00312DF8">
            <w:t xml:space="preserve"> </w:t>
          </w:r>
          <w:proofErr w:type="spellStart"/>
          <w:r w:rsidRPr="00312DF8">
            <w:t>wurde</w:t>
          </w:r>
          <w:proofErr w:type="spellEnd"/>
          <w:r w:rsidRPr="00312DF8">
            <w:t xml:space="preserve"> von </w:t>
          </w:r>
          <w:proofErr w:type="spellStart"/>
          <w:r w:rsidRPr="00312DF8">
            <w:t>Buro</w:t>
          </w:r>
          <w:proofErr w:type="spellEnd"/>
          <w:r w:rsidRPr="00312DF8">
            <w:t xml:space="preserve"> Happold GmbH </w:t>
          </w:r>
          <w:proofErr w:type="spellStart"/>
          <w:r w:rsidRPr="00312DF8">
            <w:t>ausschließlich</w:t>
          </w:r>
          <w:proofErr w:type="spellEnd"/>
          <w:r w:rsidRPr="00312DF8">
            <w:t xml:space="preserve"> </w:t>
          </w:r>
          <w:proofErr w:type="spellStart"/>
          <w:r w:rsidRPr="00312DF8">
            <w:t>zum</w:t>
          </w:r>
          <w:proofErr w:type="spellEnd"/>
          <w:r w:rsidRPr="00312DF8">
            <w:t xml:space="preserve"> </w:t>
          </w:r>
          <w:proofErr w:type="spellStart"/>
          <w:r w:rsidRPr="00312DF8">
            <w:t>alleinigen</w:t>
          </w:r>
          <w:proofErr w:type="spellEnd"/>
          <w:r w:rsidRPr="00312DF8">
            <w:t xml:space="preserve"> </w:t>
          </w:r>
          <w:proofErr w:type="spellStart"/>
          <w:r w:rsidRPr="00312DF8">
            <w:t>Nutzen</w:t>
          </w:r>
          <w:proofErr w:type="spellEnd"/>
          <w:r w:rsidRPr="00312DF8">
            <w:t xml:space="preserve"> und </w:t>
          </w:r>
          <w:proofErr w:type="spellStart"/>
          <w:r w:rsidRPr="00312DF8">
            <w:t>Gebrauch</w:t>
          </w:r>
          <w:proofErr w:type="spellEnd"/>
          <w:r w:rsidRPr="00312DF8">
            <w:t xml:space="preserve"> von</w:t>
          </w:r>
          <w:r w:rsidR="00290B75" w:rsidRPr="00312DF8">
            <w:t xml:space="preserve"> </w:t>
          </w:r>
          <w:sdt>
            <w:sdtPr>
              <w:rPr>
                <w:rFonts w:ascii="Segoe UI" w:hAnsi="Segoe UI" w:cs="Segoe UI"/>
                <w:color w:val="000000"/>
                <w:szCs w:val="18"/>
              </w:rPr>
              <w:alias w:val="Client"/>
              <w:tag w:val="Client"/>
              <w:id w:val="-755133133"/>
              <w:lock w:val="sdtLocked"/>
              <w:placeholder>
                <w:docPart w:val="17284BB6809B4F858D82296ABA059E61"/>
              </w:placeholder>
              <w:dataBinding w:xpath="/root[1]/Client[1]" w:storeItemID="{80946854-97BC-4543-B562-3FEE61163E24}"/>
              <w:text/>
            </w:sdtPr>
            <w:sdtEndPr/>
            <w:sdtContent>
              <w:r w:rsidR="00724214" w:rsidRPr="00312DF8">
                <w:rPr>
                  <w:rFonts w:ascii="Segoe UI" w:hAnsi="Segoe UI" w:cs="Segoe UI"/>
                  <w:color w:val="000000"/>
                  <w:szCs w:val="18"/>
                </w:rPr>
                <w:t xml:space="preserve">Name des </w:t>
              </w:r>
              <w:proofErr w:type="spellStart"/>
              <w:r w:rsidR="00724214" w:rsidRPr="00312DF8">
                <w:rPr>
                  <w:rFonts w:ascii="Segoe UI" w:hAnsi="Segoe UI" w:cs="Segoe UI"/>
                  <w:color w:val="000000"/>
                  <w:szCs w:val="18"/>
                </w:rPr>
                <w:t>Auftraggebers</w:t>
              </w:r>
              <w:proofErr w:type="spellEnd"/>
            </w:sdtContent>
          </w:sdt>
          <w:r w:rsidR="003E26F1" w:rsidRPr="00312DF8">
            <w:t xml:space="preserve"> </w:t>
          </w:r>
          <w:proofErr w:type="spellStart"/>
          <w:r w:rsidR="00290B75" w:rsidRPr="00312DF8">
            <w:t>erstellt</w:t>
          </w:r>
          <w:proofErr w:type="spellEnd"/>
          <w:r w:rsidR="00290B75" w:rsidRPr="00312DF8">
            <w:rPr>
              <w:rFonts w:ascii="Segoe UI" w:hAnsi="Segoe UI" w:cs="Segoe UI"/>
              <w:color w:val="44546A"/>
              <w:sz w:val="20"/>
              <w:szCs w:val="20"/>
            </w:rPr>
            <w:t>.</w:t>
          </w:r>
          <w:r w:rsidR="00290B75" w:rsidRPr="00312DF8">
            <w:t xml:space="preserve"> Der </w:t>
          </w:r>
          <w:proofErr w:type="spellStart"/>
          <w:r w:rsidR="00290B75" w:rsidRPr="00312DF8">
            <w:t>Zweck</w:t>
          </w:r>
          <w:proofErr w:type="spellEnd"/>
          <w:r w:rsidR="00290B75" w:rsidRPr="00312DF8">
            <w:t xml:space="preserve"> des </w:t>
          </w:r>
          <w:proofErr w:type="spellStart"/>
          <w:r w:rsidR="00290B75" w:rsidRPr="00312DF8">
            <w:t>Berichts</w:t>
          </w:r>
          <w:proofErr w:type="spellEnd"/>
          <w:r w:rsidR="00290B75" w:rsidRPr="00312DF8">
            <w:t xml:space="preserve"> </w:t>
          </w:r>
          <w:proofErr w:type="spellStart"/>
          <w:r w:rsidR="00290B75" w:rsidRPr="00312DF8">
            <w:t>umfasst</w:t>
          </w:r>
          <w:proofErr w:type="spellEnd"/>
          <w:r w:rsidR="004F119D" w:rsidRPr="00312DF8">
            <w:t xml:space="preserve"> </w:t>
          </w:r>
          <w:sdt>
            <w:sdtPr>
              <w:alias w:val="Purpose of Report"/>
              <w:tag w:val="Purpose"/>
              <w:id w:val="827170360"/>
              <w:lock w:val="sdtLocked"/>
              <w:placeholder>
                <w:docPart w:val="383092B141BC445C9314F56576491C37"/>
              </w:placeholder>
            </w:sdtPr>
            <w:sdtEndPr/>
            <w:sdtContent>
              <w:proofErr w:type="spellStart"/>
              <w:r w:rsidR="00312DF8" w:rsidRPr="00312DF8">
                <w:t>Zweck</w:t>
              </w:r>
              <w:proofErr w:type="spellEnd"/>
              <w:r w:rsidR="00312DF8" w:rsidRPr="00312DF8">
                <w:t xml:space="preserve"> des </w:t>
              </w:r>
              <w:proofErr w:type="spellStart"/>
              <w:r w:rsidR="00312DF8" w:rsidRPr="00312DF8">
                <w:t>Berichts</w:t>
              </w:r>
              <w:proofErr w:type="spellEnd"/>
              <w:r w:rsidR="00312DF8" w:rsidRPr="00312DF8">
                <w:t xml:space="preserve"> </w:t>
              </w:r>
              <w:proofErr w:type="spellStart"/>
              <w:r w:rsidR="00312DF8" w:rsidRPr="00312DF8">
                <w:t>einfügen</w:t>
              </w:r>
              <w:proofErr w:type="spellEnd"/>
            </w:sdtContent>
          </w:sdt>
          <w:r w:rsidR="00CF3456" w:rsidRPr="00312DF8">
            <w:t xml:space="preserve">. </w:t>
          </w:r>
          <w:r w:rsidRPr="00312DF8">
            <w:t xml:space="preserve">Die </w:t>
          </w:r>
          <w:proofErr w:type="spellStart"/>
          <w:r w:rsidRPr="00312DF8">
            <w:t>Haftung</w:t>
          </w:r>
          <w:proofErr w:type="spellEnd"/>
          <w:r w:rsidRPr="00312DF8">
            <w:t xml:space="preserve"> von </w:t>
          </w:r>
          <w:bookmarkStart w:id="1" w:name="_Hlk107502389"/>
          <w:proofErr w:type="spellStart"/>
          <w:r w:rsidRPr="00312DF8">
            <w:t>Buro</w:t>
          </w:r>
          <w:proofErr w:type="spellEnd"/>
          <w:r w:rsidRPr="00312DF8">
            <w:t xml:space="preserve"> Happold GmbH</w:t>
          </w:r>
          <w:bookmarkEnd w:id="1"/>
          <w:r w:rsidRPr="00312DF8">
            <w:t xml:space="preserve"> in </w:t>
          </w:r>
          <w:proofErr w:type="spellStart"/>
          <w:r w:rsidRPr="00312DF8">
            <w:t>Bezug</w:t>
          </w:r>
          <w:proofErr w:type="spellEnd"/>
          <w:r w:rsidRPr="00312DF8">
            <w:t xml:space="preserve"> auf die </w:t>
          </w:r>
          <w:proofErr w:type="spellStart"/>
          <w:r w:rsidRPr="00312DF8">
            <w:t>im</w:t>
          </w:r>
          <w:proofErr w:type="spellEnd"/>
          <w:r w:rsidRPr="00312DF8">
            <w:t xml:space="preserve"> </w:t>
          </w:r>
          <w:proofErr w:type="spellStart"/>
          <w:r w:rsidRPr="00312DF8">
            <w:t>Bericht</w:t>
          </w:r>
          <w:proofErr w:type="spellEnd"/>
          <w:r w:rsidRPr="00312DF8">
            <w:t xml:space="preserve"> </w:t>
          </w:r>
          <w:proofErr w:type="spellStart"/>
          <w:r w:rsidRPr="00312DF8">
            <w:t>enthaltenen</w:t>
          </w:r>
          <w:proofErr w:type="spellEnd"/>
          <w:r w:rsidRPr="00312DF8">
            <w:t xml:space="preserve"> </w:t>
          </w:r>
          <w:proofErr w:type="spellStart"/>
          <w:r w:rsidRPr="00312DF8">
            <w:t>Informationen</w:t>
          </w:r>
          <w:proofErr w:type="spellEnd"/>
          <w:r w:rsidRPr="00312DF8">
            <w:t xml:space="preserve"> </w:t>
          </w:r>
          <w:proofErr w:type="spellStart"/>
          <w:r w:rsidRPr="00312DF8">
            <w:t>ist</w:t>
          </w:r>
          <w:proofErr w:type="spellEnd"/>
          <w:r w:rsidRPr="00312DF8">
            <w:t xml:space="preserve"> </w:t>
          </w:r>
          <w:proofErr w:type="spellStart"/>
          <w:r w:rsidRPr="00312DF8">
            <w:t>nicht</w:t>
          </w:r>
          <w:proofErr w:type="spellEnd"/>
          <w:r w:rsidRPr="00312DF8">
            <w:t xml:space="preserve"> auf </w:t>
          </w:r>
          <w:proofErr w:type="spellStart"/>
          <w:r w:rsidRPr="00312DF8">
            <w:t>Dritte</w:t>
          </w:r>
          <w:proofErr w:type="spellEnd"/>
          <w:r w:rsidRPr="00312DF8">
            <w:t xml:space="preserve"> </w:t>
          </w:r>
          <w:proofErr w:type="spellStart"/>
          <w:r w:rsidRPr="00312DF8">
            <w:t>übertragbar</w:t>
          </w:r>
          <w:proofErr w:type="spellEnd"/>
          <w:r w:rsidRPr="00312DF8">
            <w:t xml:space="preserve">. Die </w:t>
          </w:r>
          <w:proofErr w:type="spellStart"/>
          <w:r w:rsidRPr="00312DF8">
            <w:t>Verantwortung</w:t>
          </w:r>
          <w:proofErr w:type="spellEnd"/>
          <w:r w:rsidRPr="00312DF8">
            <w:t xml:space="preserve"> von </w:t>
          </w:r>
          <w:proofErr w:type="spellStart"/>
          <w:r w:rsidRPr="00312DF8">
            <w:t>Buro</w:t>
          </w:r>
          <w:proofErr w:type="spellEnd"/>
          <w:r w:rsidRPr="00312DF8">
            <w:t xml:space="preserve"> Happold GmbH in </w:t>
          </w:r>
          <w:proofErr w:type="spellStart"/>
          <w:r w:rsidRPr="00312DF8">
            <w:t>Bezug</w:t>
          </w:r>
          <w:proofErr w:type="spellEnd"/>
          <w:r w:rsidRPr="00312DF8">
            <w:t xml:space="preserve"> auf den </w:t>
          </w:r>
          <w:proofErr w:type="spellStart"/>
          <w:r w:rsidRPr="00312DF8">
            <w:t>Inhalt</w:t>
          </w:r>
          <w:proofErr w:type="spellEnd"/>
          <w:r w:rsidRPr="00312DF8">
            <w:t xml:space="preserve"> des </w:t>
          </w:r>
          <w:proofErr w:type="spellStart"/>
          <w:r w:rsidRPr="00312DF8">
            <w:t>Berichts</w:t>
          </w:r>
          <w:proofErr w:type="spellEnd"/>
          <w:r w:rsidRPr="00312DF8">
            <w:t xml:space="preserve"> </w:t>
          </w:r>
          <w:proofErr w:type="spellStart"/>
          <w:r w:rsidRPr="00312DF8">
            <w:t>ist</w:t>
          </w:r>
          <w:proofErr w:type="spellEnd"/>
          <w:r w:rsidRPr="00312DF8">
            <w:t xml:space="preserve"> auf den </w:t>
          </w:r>
          <w:proofErr w:type="spellStart"/>
          <w:r w:rsidRPr="00312DF8">
            <w:t>Zweck</w:t>
          </w:r>
          <w:proofErr w:type="spellEnd"/>
          <w:r w:rsidRPr="00312DF8">
            <w:t xml:space="preserve"> </w:t>
          </w:r>
          <w:proofErr w:type="spellStart"/>
          <w:r w:rsidRPr="00312DF8">
            <w:t>beschränkt</w:t>
          </w:r>
          <w:proofErr w:type="spellEnd"/>
          <w:r w:rsidRPr="00312DF8">
            <w:t xml:space="preserve">, für den der </w:t>
          </w:r>
          <w:proofErr w:type="spellStart"/>
          <w:r w:rsidRPr="00312DF8">
            <w:t>Bericht</w:t>
          </w:r>
          <w:proofErr w:type="spellEnd"/>
          <w:r w:rsidRPr="00312DF8">
            <w:t xml:space="preserve"> </w:t>
          </w:r>
          <w:proofErr w:type="spellStart"/>
          <w:r w:rsidRPr="00312DF8">
            <w:t>erstellt</w:t>
          </w:r>
          <w:proofErr w:type="spellEnd"/>
          <w:r w:rsidRPr="00312DF8">
            <w:t xml:space="preserve"> </w:t>
          </w:r>
          <w:proofErr w:type="spellStart"/>
          <w:r w:rsidRPr="00312DF8">
            <w:t>wurde</w:t>
          </w:r>
          <w:proofErr w:type="spellEnd"/>
          <w:r w:rsidRPr="00312DF8">
            <w:t xml:space="preserve">, und </w:t>
          </w:r>
          <w:proofErr w:type="spellStart"/>
          <w:r w:rsidRPr="00312DF8">
            <w:t>unterliegt</w:t>
          </w:r>
          <w:proofErr w:type="spellEnd"/>
          <w:r w:rsidRPr="00312DF8">
            <w:t xml:space="preserve"> den </w:t>
          </w:r>
          <w:proofErr w:type="spellStart"/>
          <w:r w:rsidRPr="00312DF8">
            <w:t>ausdrücklichen</w:t>
          </w:r>
          <w:proofErr w:type="spellEnd"/>
          <w:r w:rsidRPr="00312DF8">
            <w:t xml:space="preserve"> </w:t>
          </w:r>
          <w:proofErr w:type="spellStart"/>
          <w:r w:rsidRPr="00312DF8">
            <w:t>Vertragsbedingungen</w:t>
          </w:r>
          <w:proofErr w:type="spellEnd"/>
          <w:r w:rsidRPr="00312DF8">
            <w:t xml:space="preserve"> </w:t>
          </w:r>
          <w:proofErr w:type="spellStart"/>
          <w:r w:rsidRPr="00312DF8">
            <w:t>mit</w:t>
          </w:r>
          <w:proofErr w:type="spellEnd"/>
          <w:r w:rsidRPr="00312DF8">
            <w:t xml:space="preserve"> </w:t>
          </w:r>
          <w:sdt>
            <w:sdtPr>
              <w:alias w:val="Client"/>
              <w:tag w:val="Client"/>
              <w:id w:val="1456756426"/>
              <w:lock w:val="sdtLocked"/>
              <w:placeholder>
                <w:docPart w:val="34542523935141EB93C6115055B4EB68"/>
              </w:placeholder>
              <w:dataBinding w:xpath="/root[1]/Client[1]" w:storeItemID="{80946854-97BC-4543-B562-3FEE61163E24}"/>
              <w:text/>
            </w:sdtPr>
            <w:sdtEndPr/>
            <w:sdtContent>
              <w:r w:rsidR="00312DF8" w:rsidRPr="00312DF8">
                <w:t xml:space="preserve">Name des </w:t>
              </w:r>
              <w:proofErr w:type="spellStart"/>
              <w:r w:rsidR="00312DF8" w:rsidRPr="00312DF8">
                <w:t>Auftraggebers</w:t>
              </w:r>
              <w:proofErr w:type="spellEnd"/>
            </w:sdtContent>
          </w:sdt>
          <w:r w:rsidR="00CF3456" w:rsidRPr="00312DF8">
            <w:t>. </w:t>
          </w:r>
          <w:r w:rsidRPr="00312DF8">
            <w:t xml:space="preserve">Der </w:t>
          </w:r>
          <w:proofErr w:type="spellStart"/>
          <w:r w:rsidRPr="00312DF8">
            <w:t>Bericht</w:t>
          </w:r>
          <w:proofErr w:type="spellEnd"/>
          <w:r w:rsidRPr="00312DF8">
            <w:t xml:space="preserve"> </w:t>
          </w:r>
          <w:proofErr w:type="spellStart"/>
          <w:r w:rsidRPr="00312DF8">
            <w:t>ist</w:t>
          </w:r>
          <w:proofErr w:type="spellEnd"/>
          <w:r w:rsidRPr="00312DF8">
            <w:t xml:space="preserve"> </w:t>
          </w:r>
          <w:proofErr w:type="spellStart"/>
          <w:r w:rsidRPr="00312DF8">
            <w:t>nicht</w:t>
          </w:r>
          <w:proofErr w:type="spellEnd"/>
          <w:r w:rsidRPr="00312DF8">
            <w:t xml:space="preserve"> </w:t>
          </w:r>
          <w:proofErr w:type="spellStart"/>
          <w:r w:rsidRPr="00312DF8">
            <w:t>als</w:t>
          </w:r>
          <w:proofErr w:type="spellEnd"/>
          <w:r w:rsidRPr="00312DF8">
            <w:t xml:space="preserve"> Anlage- </w:t>
          </w:r>
          <w:proofErr w:type="spellStart"/>
          <w:r w:rsidRPr="00312DF8">
            <w:t>oder</w:t>
          </w:r>
          <w:proofErr w:type="spellEnd"/>
          <w:r w:rsidRPr="00312DF8">
            <w:t xml:space="preserve"> </w:t>
          </w:r>
          <w:proofErr w:type="spellStart"/>
          <w:r w:rsidRPr="00312DF8">
            <w:t>Finanzberatung</w:t>
          </w:r>
          <w:proofErr w:type="spellEnd"/>
          <w:r w:rsidRPr="00312DF8">
            <w:t xml:space="preserve"> </w:t>
          </w:r>
          <w:proofErr w:type="spellStart"/>
          <w:r w:rsidRPr="00312DF8">
            <w:t>auszulegen</w:t>
          </w:r>
          <w:proofErr w:type="spellEnd"/>
          <w:r w:rsidRPr="00312DF8">
            <w:t xml:space="preserve">. Die </w:t>
          </w:r>
          <w:proofErr w:type="spellStart"/>
          <w:r w:rsidRPr="00312DF8">
            <w:t>Ergebnisse</w:t>
          </w:r>
          <w:proofErr w:type="spellEnd"/>
          <w:r w:rsidRPr="00312DF8">
            <w:t xml:space="preserve"> dieses </w:t>
          </w:r>
          <w:proofErr w:type="spellStart"/>
          <w:r w:rsidRPr="00312DF8">
            <w:t>Berichts</w:t>
          </w:r>
          <w:proofErr w:type="spellEnd"/>
          <w:r w:rsidRPr="00312DF8">
            <w:t xml:space="preserve"> </w:t>
          </w:r>
          <w:proofErr w:type="spellStart"/>
          <w:r w:rsidRPr="00312DF8">
            <w:t>liegen</w:t>
          </w:r>
          <w:proofErr w:type="spellEnd"/>
          <w:r w:rsidRPr="00312DF8">
            <w:t xml:space="preserve"> den </w:t>
          </w:r>
          <w:proofErr w:type="spellStart"/>
          <w:r w:rsidRPr="00312DF8">
            <w:t>verfügbaren</w:t>
          </w:r>
          <w:proofErr w:type="spellEnd"/>
          <w:r w:rsidRPr="00312DF8">
            <w:t xml:space="preserve"> </w:t>
          </w:r>
          <w:proofErr w:type="spellStart"/>
          <w:r w:rsidRPr="00312DF8">
            <w:t>Informationen</w:t>
          </w:r>
          <w:proofErr w:type="spellEnd"/>
          <w:r w:rsidRPr="00312DF8">
            <w:t xml:space="preserve"> </w:t>
          </w:r>
          <w:proofErr w:type="spellStart"/>
          <w:r w:rsidRPr="00312DF8">
            <w:t>zugrunde</w:t>
          </w:r>
          <w:proofErr w:type="spellEnd"/>
          <w:r w:rsidRPr="00312DF8">
            <w:t xml:space="preserve">, </w:t>
          </w:r>
          <w:proofErr w:type="spellStart"/>
          <w:r w:rsidRPr="00312DF8">
            <w:t>wie</w:t>
          </w:r>
          <w:proofErr w:type="spellEnd"/>
          <w:r w:rsidRPr="00312DF8">
            <w:t xml:space="preserve"> </w:t>
          </w:r>
          <w:proofErr w:type="spellStart"/>
          <w:r w:rsidRPr="00312DF8">
            <w:t>sie</w:t>
          </w:r>
          <w:proofErr w:type="spellEnd"/>
          <w:r w:rsidRPr="00312DF8">
            <w:t xml:space="preserve"> in </w:t>
          </w:r>
          <w:proofErr w:type="spellStart"/>
          <w:r w:rsidRPr="00312DF8">
            <w:t>diesem</w:t>
          </w:r>
          <w:proofErr w:type="spellEnd"/>
          <w:r w:rsidRPr="00312DF8">
            <w:t xml:space="preserve"> </w:t>
          </w:r>
          <w:proofErr w:type="spellStart"/>
          <w:r w:rsidRPr="00312DF8">
            <w:t>Bericht</w:t>
          </w:r>
          <w:proofErr w:type="spellEnd"/>
          <w:r w:rsidRPr="00312DF8">
            <w:t xml:space="preserve"> </w:t>
          </w:r>
          <w:proofErr w:type="spellStart"/>
          <w:r w:rsidRPr="00312DF8">
            <w:t>dargelegt</w:t>
          </w:r>
          <w:proofErr w:type="spellEnd"/>
          <w:r w:rsidRPr="00312DF8">
            <w:t xml:space="preserve"> </w:t>
          </w:r>
          <w:proofErr w:type="spellStart"/>
          <w:r w:rsidRPr="00312DF8">
            <w:t>sind</w:t>
          </w:r>
          <w:proofErr w:type="spellEnd"/>
          <w:r w:rsidRPr="00312DF8">
            <w:t>.</w:t>
          </w:r>
        </w:p>
        <w:p w14:paraId="1AD2E7CA" w14:textId="77777777" w:rsidR="003E26F1" w:rsidRPr="00312DF8" w:rsidRDefault="003E26F1" w:rsidP="00340CF0">
          <w:pPr>
            <w:ind w:right="142"/>
          </w:pPr>
        </w:p>
        <w:tbl>
          <w:tblPr>
            <w:tblStyle w:val="TableGrid"/>
            <w:tblW w:w="0" w:type="auto"/>
            <w:tblInd w:w="170" w:type="dxa"/>
            <w:tblBorders>
              <w:top w:val="none" w:sz="0" w:space="0" w:color="auto"/>
              <w:left w:val="none" w:sz="0" w:space="0" w:color="auto"/>
              <w:bottom w:val="single" w:sz="18" w:space="0" w:color="auto"/>
              <w:right w:val="none" w:sz="0" w:space="0" w:color="auto"/>
              <w:insideH w:val="single" w:sz="18" w:space="0" w:color="auto"/>
              <w:insideV w:val="none" w:sz="0" w:space="0" w:color="auto"/>
            </w:tblBorders>
            <w:tblLook w:val="01E0" w:firstRow="1" w:lastRow="1" w:firstColumn="1" w:lastColumn="1" w:noHBand="0" w:noVBand="0"/>
          </w:tblPr>
          <w:tblGrid>
            <w:gridCol w:w="1560"/>
            <w:gridCol w:w="2693"/>
          </w:tblGrid>
          <w:tr w:rsidR="00CE1EDF" w:rsidRPr="00312DF8" w14:paraId="7866666F" w14:textId="77777777" w:rsidTr="007471CB">
            <w:trPr>
              <w:trHeight w:val="851"/>
            </w:trPr>
            <w:tc>
              <w:tcPr>
                <w:tcW w:w="1560" w:type="dxa"/>
              </w:tcPr>
              <w:p w14:paraId="2812E13D" w14:textId="77777777" w:rsidR="00CE1EDF" w:rsidRPr="00312DF8" w:rsidRDefault="00CF3456" w:rsidP="00CE1EDF">
                <w:pPr>
                  <w:spacing w:before="240" w:after="20"/>
                  <w:rPr>
                    <w:b/>
                  </w:rPr>
                </w:pPr>
                <w:proofErr w:type="spellStart"/>
                <w:r w:rsidRPr="00312DF8">
                  <w:t>Verfasser</w:t>
                </w:r>
                <w:proofErr w:type="spellEnd"/>
              </w:p>
            </w:tc>
            <w:tc>
              <w:tcPr>
                <w:tcW w:w="2693" w:type="dxa"/>
              </w:tcPr>
              <w:p w14:paraId="7757A51E" w14:textId="0F9FED05" w:rsidR="00CE1EDF" w:rsidRPr="00312DF8" w:rsidRDefault="00565D61" w:rsidP="00CE1EDF">
                <w:pPr>
                  <w:spacing w:before="240" w:after="20"/>
                  <w:rPr>
                    <w:b/>
                  </w:rPr>
                </w:pPr>
                <w:sdt>
                  <w:sdtPr>
                    <w:rPr>
                      <w:b/>
                    </w:rPr>
                    <w:alias w:val="Author"/>
                    <w:tag w:val="Author"/>
                    <w:id w:val="22867580"/>
                    <w:lock w:val="sdtLocked"/>
                    <w:placeholder>
                      <w:docPart w:val="2FC5798FC88E4229B65B9A5EE23E2F83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312DF8" w:rsidRPr="00312DF8">
                      <w:rPr>
                        <w:b/>
                      </w:rPr>
                      <w:t>[Author]</w:t>
                    </w:r>
                  </w:sdtContent>
                </w:sdt>
              </w:p>
            </w:tc>
          </w:tr>
          <w:tr w:rsidR="00CE1EDF" w:rsidRPr="00312DF8" w14:paraId="084B059B" w14:textId="77777777" w:rsidTr="007471CB">
            <w:tblPrEx>
              <w:tblCellMar>
                <w:top w:w="142" w:type="dxa"/>
              </w:tblCellMar>
            </w:tblPrEx>
            <w:trPr>
              <w:trHeight w:val="851"/>
            </w:trPr>
            <w:tc>
              <w:tcPr>
                <w:tcW w:w="1560" w:type="dxa"/>
              </w:tcPr>
              <w:p w14:paraId="0B7497F4" w14:textId="77777777" w:rsidR="00CE1EDF" w:rsidRPr="00312DF8" w:rsidRDefault="00CF3456" w:rsidP="00CE1EDF">
                <w:pPr>
                  <w:spacing w:before="240" w:after="20"/>
                </w:pPr>
                <w:r w:rsidRPr="00312DF8">
                  <w:t>Datum</w:t>
                </w:r>
              </w:p>
            </w:tc>
            <w:tc>
              <w:tcPr>
                <w:tcW w:w="2693" w:type="dxa"/>
              </w:tcPr>
              <w:p w14:paraId="12F62736" w14:textId="77777777" w:rsidR="00CE1EDF" w:rsidRPr="00312DF8" w:rsidRDefault="00CE1EDF" w:rsidP="00CE1EDF">
                <w:pPr>
                  <w:spacing w:before="240" w:after="20"/>
                  <w:rPr>
                    <w:b/>
                  </w:rPr>
                </w:pPr>
              </w:p>
            </w:tc>
          </w:tr>
          <w:tr w:rsidR="00CE1EDF" w:rsidRPr="00312DF8" w14:paraId="3063A40B" w14:textId="77777777" w:rsidTr="007471CB">
            <w:tblPrEx>
              <w:tblCellMar>
                <w:top w:w="142" w:type="dxa"/>
              </w:tblCellMar>
            </w:tblPrEx>
            <w:trPr>
              <w:trHeight w:val="851"/>
            </w:trPr>
            <w:tc>
              <w:tcPr>
                <w:tcW w:w="1560" w:type="dxa"/>
              </w:tcPr>
              <w:p w14:paraId="4122CD9F" w14:textId="77777777" w:rsidR="00CE1EDF" w:rsidRPr="00312DF8" w:rsidRDefault="00CF3456" w:rsidP="00EC2F07">
                <w:pPr>
                  <w:spacing w:before="240" w:after="20"/>
                </w:pPr>
                <w:proofErr w:type="spellStart"/>
                <w:r w:rsidRPr="00312DF8">
                  <w:t>Bewilligt</w:t>
                </w:r>
                <w:proofErr w:type="spellEnd"/>
              </w:p>
            </w:tc>
            <w:tc>
              <w:tcPr>
                <w:tcW w:w="2693" w:type="dxa"/>
              </w:tcPr>
              <w:p w14:paraId="6F371D15" w14:textId="77777777" w:rsidR="00CE1EDF" w:rsidRPr="00312DF8" w:rsidRDefault="00CE1EDF" w:rsidP="00CE1EDF">
                <w:pPr>
                  <w:spacing w:before="240" w:after="20"/>
                  <w:rPr>
                    <w:b/>
                  </w:rPr>
                </w:pPr>
              </w:p>
            </w:tc>
          </w:tr>
          <w:tr w:rsidR="00CE1EDF" w:rsidRPr="00312DF8" w14:paraId="519E5A9A" w14:textId="77777777" w:rsidTr="007471CB">
            <w:tblPrEx>
              <w:tblCellMar>
                <w:top w:w="142" w:type="dxa"/>
              </w:tblCellMar>
            </w:tblPrEx>
            <w:trPr>
              <w:trHeight w:val="851"/>
            </w:trPr>
            <w:tc>
              <w:tcPr>
                <w:tcW w:w="1560" w:type="dxa"/>
              </w:tcPr>
              <w:p w14:paraId="799905BF" w14:textId="77777777" w:rsidR="00CE1EDF" w:rsidRPr="00312DF8" w:rsidRDefault="00CF3456" w:rsidP="00CE1EDF">
                <w:pPr>
                  <w:spacing w:before="240" w:after="20"/>
                </w:pPr>
                <w:proofErr w:type="spellStart"/>
                <w:r w:rsidRPr="00312DF8">
                  <w:t>Unterschrift</w:t>
                </w:r>
                <w:proofErr w:type="spellEnd"/>
              </w:p>
            </w:tc>
            <w:tc>
              <w:tcPr>
                <w:tcW w:w="2693" w:type="dxa"/>
              </w:tcPr>
              <w:p w14:paraId="7E7E62B9" w14:textId="77777777" w:rsidR="00CE1EDF" w:rsidRPr="00312DF8" w:rsidRDefault="00CE1EDF" w:rsidP="00CE1EDF">
                <w:pPr>
                  <w:spacing w:before="240" w:after="20"/>
                  <w:rPr>
                    <w:b/>
                  </w:rPr>
                </w:pPr>
              </w:p>
            </w:tc>
          </w:tr>
          <w:tr w:rsidR="00CE1EDF" w:rsidRPr="00312DF8" w14:paraId="75DE6201" w14:textId="77777777" w:rsidTr="007471CB">
            <w:tblPrEx>
              <w:tblCellMar>
                <w:top w:w="142" w:type="dxa"/>
              </w:tblCellMar>
            </w:tblPrEx>
            <w:trPr>
              <w:trHeight w:val="851"/>
            </w:trPr>
            <w:tc>
              <w:tcPr>
                <w:tcW w:w="1560" w:type="dxa"/>
              </w:tcPr>
              <w:p w14:paraId="4306A87A" w14:textId="77777777" w:rsidR="00CE1EDF" w:rsidRPr="00312DF8" w:rsidRDefault="00CF3456" w:rsidP="00CE1EDF">
                <w:pPr>
                  <w:spacing w:before="240" w:after="20"/>
                </w:pPr>
                <w:r w:rsidRPr="00312DF8">
                  <w:t>Datum</w:t>
                </w:r>
              </w:p>
            </w:tc>
            <w:tc>
              <w:tcPr>
                <w:tcW w:w="2693" w:type="dxa"/>
              </w:tcPr>
              <w:p w14:paraId="717A24B0" w14:textId="77777777" w:rsidR="00CE1EDF" w:rsidRPr="00312DF8" w:rsidRDefault="00CE1EDF" w:rsidP="00CE1EDF">
                <w:pPr>
                  <w:spacing w:before="240" w:after="20"/>
                  <w:rPr>
                    <w:b/>
                  </w:rPr>
                </w:pPr>
              </w:p>
            </w:tc>
          </w:tr>
        </w:tbl>
        <w:p w14:paraId="6F62BA1F" w14:textId="77777777" w:rsidR="00283BC6" w:rsidRPr="00312DF8" w:rsidRDefault="00565D61"/>
      </w:sdtContent>
    </w:sdt>
    <w:sdt>
      <w:sdtPr>
        <w:alias w:val="Team Page"/>
        <w:tag w:val="TeamPage"/>
        <w:id w:val="52705989"/>
        <w:lock w:val="sdtLocked"/>
        <w:placeholder>
          <w:docPart w:val="CA9D2424B1F445378BB15CB293714521"/>
        </w:placeholder>
      </w:sdtPr>
      <w:sdtEndPr/>
      <w:sdtContent>
        <w:p w14:paraId="398B178C" w14:textId="77777777" w:rsidR="00CE1EDF" w:rsidRPr="00312DF8" w:rsidRDefault="00AD7488" w:rsidP="00AD7488">
          <w:pPr>
            <w:ind w:right="142"/>
          </w:pPr>
          <w:r w:rsidRPr="00312DF8">
            <w:t>.</w:t>
          </w:r>
        </w:p>
      </w:sdtContent>
    </w:sdt>
    <w:sdt>
      <w:sdtPr>
        <w:alias w:val="Section break - can't delete"/>
        <w:tag w:val="Section break - can't delete"/>
        <w:id w:val="3242629"/>
        <w:lock w:val="sdtLocked"/>
        <w:placeholder>
          <w:docPart w:val="1D7437F342FC4AAB8C250F56A29C9855"/>
        </w:placeholder>
      </w:sdtPr>
      <w:sdtEndPr/>
      <w:sdtContent>
        <w:p w14:paraId="28131912" w14:textId="77777777" w:rsidR="001478AF" w:rsidRPr="00312DF8" w:rsidRDefault="00E30B17" w:rsidP="00E30B17">
          <w:pPr>
            <w:ind w:right="142"/>
            <w:sectPr w:rsidR="001478AF" w:rsidRPr="00312DF8" w:rsidSect="00B302D2">
              <w:headerReference w:type="default" r:id="rId11"/>
              <w:footerReference w:type="default" r:id="rId12"/>
              <w:pgSz w:w="11906" w:h="16838" w:code="9"/>
              <w:pgMar w:top="2268" w:right="1247" w:bottom="1701" w:left="1247" w:header="567" w:footer="737" w:gutter="0"/>
              <w:cols w:space="708"/>
              <w:docGrid w:linePitch="360"/>
            </w:sectPr>
          </w:pPr>
          <w:r w:rsidRPr="00312DF8">
            <w:t xml:space="preserve"> </w:t>
          </w:r>
        </w:p>
      </w:sdtContent>
    </w:sdt>
    <w:sdt>
      <w:sdtPr>
        <w:rPr>
          <w:color w:val="auto"/>
        </w:rPr>
        <w:alias w:val="Contents"/>
        <w:tag w:val="Contents"/>
        <w:id w:val="3656911"/>
        <w:lock w:val="sdtLocked"/>
        <w:placeholder>
          <w:docPart w:val="1D7437F342FC4AAB8C250F56A29C9855"/>
        </w:placeholder>
      </w:sdtPr>
      <w:sdtEndPr/>
      <w:sdtContent>
        <w:p w14:paraId="7FB59EC1" w14:textId="77777777" w:rsidR="001478AF" w:rsidRPr="00312DF8" w:rsidRDefault="008F27DB" w:rsidP="0094143C">
          <w:pPr>
            <w:pStyle w:val="TOCHeading"/>
            <w:ind w:left="357"/>
            <w:rPr>
              <w:color w:val="auto"/>
            </w:rPr>
          </w:pPr>
          <w:proofErr w:type="spellStart"/>
          <w:r w:rsidRPr="00312DF8">
            <w:rPr>
              <w:color w:val="auto"/>
            </w:rPr>
            <w:t>Inhalt</w:t>
          </w:r>
          <w:proofErr w:type="spellEnd"/>
        </w:p>
      </w:sdtContent>
    </w:sdt>
    <w:p w14:paraId="65C70831" w14:textId="2CC779C9" w:rsidR="00312DF8" w:rsidRDefault="00695EC9">
      <w:pPr>
        <w:pStyle w:val="TOC1"/>
        <w:rPr>
          <w:rFonts w:eastAsiaTheme="minorEastAsia" w:cstheme="minorBidi"/>
          <w:b w:val="0"/>
          <w:noProof/>
          <w:color w:val="auto"/>
          <w:kern w:val="2"/>
          <w:sz w:val="22"/>
          <w:szCs w:val="22"/>
          <w:lang w:val="en-DE" w:eastAsia="en-DE"/>
          <w14:ligatures w14:val="standardContextual"/>
        </w:rPr>
      </w:pPr>
      <w:r w:rsidRPr="00312DF8">
        <w:rPr>
          <w:b w:val="0"/>
          <w:lang w:val="en-GB"/>
        </w:rPr>
        <w:fldChar w:fldCharType="begin"/>
      </w:r>
      <w:r w:rsidRPr="00312DF8">
        <w:rPr>
          <w:b w:val="0"/>
          <w:lang w:val="en-GB"/>
        </w:rPr>
        <w:instrText xml:space="preserve"> TOC \o \h \z \u </w:instrText>
      </w:r>
      <w:r w:rsidRPr="00312DF8">
        <w:rPr>
          <w:b w:val="0"/>
          <w:lang w:val="en-GB"/>
        </w:rPr>
        <w:fldChar w:fldCharType="separate"/>
      </w:r>
      <w:hyperlink w:anchor="_Toc173914575" w:history="1">
        <w:r w:rsidR="00312DF8" w:rsidRPr="005B2037">
          <w:rPr>
            <w:rStyle w:val="Hyperlink"/>
            <w:noProof/>
          </w:rPr>
          <w:t>1</w:t>
        </w:r>
        <w:r w:rsidR="00312DF8">
          <w:rPr>
            <w:rFonts w:eastAsiaTheme="minorEastAsia" w:cstheme="minorBidi"/>
            <w:b w:val="0"/>
            <w:noProof/>
            <w:color w:val="auto"/>
            <w:kern w:val="2"/>
            <w:sz w:val="22"/>
            <w:szCs w:val="22"/>
            <w:lang w:val="en-DE" w:eastAsia="en-DE"/>
            <w14:ligatures w14:val="standardContextual"/>
          </w:rPr>
          <w:tab/>
        </w:r>
        <w:r w:rsidR="00312DF8" w:rsidRPr="005B2037">
          <w:rPr>
            <w:rStyle w:val="Hyperlink"/>
            <w:noProof/>
          </w:rPr>
          <w:t>Start</w:t>
        </w:r>
        <w:r w:rsidR="00312DF8">
          <w:rPr>
            <w:noProof/>
            <w:webHidden/>
          </w:rPr>
          <w:tab/>
        </w:r>
        <w:r w:rsidR="00312DF8">
          <w:rPr>
            <w:noProof/>
            <w:webHidden/>
          </w:rPr>
          <w:fldChar w:fldCharType="begin"/>
        </w:r>
        <w:r w:rsidR="00312DF8">
          <w:rPr>
            <w:noProof/>
            <w:webHidden/>
          </w:rPr>
          <w:instrText xml:space="preserve"> PAGEREF _Toc173914575 \h </w:instrText>
        </w:r>
        <w:r w:rsidR="00312DF8">
          <w:rPr>
            <w:noProof/>
            <w:webHidden/>
          </w:rPr>
        </w:r>
        <w:r w:rsidR="00312DF8">
          <w:rPr>
            <w:noProof/>
            <w:webHidden/>
          </w:rPr>
          <w:fldChar w:fldCharType="separate"/>
        </w:r>
        <w:r w:rsidR="00312DF8">
          <w:rPr>
            <w:noProof/>
            <w:webHidden/>
          </w:rPr>
          <w:t>5</w:t>
        </w:r>
        <w:r w:rsidR="00312DF8">
          <w:rPr>
            <w:noProof/>
            <w:webHidden/>
          </w:rPr>
          <w:fldChar w:fldCharType="end"/>
        </w:r>
      </w:hyperlink>
    </w:p>
    <w:p w14:paraId="1F923326" w14:textId="368E9591" w:rsidR="00312DF8" w:rsidRDefault="00565D61">
      <w:pPr>
        <w:pStyle w:val="TOC9"/>
        <w:tabs>
          <w:tab w:val="left" w:pos="1275"/>
        </w:tabs>
        <w:rPr>
          <w:rFonts w:eastAsiaTheme="minorEastAsia" w:cstheme="minorBidi"/>
          <w:b w:val="0"/>
          <w:noProof/>
          <w:color w:val="auto"/>
          <w:kern w:val="2"/>
          <w:sz w:val="22"/>
          <w:szCs w:val="22"/>
          <w:lang w:val="en-DE" w:eastAsia="en-DE"/>
          <w14:ligatures w14:val="standardContextual"/>
        </w:rPr>
      </w:pPr>
      <w:hyperlink w:anchor="_Toc173914576" w:history="1">
        <w:r w:rsidR="00312DF8" w:rsidRPr="005B2037">
          <w:rPr>
            <w:rStyle w:val="Hyperlink"/>
            <w:noProof/>
          </w:rPr>
          <w:t>Anhang A.</w:t>
        </w:r>
        <w:r w:rsidR="00312DF8">
          <w:rPr>
            <w:rFonts w:eastAsiaTheme="minorEastAsia" w:cstheme="minorBidi"/>
            <w:b w:val="0"/>
            <w:noProof/>
            <w:color w:val="auto"/>
            <w:kern w:val="2"/>
            <w:sz w:val="22"/>
            <w:szCs w:val="22"/>
            <w:lang w:val="en-DE" w:eastAsia="en-DE"/>
            <w14:ligatures w14:val="standardContextual"/>
          </w:rPr>
          <w:tab/>
        </w:r>
        <w:r w:rsidR="00312DF8" w:rsidRPr="005B2037">
          <w:rPr>
            <w:rStyle w:val="Hyperlink"/>
            <w:noProof/>
          </w:rPr>
          <w:t>Titel</w:t>
        </w:r>
        <w:r w:rsidR="00312DF8">
          <w:rPr>
            <w:noProof/>
            <w:webHidden/>
          </w:rPr>
          <w:tab/>
        </w:r>
        <w:r w:rsidR="00312DF8">
          <w:rPr>
            <w:noProof/>
            <w:webHidden/>
          </w:rPr>
          <w:fldChar w:fldCharType="begin"/>
        </w:r>
        <w:r w:rsidR="00312DF8">
          <w:rPr>
            <w:noProof/>
            <w:webHidden/>
          </w:rPr>
          <w:instrText xml:space="preserve"> PAGEREF _Toc173914576 \h </w:instrText>
        </w:r>
        <w:r w:rsidR="00312DF8">
          <w:rPr>
            <w:noProof/>
            <w:webHidden/>
          </w:rPr>
        </w:r>
        <w:r w:rsidR="00312DF8">
          <w:rPr>
            <w:noProof/>
            <w:webHidden/>
          </w:rPr>
          <w:fldChar w:fldCharType="separate"/>
        </w:r>
        <w:r w:rsidR="00312DF8">
          <w:rPr>
            <w:noProof/>
            <w:webHidden/>
          </w:rPr>
          <w:t>6</w:t>
        </w:r>
        <w:r w:rsidR="00312DF8">
          <w:rPr>
            <w:noProof/>
            <w:webHidden/>
          </w:rPr>
          <w:fldChar w:fldCharType="end"/>
        </w:r>
      </w:hyperlink>
    </w:p>
    <w:p w14:paraId="56541358" w14:textId="46C0F93E" w:rsidR="00FE5349" w:rsidRPr="00312DF8" w:rsidRDefault="00695EC9" w:rsidP="00FE5349">
      <w:pPr>
        <w:rPr>
          <w:b/>
          <w:bCs/>
        </w:rPr>
      </w:pPr>
      <w:r w:rsidRPr="00312DF8">
        <w:rPr>
          <w:b/>
        </w:rPr>
        <w:fldChar w:fldCharType="end"/>
      </w:r>
    </w:p>
    <w:p w14:paraId="65C551B1" w14:textId="77777777" w:rsidR="00312DF8" w:rsidRDefault="00DE6AB7" w:rsidP="00646451">
      <w:pPr>
        <w:rPr>
          <w:noProof/>
        </w:rPr>
      </w:pPr>
      <w:bookmarkStart w:id="2" w:name="_Hlk63953669"/>
      <w:proofErr w:type="spellStart"/>
      <w:r w:rsidRPr="00312DF8">
        <w:rPr>
          <w:b/>
        </w:rPr>
        <w:t>Tabellenverzeichnis</w:t>
      </w:r>
      <w:proofErr w:type="spellEnd"/>
      <w:r w:rsidRPr="00312DF8">
        <w:rPr>
          <w:b/>
        </w:rPr>
        <w:t xml:space="preserve"> </w:t>
      </w:r>
      <w:r w:rsidR="00646451" w:rsidRPr="00312DF8">
        <w:rPr>
          <w:b/>
        </w:rPr>
        <w:fldChar w:fldCharType="begin"/>
      </w:r>
      <w:r w:rsidR="00646451" w:rsidRPr="00312DF8">
        <w:instrText xml:space="preserve"> if </w:instrText>
      </w:r>
      <w:r w:rsidR="00646451" w:rsidRPr="00312DF8">
        <w:rPr>
          <w:b/>
        </w:rPr>
        <w:fldChar w:fldCharType="begin"/>
      </w:r>
      <w:r w:rsidR="00646451" w:rsidRPr="00312DF8">
        <w:instrText xml:space="preserve"> TOC \h \z \c "Table" </w:instrText>
      </w:r>
      <w:r w:rsidR="00646451" w:rsidRPr="00312DF8">
        <w:rPr>
          <w:b/>
        </w:rPr>
        <w:fldChar w:fldCharType="separate"/>
      </w:r>
    </w:p>
    <w:p w14:paraId="578E0C0B" w14:textId="56A4155E" w:rsidR="00646451" w:rsidRPr="00312DF8" w:rsidRDefault="00312DF8" w:rsidP="00646451">
      <w:pPr>
        <w:pStyle w:val="TableofFigures"/>
        <w:tabs>
          <w:tab w:val="clear" w:pos="9401"/>
          <w:tab w:val="right" w:pos="9402"/>
        </w:tabs>
        <w:rPr>
          <w:b w:val="0"/>
        </w:rPr>
      </w:pPr>
      <w:r>
        <w:rPr>
          <w:bCs/>
          <w:noProof/>
          <w:lang w:val="en-US"/>
        </w:rPr>
        <w:instrText>No table of figures entries found.</w:instrText>
      </w:r>
      <w:r w:rsidR="00646451" w:rsidRPr="00312DF8">
        <w:rPr>
          <w:b w:val="0"/>
        </w:rPr>
        <w:fldChar w:fldCharType="end"/>
      </w:r>
      <w:r w:rsidR="00646451" w:rsidRPr="00312DF8">
        <w:instrText xml:space="preserve"> = "</w:instrText>
      </w:r>
    </w:p>
    <w:p w14:paraId="7F70E6EC" w14:textId="77777777" w:rsidR="00646451" w:rsidRPr="00312DF8" w:rsidRDefault="00646451" w:rsidP="00646451">
      <w:pPr>
        <w:pStyle w:val="TableofFigures"/>
        <w:tabs>
          <w:tab w:val="clear" w:pos="9401"/>
          <w:tab w:val="right" w:pos="9402"/>
        </w:tabs>
        <w:rPr>
          <w:bCs/>
        </w:rPr>
      </w:pPr>
      <w:r w:rsidRPr="00312DF8">
        <w:rPr>
          <w:bCs/>
        </w:rPr>
        <w:instrText>No table of figures entries found." "</w:instrText>
      </w:r>
    </w:p>
    <w:p w14:paraId="2957DF47" w14:textId="77777777" w:rsidR="00646451" w:rsidRPr="00312DF8" w:rsidRDefault="00646451" w:rsidP="00646451">
      <w:pPr>
        <w:pStyle w:val="TableofFigures"/>
        <w:tabs>
          <w:tab w:val="clear" w:pos="9401"/>
          <w:tab w:val="right" w:pos="9402"/>
        </w:tabs>
        <w:rPr>
          <w:bCs/>
        </w:rPr>
      </w:pPr>
      <w:r w:rsidRPr="00312DF8">
        <w:rPr>
          <w:bCs/>
        </w:rPr>
        <w:instrText>No table of tables entries found</w:instrText>
      </w:r>
    </w:p>
    <w:p w14:paraId="2B1D5DDE" w14:textId="77777777" w:rsidR="00646451" w:rsidRPr="00312DF8" w:rsidRDefault="00646451" w:rsidP="00646451">
      <w:pPr>
        <w:pStyle w:val="TableofFigures"/>
        <w:tabs>
          <w:tab w:val="clear" w:pos="9401"/>
          <w:tab w:val="right" w:pos="9402"/>
        </w:tabs>
      </w:pPr>
      <w:r w:rsidRPr="00312DF8">
        <w:rPr>
          <w:bCs/>
        </w:rPr>
        <w:instrText xml:space="preserve">" </w:instrText>
      </w:r>
      <w:r w:rsidRPr="00312DF8">
        <w:instrText xml:space="preserve"> "</w:instrText>
      </w:r>
      <w:r w:rsidRPr="00312DF8">
        <w:rPr>
          <w:b w:val="0"/>
        </w:rPr>
        <w:fldChar w:fldCharType="begin"/>
      </w:r>
      <w:r w:rsidRPr="00312DF8">
        <w:instrText xml:space="preserve"> TOC \h \z \c "Table" </w:instrText>
      </w:r>
      <w:r w:rsidRPr="00312DF8">
        <w:rPr>
          <w:b w:val="0"/>
        </w:rPr>
        <w:fldChar w:fldCharType="separate"/>
      </w:r>
    </w:p>
    <w:p w14:paraId="20A6D488" w14:textId="77777777" w:rsidR="00646451" w:rsidRPr="00312DF8" w:rsidRDefault="00565D61">
      <w:pPr>
        <w:pStyle w:val="TableofFigures"/>
        <w:rPr>
          <w:rFonts w:eastAsiaTheme="minorEastAsia" w:cstheme="minorBidi"/>
          <w:b w:val="0"/>
          <w:color w:val="auto"/>
          <w:sz w:val="22"/>
          <w:szCs w:val="22"/>
        </w:rPr>
      </w:pPr>
      <w:hyperlink w:anchor="_Toc63953776" w:history="1">
        <w:r w:rsidR="00646451" w:rsidRPr="00312DF8">
          <w:rPr>
            <w:rStyle w:val="Hyperlink"/>
          </w:rPr>
          <w:instrText>Table 1</w:instrText>
        </w:r>
        <w:r w:rsidR="00646451" w:rsidRPr="00312DF8">
          <w:rPr>
            <w:webHidden/>
          </w:rPr>
          <w:tab/>
        </w:r>
        <w:r w:rsidR="00646451" w:rsidRPr="00312DF8">
          <w:rPr>
            <w:webHidden/>
          </w:rPr>
          <w:fldChar w:fldCharType="begin"/>
        </w:r>
        <w:r w:rsidR="00646451" w:rsidRPr="00312DF8">
          <w:rPr>
            <w:webHidden/>
          </w:rPr>
          <w:instrText xml:space="preserve"> PAGEREF _Toc63953776 \h </w:instrText>
        </w:r>
        <w:r w:rsidR="00646451" w:rsidRPr="00312DF8">
          <w:rPr>
            <w:webHidden/>
          </w:rPr>
        </w:r>
        <w:r w:rsidR="00646451" w:rsidRPr="00312DF8">
          <w:rPr>
            <w:webHidden/>
          </w:rPr>
          <w:fldChar w:fldCharType="separate"/>
        </w:r>
        <w:r w:rsidR="00646451" w:rsidRPr="00312DF8">
          <w:rPr>
            <w:webHidden/>
          </w:rPr>
          <w:instrText>3</w:instrText>
        </w:r>
        <w:r w:rsidR="00646451" w:rsidRPr="00312DF8">
          <w:rPr>
            <w:webHidden/>
          </w:rPr>
          <w:fldChar w:fldCharType="end"/>
        </w:r>
      </w:hyperlink>
    </w:p>
    <w:p w14:paraId="0EFBE45E" w14:textId="77777777" w:rsidR="00312DF8" w:rsidRPr="00312DF8" w:rsidRDefault="00646451" w:rsidP="00646451">
      <w:pPr>
        <w:pStyle w:val="TableofFigures"/>
        <w:tabs>
          <w:tab w:val="clear" w:pos="9401"/>
          <w:tab w:val="right" w:pos="9402"/>
        </w:tabs>
        <w:rPr>
          <w:bCs/>
          <w:noProof/>
        </w:rPr>
      </w:pPr>
      <w:r w:rsidRPr="00312DF8">
        <w:rPr>
          <w:b w:val="0"/>
        </w:rPr>
        <w:fldChar w:fldCharType="end"/>
      </w:r>
      <w:r w:rsidRPr="00312DF8">
        <w:instrText>"</w:instrText>
      </w:r>
      <w:r w:rsidRPr="00312DF8">
        <w:rPr>
          <w:b w:val="0"/>
        </w:rPr>
        <w:fldChar w:fldCharType="separate"/>
      </w:r>
    </w:p>
    <w:p w14:paraId="7074A03E" w14:textId="77777777" w:rsidR="00312DF8" w:rsidRPr="00312DF8" w:rsidRDefault="00312DF8" w:rsidP="00646451">
      <w:pPr>
        <w:pStyle w:val="TableofFigures"/>
        <w:tabs>
          <w:tab w:val="clear" w:pos="9401"/>
          <w:tab w:val="right" w:pos="9402"/>
        </w:tabs>
        <w:rPr>
          <w:bCs/>
          <w:noProof/>
        </w:rPr>
      </w:pPr>
      <w:r w:rsidRPr="00312DF8">
        <w:rPr>
          <w:bCs/>
          <w:noProof/>
        </w:rPr>
        <w:t>No table of tables entries found</w:t>
      </w:r>
    </w:p>
    <w:p w14:paraId="43E525BE" w14:textId="77777777" w:rsidR="00646451" w:rsidRPr="00312DF8" w:rsidRDefault="00646451" w:rsidP="00646451">
      <w:pPr>
        <w:rPr>
          <w:b/>
          <w:bCs/>
        </w:rPr>
      </w:pPr>
      <w:r w:rsidRPr="00312DF8">
        <w:rPr>
          <w:b/>
        </w:rPr>
        <w:fldChar w:fldCharType="end"/>
      </w:r>
      <w:proofErr w:type="spellStart"/>
      <w:r w:rsidR="00DE6AB7" w:rsidRPr="00312DF8">
        <w:rPr>
          <w:b/>
          <w:bCs/>
        </w:rPr>
        <w:t>Abbildungsverzeichnis</w:t>
      </w:r>
      <w:proofErr w:type="spellEnd"/>
    </w:p>
    <w:p w14:paraId="48E5BE64" w14:textId="0F22DB0C" w:rsidR="006C2247" w:rsidRPr="00312DF8" w:rsidRDefault="00646451" w:rsidP="006C2247">
      <w:pPr>
        <w:pStyle w:val="TableofFigures"/>
        <w:rPr>
          <w:b w:val="0"/>
          <w:bCs/>
        </w:rPr>
        <w:sectPr w:rsidR="006C2247" w:rsidRPr="00312DF8" w:rsidSect="00B302D2">
          <w:pgSz w:w="11906" w:h="16838" w:code="9"/>
          <w:pgMar w:top="2268" w:right="1247" w:bottom="1701" w:left="1247" w:header="567" w:footer="737" w:gutter="0"/>
          <w:cols w:space="708"/>
          <w:docGrid w:linePitch="360"/>
        </w:sectPr>
      </w:pPr>
      <w:r w:rsidRPr="00312DF8">
        <w:rPr>
          <w:b w:val="0"/>
          <w:bCs/>
        </w:rPr>
        <w:fldChar w:fldCharType="begin"/>
      </w:r>
      <w:r w:rsidRPr="00312DF8">
        <w:rPr>
          <w:b w:val="0"/>
          <w:bCs/>
        </w:rPr>
        <w:instrText xml:space="preserve"> TOC \h \z \c "Figure" </w:instrText>
      </w:r>
      <w:r w:rsidRPr="00312DF8">
        <w:rPr>
          <w:b w:val="0"/>
          <w:bCs/>
        </w:rPr>
        <w:fldChar w:fldCharType="separate"/>
      </w:r>
      <w:r w:rsidR="00312DF8">
        <w:rPr>
          <w:noProof/>
          <w:lang w:val="en-US"/>
        </w:rPr>
        <w:t>No table of figures entries found.</w:t>
      </w:r>
      <w:r w:rsidRPr="00312DF8">
        <w:rPr>
          <w:b w:val="0"/>
          <w:bCs/>
        </w:rPr>
        <w:fldChar w:fldCharType="end"/>
      </w:r>
      <w:bookmarkEnd w:id="2"/>
    </w:p>
    <w:p w14:paraId="30C5F066" w14:textId="77777777" w:rsidR="00AD6C0F" w:rsidRPr="00312DF8" w:rsidRDefault="00AD6C0F" w:rsidP="00E82081">
      <w:pPr>
        <w:pStyle w:val="TOCHeading"/>
        <w:ind w:left="357"/>
        <w:rPr>
          <w:color w:val="auto"/>
        </w:rPr>
      </w:pPr>
      <w:proofErr w:type="spellStart"/>
      <w:r w:rsidRPr="00312DF8">
        <w:rPr>
          <w:color w:val="auto"/>
        </w:rPr>
        <w:lastRenderedPageBreak/>
        <w:t>Glossar</w:t>
      </w:r>
      <w:proofErr w:type="spellEnd"/>
    </w:p>
    <w:tbl>
      <w:tblPr>
        <w:tblStyle w:val="BuroHappoldTable1"/>
        <w:tblW w:w="0" w:type="auto"/>
        <w:tblLook w:val="04A0" w:firstRow="1" w:lastRow="0" w:firstColumn="1" w:lastColumn="0" w:noHBand="0" w:noVBand="1"/>
      </w:tblPr>
      <w:tblGrid>
        <w:gridCol w:w="1913"/>
        <w:gridCol w:w="7489"/>
      </w:tblGrid>
      <w:tr w:rsidR="008F27DB" w:rsidRPr="00312DF8" w14:paraId="53F9B730" w14:textId="77777777" w:rsidTr="008F2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3" w:type="dxa"/>
          </w:tcPr>
          <w:p w14:paraId="34A44C60" w14:textId="77777777" w:rsidR="008F27DB" w:rsidRPr="00312DF8" w:rsidRDefault="008F27DB" w:rsidP="008F27DB">
            <w:r w:rsidRPr="00312DF8">
              <w:t>Wort</w:t>
            </w:r>
          </w:p>
        </w:tc>
        <w:tc>
          <w:tcPr>
            <w:tcW w:w="7489" w:type="dxa"/>
          </w:tcPr>
          <w:p w14:paraId="1E12D81E" w14:textId="77777777" w:rsidR="008F27DB" w:rsidRPr="00312DF8" w:rsidRDefault="008F27DB" w:rsidP="008F27DB">
            <w:r w:rsidRPr="00312DF8">
              <w:t>Definition</w:t>
            </w:r>
          </w:p>
        </w:tc>
      </w:tr>
      <w:tr w:rsidR="00040439" w:rsidRPr="00312DF8" w14:paraId="28422226" w14:textId="77777777" w:rsidTr="008F27DB">
        <w:tc>
          <w:tcPr>
            <w:tcW w:w="1913" w:type="dxa"/>
          </w:tcPr>
          <w:p w14:paraId="2DF5806F" w14:textId="77777777" w:rsidR="00040439" w:rsidRPr="00312DF8" w:rsidRDefault="00040439" w:rsidP="00F22A3A"/>
        </w:tc>
        <w:tc>
          <w:tcPr>
            <w:tcW w:w="7489" w:type="dxa"/>
          </w:tcPr>
          <w:p w14:paraId="3E4CED8D" w14:textId="77777777" w:rsidR="00040439" w:rsidRPr="00312DF8" w:rsidRDefault="00040439" w:rsidP="00F22A3A"/>
        </w:tc>
      </w:tr>
      <w:tr w:rsidR="00040439" w:rsidRPr="00312DF8" w14:paraId="745F0608" w14:textId="77777777" w:rsidTr="008F27DB">
        <w:tc>
          <w:tcPr>
            <w:tcW w:w="1913" w:type="dxa"/>
          </w:tcPr>
          <w:p w14:paraId="0C24E32D" w14:textId="77777777" w:rsidR="00040439" w:rsidRPr="00312DF8" w:rsidRDefault="00040439" w:rsidP="00F22A3A"/>
        </w:tc>
        <w:tc>
          <w:tcPr>
            <w:tcW w:w="7489" w:type="dxa"/>
          </w:tcPr>
          <w:p w14:paraId="7E2BE0E1" w14:textId="77777777" w:rsidR="00040439" w:rsidRPr="00312DF8" w:rsidRDefault="00040439" w:rsidP="00F22A3A"/>
        </w:tc>
      </w:tr>
    </w:tbl>
    <w:p w14:paraId="7C774921" w14:textId="77777777" w:rsidR="00F22A3A" w:rsidRPr="00312DF8" w:rsidRDefault="00F22A3A" w:rsidP="00F22A3A"/>
    <w:p w14:paraId="73D3F95A" w14:textId="77777777" w:rsidR="002E3D3B" w:rsidRDefault="002E3D3B" w:rsidP="002E3D3B">
      <w:pPr>
        <w:pStyle w:val="Heading3"/>
        <w:numPr>
          <w:ilvl w:val="0"/>
          <w:numId w:val="0"/>
        </w:numPr>
        <w:ind w:left="720"/>
      </w:pPr>
    </w:p>
    <w:p w14:paraId="49A85974" w14:textId="77777777" w:rsidR="002E3D3B" w:rsidRDefault="002E3D3B" w:rsidP="002E3D3B"/>
    <w:p w14:paraId="771DA700" w14:textId="77777777" w:rsidR="002E3D3B" w:rsidRDefault="002E3D3B" w:rsidP="002E3D3B"/>
    <w:p w14:paraId="5EF96BE0" w14:textId="77777777" w:rsidR="002E3D3B" w:rsidRDefault="002E3D3B" w:rsidP="002E3D3B"/>
    <w:p w14:paraId="6E22DE0C" w14:textId="77777777" w:rsidR="002E3D3B" w:rsidRDefault="002E3D3B" w:rsidP="002E3D3B"/>
    <w:p w14:paraId="7BCBA793" w14:textId="77777777" w:rsidR="002E3D3B" w:rsidRDefault="002E3D3B" w:rsidP="002E3D3B"/>
    <w:p w14:paraId="502155BE" w14:textId="77777777" w:rsidR="002E3D3B" w:rsidRDefault="002E3D3B" w:rsidP="002E3D3B"/>
    <w:p w14:paraId="0C749505" w14:textId="77777777" w:rsidR="002E3D3B" w:rsidRDefault="002E3D3B" w:rsidP="002E3D3B"/>
    <w:p w14:paraId="74C199F5" w14:textId="77777777" w:rsidR="002E3D3B" w:rsidRDefault="002E3D3B" w:rsidP="002E3D3B"/>
    <w:p w14:paraId="1A001026" w14:textId="77777777" w:rsidR="002E3D3B" w:rsidRDefault="002E3D3B" w:rsidP="002E3D3B"/>
    <w:p w14:paraId="11927D7A" w14:textId="77777777" w:rsidR="002E3D3B" w:rsidRDefault="002E3D3B" w:rsidP="002E3D3B"/>
    <w:p w14:paraId="4700F4FE" w14:textId="77777777" w:rsidR="002E3D3B" w:rsidRDefault="002E3D3B" w:rsidP="002E3D3B"/>
    <w:p w14:paraId="0BB6DA22" w14:textId="77777777" w:rsidR="002E3D3B" w:rsidRDefault="002E3D3B" w:rsidP="002E3D3B"/>
    <w:p w14:paraId="6BEF63B2" w14:textId="77777777" w:rsidR="002E3D3B" w:rsidRDefault="002E3D3B" w:rsidP="002E3D3B"/>
    <w:p w14:paraId="304025FF" w14:textId="77777777" w:rsidR="002E3D3B" w:rsidRDefault="002E3D3B" w:rsidP="002E3D3B"/>
    <w:p w14:paraId="66923B55" w14:textId="77777777" w:rsidR="002E3D3B" w:rsidRDefault="002E3D3B" w:rsidP="002E3D3B"/>
    <w:p w14:paraId="44170A01" w14:textId="77777777" w:rsidR="002E3D3B" w:rsidRDefault="002E3D3B" w:rsidP="002E3D3B"/>
    <w:p w14:paraId="4DBBFA3D" w14:textId="77777777" w:rsidR="002E3D3B" w:rsidRDefault="002E3D3B" w:rsidP="002E3D3B"/>
    <w:p w14:paraId="0E90A306" w14:textId="77777777" w:rsidR="002E3D3B" w:rsidRDefault="002E3D3B" w:rsidP="002E3D3B"/>
    <w:p w14:paraId="4BBE8BA8" w14:textId="77777777" w:rsidR="002E3D3B" w:rsidRDefault="002E3D3B" w:rsidP="002E3D3B"/>
    <w:p w14:paraId="766775D4" w14:textId="77777777" w:rsidR="002E3D3B" w:rsidRDefault="002E3D3B" w:rsidP="002E3D3B"/>
    <w:p w14:paraId="41CB5455" w14:textId="77777777" w:rsidR="002E3D3B" w:rsidRDefault="002E3D3B" w:rsidP="002E3D3B"/>
    <w:p w14:paraId="301EE500" w14:textId="77777777" w:rsidR="002E3D3B" w:rsidRPr="002E3D3B" w:rsidRDefault="002E3D3B" w:rsidP="002E3D3B"/>
    <w:p w14:paraId="1682F872" w14:textId="77777777" w:rsidR="002E3D3B" w:rsidRPr="002E3D3B" w:rsidRDefault="002E3D3B" w:rsidP="002E3D3B"/>
    <w:p w14:paraId="073D6A4F" w14:textId="730F3979" w:rsidR="002E3D3B" w:rsidRPr="002E3D3B" w:rsidRDefault="002E3D3B" w:rsidP="003F1085">
      <w:pPr>
        <w:pStyle w:val="Heading3"/>
        <w:numPr>
          <w:ilvl w:val="0"/>
          <w:numId w:val="0"/>
        </w:numPr>
        <w:ind w:left="720" w:hanging="720"/>
        <w:sectPr w:rsidR="002E3D3B" w:rsidRPr="002E3D3B" w:rsidSect="00B302D2">
          <w:pgSz w:w="11906" w:h="16838" w:code="9"/>
          <w:pgMar w:top="2268" w:right="1247" w:bottom="1701" w:left="1247" w:header="567" w:footer="737" w:gutter="0"/>
          <w:cols w:space="708"/>
          <w:docGrid w:linePitch="360"/>
        </w:sectPr>
      </w:pPr>
    </w:p>
    <w:p w14:paraId="1E2FB587" w14:textId="77777777" w:rsidR="001F54B2" w:rsidRPr="001F54B2" w:rsidRDefault="001F54B2" w:rsidP="00565D61">
      <w:pPr>
        <w:pStyle w:val="Heading1"/>
      </w:pPr>
    </w:p>
    <w:sectPr w:rsidR="001F54B2" w:rsidRPr="001F54B2" w:rsidSect="00B302D2">
      <w:headerReference w:type="default" r:id="rId13"/>
      <w:footerReference w:type="default" r:id="rId14"/>
      <w:pgSz w:w="11906" w:h="16838" w:code="9"/>
      <w:pgMar w:top="2268" w:right="1247" w:bottom="1701" w:left="1247" w:header="567" w:footer="737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C5FA6" w14:textId="77777777" w:rsidR="00312DF8" w:rsidRDefault="00312DF8" w:rsidP="000B48C8">
      <w:pPr>
        <w:spacing w:after="0" w:line="240" w:lineRule="auto"/>
      </w:pPr>
      <w:r>
        <w:separator/>
      </w:r>
    </w:p>
  </w:endnote>
  <w:endnote w:type="continuationSeparator" w:id="0">
    <w:p w14:paraId="1AB70897" w14:textId="77777777" w:rsidR="00312DF8" w:rsidRDefault="00312DF8" w:rsidP="000B4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alias w:val="Additional Reference"/>
      <w:tag w:val="Additional Reference"/>
      <w:id w:val="-489099652"/>
      <w:placeholder>
        <w:docPart w:val="45AC586170094B5F976DE18ABB060CB2"/>
      </w:placeholder>
      <w:showingPlcHdr/>
    </w:sdtPr>
    <w:sdtEndPr/>
    <w:sdtContent>
      <w:p w14:paraId="407B2617" w14:textId="6FFCE029" w:rsidR="008F27DB" w:rsidRPr="00646451" w:rsidRDefault="003F1085" w:rsidP="00B15B7F">
        <w:pPr>
          <w:jc w:val="center"/>
          <w:rPr>
            <w:sz w:val="16"/>
          </w:rPr>
        </w:pPr>
        <w:r w:rsidRPr="00646451">
          <w:rPr>
            <w:sz w:val="16"/>
          </w:rPr>
          <w:t xml:space="preserve"> </w:t>
        </w:r>
      </w:p>
    </w:sdtContent>
  </w:sdt>
  <w:p w14:paraId="4F711540" w14:textId="10DC69C1" w:rsidR="008F27DB" w:rsidRPr="00646451" w:rsidRDefault="008F27DB" w:rsidP="00363D4D">
    <w:pPr>
      <w:spacing w:after="0"/>
      <w:jc w:val="center"/>
      <w:rPr>
        <w:sz w:val="16"/>
        <w:szCs w:val="16"/>
      </w:rPr>
    </w:pPr>
    <w:r w:rsidRPr="00646451">
      <w:rPr>
        <w:sz w:val="16"/>
        <w:szCs w:val="16"/>
      </w:rPr>
      <w:t xml:space="preserve">Copyright © 1976 - </w:t>
    </w:r>
    <w:r w:rsidRPr="00646451">
      <w:rPr>
        <w:sz w:val="16"/>
        <w:szCs w:val="16"/>
      </w:rPr>
      <w:fldChar w:fldCharType="begin"/>
    </w:r>
    <w:r w:rsidRPr="00646451">
      <w:rPr>
        <w:sz w:val="16"/>
        <w:szCs w:val="16"/>
      </w:rPr>
      <w:instrText xml:space="preserve"> DATE  \@ "yyyy"  \* MERGEFORMAT </w:instrText>
    </w:r>
    <w:r w:rsidRPr="00646451">
      <w:rPr>
        <w:sz w:val="16"/>
        <w:szCs w:val="16"/>
      </w:rPr>
      <w:fldChar w:fldCharType="separate"/>
    </w:r>
    <w:r w:rsidR="001F54B2">
      <w:rPr>
        <w:noProof/>
        <w:sz w:val="16"/>
        <w:szCs w:val="16"/>
      </w:rPr>
      <w:t>2024</w:t>
    </w:r>
    <w:r w:rsidRPr="00646451">
      <w:rPr>
        <w:sz w:val="16"/>
        <w:szCs w:val="16"/>
      </w:rPr>
      <w:fldChar w:fldCharType="end"/>
    </w:r>
    <w:r w:rsidRPr="00646451">
      <w:rPr>
        <w:sz w:val="16"/>
        <w:szCs w:val="16"/>
      </w:rPr>
      <w:t xml:space="preserve"> </w:t>
    </w:r>
    <w:proofErr w:type="spellStart"/>
    <w:r w:rsidRPr="00646451">
      <w:rPr>
        <w:sz w:val="16"/>
        <w:szCs w:val="16"/>
      </w:rPr>
      <w:t>Buro</w:t>
    </w:r>
    <w:proofErr w:type="spellEnd"/>
    <w:r w:rsidRPr="00646451">
      <w:rPr>
        <w:sz w:val="16"/>
        <w:szCs w:val="16"/>
      </w:rPr>
      <w:t xml:space="preserve"> Happold. </w:t>
    </w:r>
    <w:r w:rsidRPr="006B60C2">
      <w:rPr>
        <w:sz w:val="16"/>
        <w:szCs w:val="16"/>
        <w:lang w:val="de-DE"/>
      </w:rPr>
      <w:t>Alle Rechte vorbehalten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492A" w14:textId="49BFFE5E" w:rsidR="008F27DB" w:rsidRPr="00326703" w:rsidRDefault="00565D61" w:rsidP="0094143C">
    <w:pPr>
      <w:pStyle w:val="Footer"/>
      <w:pBdr>
        <w:top w:val="single" w:sz="24" w:space="1" w:color="C4D600" w:themeColor="text2"/>
      </w:pBdr>
      <w:spacing w:before="60"/>
      <w:ind w:left="0" w:firstLine="0"/>
      <w:rPr>
        <w:sz w:val="16"/>
        <w:szCs w:val="16"/>
        <w:lang w:val="de-DE"/>
      </w:rPr>
    </w:pPr>
    <w:sdt>
      <w:sdtPr>
        <w:rPr>
          <w:color w:val="auto"/>
          <w:sz w:val="16"/>
          <w:szCs w:val="16"/>
          <w:lang w:val="de-DE"/>
        </w:rPr>
        <w:alias w:val="Document Number"/>
        <w:tag w:val="DocumentNumber"/>
        <w:id w:val="1218165320"/>
        <w:placeholder>
          <w:docPart w:val="71F632E625CE426C9146EAAF8364B52E"/>
        </w:placeholder>
      </w:sdtPr>
      <w:sdtEndPr/>
      <w:sdtContent>
        <w:r w:rsidR="00312DF8">
          <w:rPr>
            <w:color w:val="auto"/>
            <w:sz w:val="16"/>
            <w:szCs w:val="16"/>
            <w:lang w:val="de-DE"/>
          </w:rPr>
          <w:t>XXXX-BHE-XX-XX-XX-X-XXXX</w:t>
        </w:r>
      </w:sdtContent>
    </w:sdt>
    <w:sdt>
      <w:sdtPr>
        <w:rPr>
          <w:sz w:val="16"/>
          <w:szCs w:val="16"/>
          <w:lang w:val="de-DE"/>
        </w:rPr>
        <w:alias w:val="Draft"/>
        <w:tag w:val="Draft"/>
        <w:id w:val="3656765"/>
        <w:dataBinding w:xpath="/root[1]/Draft[1]" w:storeItemID="{80946854-97BC-4543-B562-3FEE61163E24}"/>
        <w:text/>
      </w:sdtPr>
      <w:sdtEndPr/>
      <w:sdtContent>
        <w:r w:rsidR="00312DF8">
          <w:rPr>
            <w:sz w:val="16"/>
            <w:szCs w:val="16"/>
            <w:lang w:val="de-DE"/>
          </w:rPr>
          <w:t xml:space="preserve"> </w:t>
        </w:r>
      </w:sdtContent>
    </w:sdt>
    <w:r w:rsidR="008F27DB" w:rsidRPr="00326703">
      <w:rPr>
        <w:sz w:val="16"/>
        <w:szCs w:val="16"/>
        <w:lang w:val="de-DE"/>
      </w:rPr>
      <w:ptab w:relativeTo="margin" w:alignment="right" w:leader="none"/>
    </w:r>
    <w:r w:rsidR="008F27DB" w:rsidRPr="00326703">
      <w:rPr>
        <w:sz w:val="16"/>
        <w:szCs w:val="16"/>
        <w:lang w:val="de-DE"/>
      </w:rPr>
      <w:t xml:space="preserve">Revision </w:t>
    </w:r>
    <w:sdt>
      <w:sdtPr>
        <w:rPr>
          <w:sz w:val="16"/>
          <w:szCs w:val="16"/>
          <w:lang w:val="de-DE"/>
        </w:rPr>
        <w:alias w:val="Footer Revision"/>
        <w:tag w:val="Footer Revision"/>
        <w:id w:val="3656766"/>
        <w:lock w:val="sdtContentLocked"/>
        <w:dataBinding w:xpath="/root[1]/Revision[1]" w:storeItemID="{80946854-97BC-4543-B562-3FEE61163E24}"/>
        <w:text/>
      </w:sdtPr>
      <w:sdtEndPr/>
      <w:sdtContent>
        <w:r w:rsidR="008F27DB" w:rsidRPr="00326703">
          <w:rPr>
            <w:sz w:val="16"/>
            <w:szCs w:val="16"/>
            <w:lang w:val="de-DE"/>
          </w:rPr>
          <w:t>P01</w:t>
        </w:r>
      </w:sdtContent>
    </w:sdt>
  </w:p>
  <w:p w14:paraId="4DECAD78" w14:textId="163240CD" w:rsidR="008F27DB" w:rsidRPr="00326703" w:rsidRDefault="00565D61" w:rsidP="0094143C">
    <w:pPr>
      <w:pStyle w:val="Footer"/>
      <w:pBdr>
        <w:top w:val="single" w:sz="24" w:space="1" w:color="C4D600" w:themeColor="text2"/>
      </w:pBdr>
      <w:ind w:left="0" w:firstLine="0"/>
      <w:rPr>
        <w:sz w:val="16"/>
        <w:szCs w:val="16"/>
        <w:lang w:val="de-DE"/>
      </w:rPr>
    </w:pPr>
    <w:sdt>
      <w:sdtPr>
        <w:rPr>
          <w:bCs/>
          <w:sz w:val="16"/>
          <w:szCs w:val="16"/>
          <w:lang w:val="de-DE"/>
        </w:rPr>
        <w:alias w:val="Report Title"/>
        <w:tag w:val="Report"/>
        <w:id w:val="1384912867"/>
        <w:dataBinding w:xpath="/root[1]/Report[1]" w:storeItemID="{80946854-97BC-4543-B562-3FEE61163E24}"/>
        <w:text/>
      </w:sdtPr>
      <w:sdtEndPr/>
      <w:sdtContent>
        <w:r w:rsidR="008F27DB" w:rsidRPr="00326703">
          <w:rPr>
            <w:bCs/>
            <w:sz w:val="16"/>
            <w:szCs w:val="16"/>
            <w:lang w:val="de-DE"/>
          </w:rPr>
          <w:t>Berichttitel</w:t>
        </w:r>
      </w:sdtContent>
    </w:sdt>
    <w:r w:rsidR="008F27DB" w:rsidRPr="00326703">
      <w:rPr>
        <w:sz w:val="16"/>
        <w:szCs w:val="16"/>
        <w:lang w:val="de-DE"/>
      </w:rPr>
      <w:ptab w:relativeTo="margin" w:alignment="right" w:leader="none"/>
    </w:r>
    <w:r w:rsidR="008F27DB" w:rsidRPr="00326703">
      <w:rPr>
        <w:sz w:val="16"/>
        <w:szCs w:val="16"/>
        <w:lang w:val="de-DE"/>
      </w:rPr>
      <w:t xml:space="preserve"> </w:t>
    </w:r>
    <w:sdt>
      <w:sdtPr>
        <w:rPr>
          <w:sz w:val="16"/>
          <w:szCs w:val="16"/>
          <w:lang w:val="de-DE"/>
        </w:rPr>
        <w:alias w:val="Publish Date"/>
        <w:tag w:val="PublishDate"/>
        <w:id w:val="-432124975"/>
        <w:dataBinding w:xpath="/root[1]/PublishDate[1]" w:storeItemID="{80946854-97BC-4543-B562-3FEE61163E24}"/>
        <w:date>
          <w:dateFormat w:val="d. MMMM yyyy"/>
          <w:lid w:val="de-DE"/>
          <w:storeMappedDataAs w:val="dateTime"/>
          <w:calendar w:val="gregorian"/>
        </w:date>
      </w:sdtPr>
      <w:sdtEndPr/>
      <w:sdtContent>
        <w:r w:rsidR="00312DF8">
          <w:rPr>
            <w:sz w:val="16"/>
            <w:szCs w:val="16"/>
            <w:lang w:val="de-DE"/>
          </w:rPr>
          <w:t>7 August 2024</w:t>
        </w:r>
      </w:sdtContent>
    </w:sdt>
  </w:p>
  <w:p w14:paraId="0BC7ACF0" w14:textId="418FC47A" w:rsidR="008F27DB" w:rsidRPr="00646451" w:rsidRDefault="008F27DB" w:rsidP="0094143C">
    <w:pPr>
      <w:pStyle w:val="Footer"/>
      <w:pBdr>
        <w:top w:val="single" w:sz="24" w:space="1" w:color="C4D600" w:themeColor="text2"/>
      </w:pBdr>
      <w:ind w:left="0" w:firstLine="0"/>
      <w:rPr>
        <w:sz w:val="16"/>
        <w:szCs w:val="16"/>
      </w:rPr>
    </w:pPr>
    <w:r w:rsidRPr="00326703">
      <w:rPr>
        <w:sz w:val="16"/>
        <w:szCs w:val="16"/>
        <w:lang w:val="de-DE"/>
      </w:rPr>
      <w:t xml:space="preserve">Copyright © 1976 - </w:t>
    </w:r>
    <w:r w:rsidRPr="00326703">
      <w:rPr>
        <w:sz w:val="16"/>
        <w:szCs w:val="16"/>
        <w:lang w:val="de-DE"/>
      </w:rPr>
      <w:fldChar w:fldCharType="begin"/>
    </w:r>
    <w:r w:rsidRPr="00326703">
      <w:rPr>
        <w:sz w:val="16"/>
        <w:szCs w:val="16"/>
        <w:lang w:val="de-DE"/>
      </w:rPr>
      <w:instrText xml:space="preserve"> DATE  \@ "yyyy"  \* MERGEFORMAT </w:instrText>
    </w:r>
    <w:r w:rsidRPr="00326703">
      <w:rPr>
        <w:sz w:val="16"/>
        <w:szCs w:val="16"/>
        <w:lang w:val="de-DE"/>
      </w:rPr>
      <w:fldChar w:fldCharType="separate"/>
    </w:r>
    <w:r w:rsidR="001F54B2">
      <w:rPr>
        <w:noProof/>
        <w:sz w:val="16"/>
        <w:szCs w:val="16"/>
        <w:lang w:val="de-DE"/>
      </w:rPr>
      <w:t>2024</w:t>
    </w:r>
    <w:r w:rsidRPr="00326703">
      <w:rPr>
        <w:sz w:val="16"/>
        <w:szCs w:val="16"/>
        <w:lang w:val="de-DE"/>
      </w:rPr>
      <w:fldChar w:fldCharType="end"/>
    </w:r>
    <w:r w:rsidRPr="00326703">
      <w:rPr>
        <w:sz w:val="16"/>
        <w:szCs w:val="16"/>
        <w:lang w:val="de-DE"/>
      </w:rPr>
      <w:t xml:space="preserve"> Buro </w:t>
    </w:r>
    <w:proofErr w:type="spellStart"/>
    <w:r w:rsidRPr="00326703">
      <w:rPr>
        <w:sz w:val="16"/>
        <w:szCs w:val="16"/>
        <w:lang w:val="de-DE"/>
      </w:rPr>
      <w:t>Happold</w:t>
    </w:r>
    <w:proofErr w:type="spellEnd"/>
    <w:r w:rsidRPr="00326703">
      <w:rPr>
        <w:sz w:val="16"/>
        <w:szCs w:val="16"/>
        <w:lang w:val="de-DE"/>
      </w:rPr>
      <w:t xml:space="preserve">. Alle Rechte vorbehalten </w:t>
    </w:r>
    <w:r w:rsidRPr="00326703">
      <w:rPr>
        <w:sz w:val="16"/>
        <w:szCs w:val="16"/>
        <w:lang w:val="de-DE"/>
      </w:rPr>
      <w:ptab w:relativeTo="margin" w:alignment="right" w:leader="none"/>
    </w:r>
    <w:r w:rsidRPr="00326703">
      <w:rPr>
        <w:b/>
        <w:bCs/>
        <w:sz w:val="16"/>
        <w:szCs w:val="16"/>
        <w:lang w:val="de-DE"/>
      </w:rPr>
      <w:t>Seite</w:t>
    </w:r>
    <w:r w:rsidRPr="00CF3456">
      <w:rPr>
        <w:b/>
        <w:bCs/>
        <w:sz w:val="16"/>
        <w:szCs w:val="16"/>
      </w:rPr>
      <w:t xml:space="preserve"> </w:t>
    </w:r>
    <w:r w:rsidRPr="00646451">
      <w:rPr>
        <w:b/>
        <w:sz w:val="16"/>
        <w:szCs w:val="16"/>
      </w:rPr>
      <w:fldChar w:fldCharType="begin"/>
    </w:r>
    <w:r w:rsidRPr="00646451">
      <w:rPr>
        <w:b/>
        <w:sz w:val="16"/>
        <w:szCs w:val="16"/>
      </w:rPr>
      <w:instrText xml:space="preserve"> PAGE </w:instrText>
    </w:r>
    <w:r w:rsidRPr="00646451"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5</w:t>
    </w:r>
    <w:r w:rsidRPr="00646451">
      <w:rPr>
        <w:b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1DFED" w14:textId="77777777" w:rsidR="008F27DB" w:rsidRPr="00646451" w:rsidRDefault="008F27DB" w:rsidP="003D2490">
    <w:pPr>
      <w:tabs>
        <w:tab w:val="left" w:pos="2175"/>
      </w:tabs>
      <w:rPr>
        <w:sz w:val="16"/>
      </w:rPr>
    </w:pPr>
    <w:r w:rsidRPr="00646451">
      <w:rPr>
        <w:sz w:val="16"/>
      </w:rPr>
      <w:t xml:space="preserve"> </w:t>
    </w:r>
    <w:r w:rsidRPr="00646451">
      <w:rPr>
        <w:sz w:val="16"/>
      </w:rPr>
      <w:tab/>
    </w:r>
    <w:r w:rsidRPr="00646451"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BDD4C" w14:textId="77777777" w:rsidR="00312DF8" w:rsidRDefault="00312DF8" w:rsidP="000B48C8">
      <w:pPr>
        <w:spacing w:after="0" w:line="240" w:lineRule="auto"/>
      </w:pPr>
      <w:r>
        <w:separator/>
      </w:r>
    </w:p>
  </w:footnote>
  <w:footnote w:type="continuationSeparator" w:id="0">
    <w:p w14:paraId="7BE44861" w14:textId="77777777" w:rsidR="00312DF8" w:rsidRDefault="00312DF8" w:rsidP="000B4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4D1A" w14:textId="77777777" w:rsidR="008F27DB" w:rsidRPr="00646451" w:rsidRDefault="008F27DB">
    <w:pPr>
      <w:pStyle w:val="Header"/>
      <w:rPr>
        <w:sz w:val="16"/>
      </w:rPr>
    </w:pPr>
    <w:r w:rsidRPr="00646451">
      <w:rPr>
        <w:noProof/>
        <w:sz w:val="16"/>
      </w:rPr>
      <w:drawing>
        <wp:anchor distT="0" distB="0" distL="114300" distR="114300" simplePos="0" relativeHeight="251939840" behindDoc="1" locked="0" layoutInCell="1" allowOverlap="1" wp14:anchorId="63AE593A" wp14:editId="32A20334">
          <wp:simplePos x="0" y="0"/>
          <wp:positionH relativeFrom="margin">
            <wp:align>center</wp:align>
          </wp:positionH>
          <wp:positionV relativeFrom="paragraph">
            <wp:posOffset>-1994535</wp:posOffset>
          </wp:positionV>
          <wp:extent cx="1799590" cy="1536065"/>
          <wp:effectExtent l="0" t="0" r="0" b="0"/>
          <wp:wrapTight wrapText="bothSides">
            <wp:wrapPolygon edited="0">
              <wp:start x="0" y="7501"/>
              <wp:lineTo x="0" y="13930"/>
              <wp:lineTo x="21265" y="13930"/>
              <wp:lineTo x="21265" y="7501"/>
              <wp:lineTo x="0" y="7501"/>
            </wp:wrapPolygon>
          </wp:wrapTight>
          <wp:docPr id="5" name="Picture 5" descr="C:\Buro Happold\BHTemplates\Rebrand\Buro Happold_2020 Logo_CMYK_50mm_sq for 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uro Happold\BHTemplates\Rebrand\Buro Happold_2020 Logo_CMYK_50mm_sq for Wor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153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FBB59" w14:textId="77777777" w:rsidR="008F27DB" w:rsidRPr="00646451" w:rsidRDefault="00565D61" w:rsidP="00D2542C">
    <w:pPr>
      <w:pStyle w:val="Header"/>
      <w:tabs>
        <w:tab w:val="right" w:pos="9214"/>
      </w:tabs>
      <w:jc w:val="left"/>
      <w:rPr>
        <w:noProof/>
        <w:sz w:val="16"/>
        <w:szCs w:val="14"/>
      </w:rPr>
    </w:pPr>
    <w:sdt>
      <w:sdtPr>
        <w:rPr>
          <w:sz w:val="16"/>
          <w:szCs w:val="16"/>
          <w:lang w:val="de-DE"/>
        </w:rPr>
        <w:alias w:val="Project Title"/>
        <w:tag w:val="Title"/>
        <w:id w:val="-171843161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F27DB" w:rsidRPr="00326703">
          <w:rPr>
            <w:sz w:val="16"/>
            <w:szCs w:val="16"/>
            <w:lang w:val="de-DE"/>
          </w:rPr>
          <w:t>Projekttitel</w:t>
        </w:r>
      </w:sdtContent>
    </w:sdt>
    <w:r w:rsidR="008F27DB" w:rsidRPr="00326703">
      <w:rPr>
        <w:noProof/>
        <w:sz w:val="16"/>
        <w:szCs w:val="14"/>
        <w:lang w:val="de-DE"/>
      </w:rPr>
      <w:ptab w:relativeTo="margin" w:alignment="center" w:leader="none"/>
    </w:r>
    <w:r w:rsidR="008F27DB" w:rsidRPr="00326703">
      <w:rPr>
        <w:noProof/>
        <w:sz w:val="16"/>
        <w:szCs w:val="14"/>
        <w:lang w:val="de-DE"/>
      </w:rPr>
      <w:ptab w:relativeTo="margin" w:alignment="right" w:leader="none"/>
    </w:r>
    <w:r w:rsidR="008F27DB" w:rsidRPr="00326703">
      <w:rPr>
        <w:noProof/>
        <w:sz w:val="16"/>
        <w:szCs w:val="14"/>
        <w:lang w:val="de-DE"/>
      </w:rPr>
      <w:t>BURO</w:t>
    </w:r>
    <w:r w:rsidR="008F27DB" w:rsidRPr="00646451">
      <w:rPr>
        <w:noProof/>
        <w:sz w:val="16"/>
        <w:szCs w:val="14"/>
      </w:rPr>
      <w:t xml:space="preserve"> HAPPOLD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93E26" w14:textId="77777777" w:rsidR="008F27DB" w:rsidRPr="00646451" w:rsidRDefault="008F27DB" w:rsidP="001478AF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2811B4"/>
    <w:lvl w:ilvl="0">
      <w:start w:val="1"/>
      <w:numFmt w:val="decimal"/>
      <w:pStyle w:val="ListNumber5"/>
      <w:lvlText w:val="%1."/>
      <w:lvlJc w:val="left"/>
      <w:pPr>
        <w:tabs>
          <w:tab w:val="num" w:pos="1419"/>
        </w:tabs>
        <w:ind w:left="1419" w:hanging="360"/>
      </w:pPr>
    </w:lvl>
  </w:abstractNum>
  <w:abstractNum w:abstractNumId="1" w15:restartNumberingAfterBreak="0">
    <w:nsid w:val="FFFFFF7D"/>
    <w:multiLevelType w:val="singleLevel"/>
    <w:tmpl w:val="593E3A0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7E4F3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48F0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BAFBE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AC19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5C4C9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6691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7C4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5428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1370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BD7062"/>
    <w:multiLevelType w:val="multilevel"/>
    <w:tmpl w:val="9C223A22"/>
    <w:styleLink w:val="BuroHappoldOutlin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ListNumber"/>
      <w:lvlText w:val="%7."/>
      <w:lvlJc w:val="left"/>
      <w:pPr>
        <w:ind w:left="357" w:firstLine="0"/>
      </w:pPr>
      <w:rPr>
        <w:rFonts w:hint="default"/>
        <w:b/>
        <w:i w:val="0"/>
      </w:rPr>
    </w:lvl>
    <w:lvl w:ilvl="7">
      <w:start w:val="1"/>
      <w:numFmt w:val="lowerLetter"/>
      <w:pStyle w:val="ListNumber2"/>
      <w:lvlText w:val="%8."/>
      <w:lvlJc w:val="left"/>
      <w:pPr>
        <w:ind w:left="357" w:firstLine="720"/>
      </w:pPr>
      <w:rPr>
        <w:rFonts w:hint="default"/>
        <w:b/>
        <w:i w:val="0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F6A17F7"/>
    <w:multiLevelType w:val="hybridMultilevel"/>
    <w:tmpl w:val="9932785A"/>
    <w:lvl w:ilvl="0" w:tplc="FFBEAB08">
      <w:start w:val="1"/>
      <w:numFmt w:val="lowerLetter"/>
      <w:lvlText w:val="%1."/>
      <w:lvlJc w:val="left"/>
      <w:pPr>
        <w:ind w:left="1440" w:hanging="363"/>
      </w:pPr>
      <w:rPr>
        <w:rFonts w:hint="default"/>
        <w:b/>
      </w:rPr>
    </w:lvl>
    <w:lvl w:ilvl="1" w:tplc="79808B2E">
      <w:start w:val="1"/>
      <w:numFmt w:val="lowerRoman"/>
      <w:lvlText w:val="%2."/>
      <w:lvlJc w:val="right"/>
      <w:pPr>
        <w:ind w:left="2160" w:hanging="363"/>
      </w:pPr>
      <w:rPr>
        <w:rFonts w:hint="default"/>
      </w:rPr>
    </w:lvl>
    <w:lvl w:ilvl="2" w:tplc="567AF33A">
      <w:start w:val="1"/>
      <w:numFmt w:val="decimal"/>
      <w:lvlText w:val="%3."/>
      <w:lvlJc w:val="left"/>
      <w:pPr>
        <w:ind w:left="2880" w:hanging="363"/>
      </w:pPr>
      <w:rPr>
        <w:rFonts w:hint="default"/>
      </w:rPr>
    </w:lvl>
    <w:lvl w:ilvl="3" w:tplc="9EC8E348">
      <w:start w:val="1"/>
      <w:numFmt w:val="lowerLetter"/>
      <w:lvlText w:val="%4."/>
      <w:lvlJc w:val="left"/>
      <w:pPr>
        <w:ind w:left="3600" w:hanging="362"/>
      </w:pPr>
      <w:rPr>
        <w:rFonts w:hint="default"/>
      </w:rPr>
    </w:lvl>
    <w:lvl w:ilvl="4" w:tplc="D1BA8424">
      <w:start w:val="1"/>
      <w:numFmt w:val="lowerRoman"/>
      <w:lvlText w:val="%5."/>
      <w:lvlJc w:val="right"/>
      <w:pPr>
        <w:ind w:left="4321" w:hanging="363"/>
      </w:pPr>
      <w:rPr>
        <w:rFonts w:hint="default"/>
      </w:rPr>
    </w:lvl>
    <w:lvl w:ilvl="5" w:tplc="CAA0F13E">
      <w:start w:val="1"/>
      <w:numFmt w:val="decimal"/>
      <w:lvlText w:val="%6."/>
      <w:lvlJc w:val="left"/>
      <w:pPr>
        <w:ind w:left="5041" w:hanging="363"/>
      </w:pPr>
      <w:rPr>
        <w:rFonts w:hint="default"/>
      </w:rPr>
    </w:lvl>
    <w:lvl w:ilvl="6" w:tplc="0D5A7A82">
      <w:start w:val="1"/>
      <w:numFmt w:val="lowerLetter"/>
      <w:lvlText w:val="%7."/>
      <w:lvlJc w:val="left"/>
      <w:pPr>
        <w:ind w:left="5760" w:hanging="360"/>
      </w:pPr>
      <w:rPr>
        <w:rFonts w:hint="default"/>
      </w:rPr>
    </w:lvl>
    <w:lvl w:ilvl="7" w:tplc="1854C7D8">
      <w:start w:val="1"/>
      <w:numFmt w:val="lowerRoman"/>
      <w:lvlText w:val="%8."/>
      <w:lvlJc w:val="right"/>
      <w:pPr>
        <w:ind w:left="6481" w:hanging="363"/>
      </w:pPr>
      <w:rPr>
        <w:rFonts w:hint="default"/>
      </w:rPr>
    </w:lvl>
    <w:lvl w:ilvl="8" w:tplc="2378F3FE">
      <w:start w:val="1"/>
      <w:numFmt w:val="decimal"/>
      <w:lvlText w:val="%9."/>
      <w:lvlJc w:val="left"/>
      <w:pPr>
        <w:ind w:left="7201" w:hanging="363"/>
      </w:pPr>
      <w:rPr>
        <w:rFonts w:hint="default"/>
      </w:rPr>
    </w:lvl>
  </w:abstractNum>
  <w:abstractNum w:abstractNumId="13" w15:restartNumberingAfterBreak="0">
    <w:nsid w:val="109C6EE0"/>
    <w:multiLevelType w:val="multilevel"/>
    <w:tmpl w:val="40C0831E"/>
    <w:styleLink w:val="BHAppendixOutline"/>
    <w:lvl w:ilvl="0">
      <w:start w:val="1"/>
      <w:numFmt w:val="upperLetter"/>
      <w:pStyle w:val="Heading9"/>
      <w:lvlText w:val="Anhang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Appendix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0D26E0F"/>
    <w:multiLevelType w:val="multilevel"/>
    <w:tmpl w:val="9A484C24"/>
    <w:styleLink w:val="BHBullet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77"/>
        </w:tabs>
        <w:ind w:left="179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092517"/>
    <w:multiLevelType w:val="hybridMultilevel"/>
    <w:tmpl w:val="1DF0E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A1745D"/>
    <w:multiLevelType w:val="multilevel"/>
    <w:tmpl w:val="9C223A22"/>
    <w:numStyleLink w:val="BuroHappoldOutline"/>
  </w:abstractNum>
  <w:abstractNum w:abstractNumId="17" w15:restartNumberingAfterBreak="0">
    <w:nsid w:val="19BF6B61"/>
    <w:multiLevelType w:val="hybridMultilevel"/>
    <w:tmpl w:val="499E8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4E3D2F"/>
    <w:multiLevelType w:val="multilevel"/>
    <w:tmpl w:val="9C223A22"/>
    <w:numStyleLink w:val="BuroHappoldOutline"/>
  </w:abstractNum>
  <w:abstractNum w:abstractNumId="19" w15:restartNumberingAfterBreak="0">
    <w:nsid w:val="1DA75544"/>
    <w:multiLevelType w:val="multilevel"/>
    <w:tmpl w:val="9A484C24"/>
    <w:numStyleLink w:val="BHBullet"/>
  </w:abstractNum>
  <w:abstractNum w:abstractNumId="20" w15:restartNumberingAfterBreak="0">
    <w:nsid w:val="26931EC0"/>
    <w:multiLevelType w:val="multilevel"/>
    <w:tmpl w:val="40C0831E"/>
    <w:numStyleLink w:val="BHAppendixOutline"/>
  </w:abstractNum>
  <w:abstractNum w:abstractNumId="21" w15:restartNumberingAfterBreak="0">
    <w:nsid w:val="2DC52B0F"/>
    <w:multiLevelType w:val="hybridMultilevel"/>
    <w:tmpl w:val="389C4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45087"/>
    <w:multiLevelType w:val="multilevel"/>
    <w:tmpl w:val="9C223A22"/>
    <w:numStyleLink w:val="BuroHappoldOutline"/>
  </w:abstractNum>
  <w:abstractNum w:abstractNumId="23" w15:restartNumberingAfterBreak="0">
    <w:nsid w:val="39C169C8"/>
    <w:multiLevelType w:val="hybridMultilevel"/>
    <w:tmpl w:val="CF740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F310D"/>
    <w:multiLevelType w:val="hybridMultilevel"/>
    <w:tmpl w:val="0EE6E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24DE0"/>
    <w:multiLevelType w:val="multilevel"/>
    <w:tmpl w:val="9C223A22"/>
    <w:numStyleLink w:val="BuroHappoldOutline"/>
  </w:abstractNum>
  <w:abstractNum w:abstractNumId="26" w15:restartNumberingAfterBreak="0">
    <w:nsid w:val="3F9F6826"/>
    <w:multiLevelType w:val="multilevel"/>
    <w:tmpl w:val="9C223A22"/>
    <w:numStyleLink w:val="BuroHappoldOutline"/>
  </w:abstractNum>
  <w:abstractNum w:abstractNumId="27" w15:restartNumberingAfterBreak="0">
    <w:nsid w:val="41947BAB"/>
    <w:multiLevelType w:val="hybridMultilevel"/>
    <w:tmpl w:val="34889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D11B4"/>
    <w:multiLevelType w:val="multilevel"/>
    <w:tmpl w:val="0A8E4878"/>
    <w:lvl w:ilvl="0">
      <w:start w:val="1"/>
      <w:numFmt w:val="decimal"/>
      <w:lvlText w:val="%1."/>
      <w:lvlJc w:val="left"/>
      <w:pPr>
        <w:tabs>
          <w:tab w:val="num" w:pos="1077"/>
        </w:tabs>
        <w:ind w:left="714" w:hanging="35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35"/>
        </w:tabs>
        <w:ind w:left="1435" w:hanging="355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15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B76321B"/>
    <w:multiLevelType w:val="hybridMultilevel"/>
    <w:tmpl w:val="20886F64"/>
    <w:lvl w:ilvl="0" w:tplc="E316818A">
      <w:start w:val="1"/>
      <w:numFmt w:val="bullet"/>
      <w:pStyle w:val="ListBullet2"/>
      <w:lvlText w:val="o"/>
      <w:lvlJc w:val="left"/>
      <w:pPr>
        <w:ind w:left="1440" w:hanging="363"/>
      </w:pPr>
      <w:rPr>
        <w:rFonts w:ascii="Courier New" w:hAnsi="Courier New" w:hint="default"/>
      </w:rPr>
    </w:lvl>
    <w:lvl w:ilvl="1" w:tplc="C03659B0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2" w:tplc="08090001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3" w:tplc="2008195C">
      <w:start w:val="1"/>
      <w:numFmt w:val="bullet"/>
      <w:lvlText w:val="o"/>
      <w:lvlJc w:val="left"/>
      <w:pPr>
        <w:ind w:left="3600" w:hanging="362"/>
      </w:pPr>
      <w:rPr>
        <w:rFonts w:ascii="Courier New" w:hAnsi="Courier New" w:hint="default"/>
      </w:rPr>
    </w:lvl>
    <w:lvl w:ilvl="4" w:tplc="C03659B0">
      <w:start w:val="1"/>
      <w:numFmt w:val="bullet"/>
      <w:lvlText w:val=""/>
      <w:lvlJc w:val="left"/>
      <w:pPr>
        <w:ind w:left="4321" w:hanging="363"/>
      </w:pPr>
      <w:rPr>
        <w:rFonts w:ascii="Wingdings" w:hAnsi="Wingdings" w:hint="default"/>
      </w:rPr>
    </w:lvl>
    <w:lvl w:ilvl="5" w:tplc="08090001">
      <w:start w:val="1"/>
      <w:numFmt w:val="bullet"/>
      <w:lvlText w:val=""/>
      <w:lvlJc w:val="left"/>
      <w:pPr>
        <w:ind w:left="5041" w:hanging="363"/>
      </w:pPr>
      <w:rPr>
        <w:rFonts w:ascii="Symbol" w:hAnsi="Symbol" w:hint="default"/>
      </w:rPr>
    </w:lvl>
    <w:lvl w:ilvl="6" w:tplc="2008195C">
      <w:start w:val="1"/>
      <w:numFmt w:val="bullet"/>
      <w:lvlText w:val="o"/>
      <w:lvlJc w:val="left"/>
      <w:pPr>
        <w:ind w:left="5761" w:hanging="363"/>
      </w:pPr>
      <w:rPr>
        <w:rFonts w:ascii="Courier New" w:hAnsi="Courier New" w:hint="default"/>
      </w:rPr>
    </w:lvl>
    <w:lvl w:ilvl="7" w:tplc="C03659B0">
      <w:start w:val="1"/>
      <w:numFmt w:val="bullet"/>
      <w:lvlText w:val=""/>
      <w:lvlJc w:val="left"/>
      <w:pPr>
        <w:ind w:left="6481" w:hanging="363"/>
      </w:pPr>
      <w:rPr>
        <w:rFonts w:ascii="Wingdings" w:hAnsi="Wingdings" w:hint="default"/>
      </w:rPr>
    </w:lvl>
    <w:lvl w:ilvl="8" w:tplc="08090001">
      <w:start w:val="1"/>
      <w:numFmt w:val="bullet"/>
      <w:lvlText w:val=""/>
      <w:lvlJc w:val="left"/>
      <w:pPr>
        <w:ind w:left="7201" w:hanging="363"/>
      </w:pPr>
      <w:rPr>
        <w:rFonts w:ascii="Symbol" w:hAnsi="Symbol" w:hint="default"/>
      </w:rPr>
    </w:lvl>
  </w:abstractNum>
  <w:abstractNum w:abstractNumId="30" w15:restartNumberingAfterBreak="0">
    <w:nsid w:val="4DA440EB"/>
    <w:multiLevelType w:val="hybridMultilevel"/>
    <w:tmpl w:val="4D7C0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E3082A"/>
    <w:multiLevelType w:val="multilevel"/>
    <w:tmpl w:val="60BEC73A"/>
    <w:styleLink w:val="BHNumberList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35"/>
        </w:tabs>
        <w:ind w:left="1435" w:hanging="3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19C12D4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5B00289"/>
    <w:multiLevelType w:val="hybridMultilevel"/>
    <w:tmpl w:val="CDB2B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22B63"/>
    <w:multiLevelType w:val="hybridMultilevel"/>
    <w:tmpl w:val="6BECC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502B7"/>
    <w:multiLevelType w:val="multilevel"/>
    <w:tmpl w:val="40C0831E"/>
    <w:numStyleLink w:val="BHAppendixOutline"/>
  </w:abstractNum>
  <w:abstractNum w:abstractNumId="36" w15:restartNumberingAfterBreak="0">
    <w:nsid w:val="6BBB3191"/>
    <w:multiLevelType w:val="multilevel"/>
    <w:tmpl w:val="9C223A22"/>
    <w:numStyleLink w:val="BuroHappoldOutline"/>
  </w:abstractNum>
  <w:abstractNum w:abstractNumId="37" w15:restartNumberingAfterBreak="0">
    <w:nsid w:val="73A13B48"/>
    <w:multiLevelType w:val="hybridMultilevel"/>
    <w:tmpl w:val="0AD633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A5BB9"/>
    <w:multiLevelType w:val="hybridMultilevel"/>
    <w:tmpl w:val="9E3E5D7C"/>
    <w:lvl w:ilvl="0" w:tplc="D040E6CE">
      <w:start w:val="1"/>
      <w:numFmt w:val="lowerLetter"/>
      <w:lvlText w:val="%1."/>
      <w:lvlJc w:val="left"/>
      <w:pPr>
        <w:ind w:left="720" w:hanging="360"/>
      </w:pPr>
      <w:rPr>
        <w:rFonts w:ascii="Segoe UI" w:hAnsi="Segoe UI" w:hint="default"/>
        <w:b/>
        <w:i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83FFE"/>
    <w:multiLevelType w:val="multilevel"/>
    <w:tmpl w:val="09460A30"/>
    <w:lvl w:ilvl="0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b/>
        <w:i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hAnsi="Segoe UI" w:hint="default"/>
        <w:b/>
        <w:i w:val="0"/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A7E1690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7B886088"/>
    <w:multiLevelType w:val="multilevel"/>
    <w:tmpl w:val="40C0831E"/>
    <w:numStyleLink w:val="BHAppendixOutline"/>
  </w:abstractNum>
  <w:abstractNum w:abstractNumId="42" w15:restartNumberingAfterBreak="0">
    <w:nsid w:val="7DEE58A5"/>
    <w:multiLevelType w:val="hybridMultilevel"/>
    <w:tmpl w:val="FFF02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462831">
    <w:abstractNumId w:val="9"/>
  </w:num>
  <w:num w:numId="2" w16cid:durableId="828210397">
    <w:abstractNumId w:val="7"/>
  </w:num>
  <w:num w:numId="3" w16cid:durableId="1146580695">
    <w:abstractNumId w:val="6"/>
  </w:num>
  <w:num w:numId="4" w16cid:durableId="595091573">
    <w:abstractNumId w:val="5"/>
  </w:num>
  <w:num w:numId="5" w16cid:durableId="1427002307">
    <w:abstractNumId w:val="4"/>
  </w:num>
  <w:num w:numId="6" w16cid:durableId="125903470">
    <w:abstractNumId w:val="8"/>
  </w:num>
  <w:num w:numId="7" w16cid:durableId="146828383">
    <w:abstractNumId w:val="3"/>
  </w:num>
  <w:num w:numId="8" w16cid:durableId="1197430114">
    <w:abstractNumId w:val="2"/>
  </w:num>
  <w:num w:numId="9" w16cid:durableId="456949455">
    <w:abstractNumId w:val="1"/>
  </w:num>
  <w:num w:numId="10" w16cid:durableId="1123231111">
    <w:abstractNumId w:val="0"/>
  </w:num>
  <w:num w:numId="11" w16cid:durableId="1394082737">
    <w:abstractNumId w:val="11"/>
  </w:num>
  <w:num w:numId="12" w16cid:durableId="7082651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4797752">
    <w:abstractNumId w:val="22"/>
  </w:num>
  <w:num w:numId="14" w16cid:durableId="43531478">
    <w:abstractNumId w:val="16"/>
  </w:num>
  <w:num w:numId="15" w16cid:durableId="1334141769">
    <w:abstractNumId w:val="36"/>
  </w:num>
  <w:num w:numId="16" w16cid:durableId="2026058156">
    <w:abstractNumId w:val="10"/>
  </w:num>
  <w:num w:numId="17" w16cid:durableId="475072893">
    <w:abstractNumId w:val="32"/>
  </w:num>
  <w:num w:numId="18" w16cid:durableId="1951473098">
    <w:abstractNumId w:val="40"/>
  </w:num>
  <w:num w:numId="19" w16cid:durableId="99111864">
    <w:abstractNumId w:val="14"/>
  </w:num>
  <w:num w:numId="20" w16cid:durableId="426272314">
    <w:abstractNumId w:val="19"/>
  </w:num>
  <w:num w:numId="21" w16cid:durableId="1664237349">
    <w:abstractNumId w:val="31"/>
  </w:num>
  <w:num w:numId="22" w16cid:durableId="123207987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05944733">
    <w:abstractNumId w:val="25"/>
  </w:num>
  <w:num w:numId="24" w16cid:durableId="1644698091">
    <w:abstractNumId w:val="13"/>
  </w:num>
  <w:num w:numId="25" w16cid:durableId="1043093447">
    <w:abstractNumId w:val="13"/>
  </w:num>
  <w:num w:numId="26" w16cid:durableId="1625308089">
    <w:abstractNumId w:val="13"/>
  </w:num>
  <w:num w:numId="27" w16cid:durableId="1745449948">
    <w:abstractNumId w:val="20"/>
  </w:num>
  <w:num w:numId="28" w16cid:durableId="1837379191">
    <w:abstractNumId w:val="35"/>
  </w:num>
  <w:num w:numId="29" w16cid:durableId="161118943">
    <w:abstractNumId w:val="41"/>
  </w:num>
  <w:num w:numId="30" w16cid:durableId="1765610739">
    <w:abstractNumId w:val="33"/>
  </w:num>
  <w:num w:numId="31" w16cid:durableId="940643066">
    <w:abstractNumId w:val="29"/>
  </w:num>
  <w:num w:numId="32" w16cid:durableId="1318998214">
    <w:abstractNumId w:val="34"/>
  </w:num>
  <w:num w:numId="33" w16cid:durableId="1223370549">
    <w:abstractNumId w:val="24"/>
  </w:num>
  <w:num w:numId="34" w16cid:durableId="2011566590">
    <w:abstractNumId w:val="17"/>
  </w:num>
  <w:num w:numId="35" w16cid:durableId="1244415500">
    <w:abstractNumId w:val="15"/>
  </w:num>
  <w:num w:numId="36" w16cid:durableId="259530919">
    <w:abstractNumId w:val="21"/>
  </w:num>
  <w:num w:numId="37" w16cid:durableId="1863081146">
    <w:abstractNumId w:val="28"/>
  </w:num>
  <w:num w:numId="38" w16cid:durableId="1263805823">
    <w:abstractNumId w:val="12"/>
  </w:num>
  <w:num w:numId="39" w16cid:durableId="1596552255">
    <w:abstractNumId w:val="27"/>
  </w:num>
  <w:num w:numId="40" w16cid:durableId="1641180773">
    <w:abstractNumId w:val="23"/>
  </w:num>
  <w:num w:numId="41" w16cid:durableId="672686321">
    <w:abstractNumId w:val="29"/>
  </w:num>
  <w:num w:numId="42" w16cid:durableId="1564948724">
    <w:abstractNumId w:val="42"/>
  </w:num>
  <w:num w:numId="43" w16cid:durableId="576790892">
    <w:abstractNumId w:val="37"/>
  </w:num>
  <w:num w:numId="44" w16cid:durableId="806093168">
    <w:abstractNumId w:val="30"/>
  </w:num>
  <w:num w:numId="45" w16cid:durableId="278491614">
    <w:abstractNumId w:val="39"/>
  </w:num>
  <w:num w:numId="46" w16cid:durableId="1867518985">
    <w:abstractNumId w:val="38"/>
  </w:num>
  <w:num w:numId="47" w16cid:durableId="949319977">
    <w:abstractNumId w:val="18"/>
  </w:num>
  <w:num w:numId="48" w16cid:durableId="14334724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F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1"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0tTA3sjAzNTQztDRV0lEKTi0uzszPAymwrAUA8XG61SwAAAA="/>
  </w:docVars>
  <w:rsids>
    <w:rsidRoot w:val="00312DF8"/>
    <w:rsid w:val="00001785"/>
    <w:rsid w:val="00001A62"/>
    <w:rsid w:val="000038FC"/>
    <w:rsid w:val="0000599A"/>
    <w:rsid w:val="00010222"/>
    <w:rsid w:val="000106A3"/>
    <w:rsid w:val="00010A7D"/>
    <w:rsid w:val="00013997"/>
    <w:rsid w:val="00014922"/>
    <w:rsid w:val="00020C29"/>
    <w:rsid w:val="00025D0F"/>
    <w:rsid w:val="0003076A"/>
    <w:rsid w:val="00031377"/>
    <w:rsid w:val="00033E8D"/>
    <w:rsid w:val="00040439"/>
    <w:rsid w:val="00041654"/>
    <w:rsid w:val="00044D37"/>
    <w:rsid w:val="000456D2"/>
    <w:rsid w:val="000477DA"/>
    <w:rsid w:val="00047811"/>
    <w:rsid w:val="00054D90"/>
    <w:rsid w:val="00057E08"/>
    <w:rsid w:val="00057E57"/>
    <w:rsid w:val="000624FC"/>
    <w:rsid w:val="00062863"/>
    <w:rsid w:val="00062ADC"/>
    <w:rsid w:val="00065128"/>
    <w:rsid w:val="000663D3"/>
    <w:rsid w:val="00067322"/>
    <w:rsid w:val="00070D0E"/>
    <w:rsid w:val="00071AD5"/>
    <w:rsid w:val="000733DF"/>
    <w:rsid w:val="00073AC8"/>
    <w:rsid w:val="000747F8"/>
    <w:rsid w:val="00076C8C"/>
    <w:rsid w:val="00081D48"/>
    <w:rsid w:val="00081DAA"/>
    <w:rsid w:val="00082DDB"/>
    <w:rsid w:val="0008439E"/>
    <w:rsid w:val="000858FC"/>
    <w:rsid w:val="00085D95"/>
    <w:rsid w:val="00087577"/>
    <w:rsid w:val="00087F96"/>
    <w:rsid w:val="0009103A"/>
    <w:rsid w:val="00091515"/>
    <w:rsid w:val="00091775"/>
    <w:rsid w:val="00092783"/>
    <w:rsid w:val="00092E1A"/>
    <w:rsid w:val="0009566F"/>
    <w:rsid w:val="00096388"/>
    <w:rsid w:val="000972B1"/>
    <w:rsid w:val="00097B84"/>
    <w:rsid w:val="00097E0B"/>
    <w:rsid w:val="000A073E"/>
    <w:rsid w:val="000A0BA8"/>
    <w:rsid w:val="000A255E"/>
    <w:rsid w:val="000A3AFD"/>
    <w:rsid w:val="000B2E44"/>
    <w:rsid w:val="000B48C8"/>
    <w:rsid w:val="000B57E9"/>
    <w:rsid w:val="000C04C3"/>
    <w:rsid w:val="000C1C59"/>
    <w:rsid w:val="000C21A0"/>
    <w:rsid w:val="000C278F"/>
    <w:rsid w:val="000C3902"/>
    <w:rsid w:val="000C3F19"/>
    <w:rsid w:val="000C5187"/>
    <w:rsid w:val="000C6416"/>
    <w:rsid w:val="000C7711"/>
    <w:rsid w:val="000D11A4"/>
    <w:rsid w:val="000D5996"/>
    <w:rsid w:val="000E017E"/>
    <w:rsid w:val="000E02D3"/>
    <w:rsid w:val="000E02E9"/>
    <w:rsid w:val="000E238C"/>
    <w:rsid w:val="000E6AE8"/>
    <w:rsid w:val="000E6C57"/>
    <w:rsid w:val="000E78A1"/>
    <w:rsid w:val="000F13D8"/>
    <w:rsid w:val="000F152F"/>
    <w:rsid w:val="000F182A"/>
    <w:rsid w:val="000F2F5A"/>
    <w:rsid w:val="000F3941"/>
    <w:rsid w:val="000F4EFA"/>
    <w:rsid w:val="000F5CC7"/>
    <w:rsid w:val="001008A2"/>
    <w:rsid w:val="00101487"/>
    <w:rsid w:val="001060AC"/>
    <w:rsid w:val="0010689C"/>
    <w:rsid w:val="00107C8E"/>
    <w:rsid w:val="00114E5B"/>
    <w:rsid w:val="0011648C"/>
    <w:rsid w:val="00117D47"/>
    <w:rsid w:val="00120956"/>
    <w:rsid w:val="001239D8"/>
    <w:rsid w:val="001249D1"/>
    <w:rsid w:val="00125D95"/>
    <w:rsid w:val="00125FA4"/>
    <w:rsid w:val="00126B15"/>
    <w:rsid w:val="00126D29"/>
    <w:rsid w:val="0013153E"/>
    <w:rsid w:val="001320AD"/>
    <w:rsid w:val="00135386"/>
    <w:rsid w:val="001354CB"/>
    <w:rsid w:val="001478AF"/>
    <w:rsid w:val="00147A49"/>
    <w:rsid w:val="00150459"/>
    <w:rsid w:val="001529F2"/>
    <w:rsid w:val="00155DC4"/>
    <w:rsid w:val="001600FA"/>
    <w:rsid w:val="00161397"/>
    <w:rsid w:val="0016197D"/>
    <w:rsid w:val="00162775"/>
    <w:rsid w:val="001627A3"/>
    <w:rsid w:val="001636CE"/>
    <w:rsid w:val="0016691A"/>
    <w:rsid w:val="001719EF"/>
    <w:rsid w:val="00173420"/>
    <w:rsid w:val="001737C4"/>
    <w:rsid w:val="001755D3"/>
    <w:rsid w:val="00177AE0"/>
    <w:rsid w:val="00180245"/>
    <w:rsid w:val="00182703"/>
    <w:rsid w:val="0018310E"/>
    <w:rsid w:val="00183616"/>
    <w:rsid w:val="0018594E"/>
    <w:rsid w:val="00186F5C"/>
    <w:rsid w:val="00187B8E"/>
    <w:rsid w:val="00190935"/>
    <w:rsid w:val="00191130"/>
    <w:rsid w:val="00193BAB"/>
    <w:rsid w:val="0019657D"/>
    <w:rsid w:val="00196F2F"/>
    <w:rsid w:val="00197694"/>
    <w:rsid w:val="00197FAC"/>
    <w:rsid w:val="001A2EC3"/>
    <w:rsid w:val="001A3CB1"/>
    <w:rsid w:val="001A6983"/>
    <w:rsid w:val="001A744C"/>
    <w:rsid w:val="001A7F00"/>
    <w:rsid w:val="001B2F2C"/>
    <w:rsid w:val="001B3222"/>
    <w:rsid w:val="001B55BF"/>
    <w:rsid w:val="001B5F81"/>
    <w:rsid w:val="001B7A6D"/>
    <w:rsid w:val="001C0ADA"/>
    <w:rsid w:val="001C2085"/>
    <w:rsid w:val="001C3FE5"/>
    <w:rsid w:val="001C4024"/>
    <w:rsid w:val="001C429A"/>
    <w:rsid w:val="001C4324"/>
    <w:rsid w:val="001C7FCD"/>
    <w:rsid w:val="001D02E2"/>
    <w:rsid w:val="001D1B39"/>
    <w:rsid w:val="001D3132"/>
    <w:rsid w:val="001D684F"/>
    <w:rsid w:val="001D7836"/>
    <w:rsid w:val="001E5473"/>
    <w:rsid w:val="001E5507"/>
    <w:rsid w:val="001F368D"/>
    <w:rsid w:val="001F3D52"/>
    <w:rsid w:val="001F3EE2"/>
    <w:rsid w:val="001F54B2"/>
    <w:rsid w:val="001F799A"/>
    <w:rsid w:val="002002C0"/>
    <w:rsid w:val="00200303"/>
    <w:rsid w:val="00201883"/>
    <w:rsid w:val="00203657"/>
    <w:rsid w:val="0020720F"/>
    <w:rsid w:val="002103FD"/>
    <w:rsid w:val="002139E7"/>
    <w:rsid w:val="00215851"/>
    <w:rsid w:val="002168A6"/>
    <w:rsid w:val="002171CA"/>
    <w:rsid w:val="00217C26"/>
    <w:rsid w:val="00220E0D"/>
    <w:rsid w:val="002225B9"/>
    <w:rsid w:val="00224456"/>
    <w:rsid w:val="00224563"/>
    <w:rsid w:val="00224DA2"/>
    <w:rsid w:val="0022574C"/>
    <w:rsid w:val="00226F65"/>
    <w:rsid w:val="002272BC"/>
    <w:rsid w:val="002338DB"/>
    <w:rsid w:val="00233B00"/>
    <w:rsid w:val="00234BD0"/>
    <w:rsid w:val="0024013C"/>
    <w:rsid w:val="002410B7"/>
    <w:rsid w:val="00241638"/>
    <w:rsid w:val="00242F85"/>
    <w:rsid w:val="00243C0A"/>
    <w:rsid w:val="002469EF"/>
    <w:rsid w:val="00246C11"/>
    <w:rsid w:val="00246E02"/>
    <w:rsid w:val="0024758B"/>
    <w:rsid w:val="00250A91"/>
    <w:rsid w:val="00252018"/>
    <w:rsid w:val="00256DCB"/>
    <w:rsid w:val="002605FB"/>
    <w:rsid w:val="00260AB1"/>
    <w:rsid w:val="00261816"/>
    <w:rsid w:val="00262558"/>
    <w:rsid w:val="00265C75"/>
    <w:rsid w:val="00265E1F"/>
    <w:rsid w:val="00266044"/>
    <w:rsid w:val="00267F29"/>
    <w:rsid w:val="002708D3"/>
    <w:rsid w:val="00273CA3"/>
    <w:rsid w:val="00274C49"/>
    <w:rsid w:val="00277DAC"/>
    <w:rsid w:val="0028069B"/>
    <w:rsid w:val="00280E23"/>
    <w:rsid w:val="002819B4"/>
    <w:rsid w:val="00281B22"/>
    <w:rsid w:val="00282781"/>
    <w:rsid w:val="0028339E"/>
    <w:rsid w:val="00283794"/>
    <w:rsid w:val="00283BC6"/>
    <w:rsid w:val="00283C04"/>
    <w:rsid w:val="0028448D"/>
    <w:rsid w:val="00284F39"/>
    <w:rsid w:val="0028575F"/>
    <w:rsid w:val="0029004C"/>
    <w:rsid w:val="002903E5"/>
    <w:rsid w:val="00290B75"/>
    <w:rsid w:val="00296A00"/>
    <w:rsid w:val="00296D4E"/>
    <w:rsid w:val="0029748F"/>
    <w:rsid w:val="002A0FE5"/>
    <w:rsid w:val="002A1DA0"/>
    <w:rsid w:val="002B1CDE"/>
    <w:rsid w:val="002B35A2"/>
    <w:rsid w:val="002B3AB3"/>
    <w:rsid w:val="002C2601"/>
    <w:rsid w:val="002C4118"/>
    <w:rsid w:val="002C42E2"/>
    <w:rsid w:val="002C4752"/>
    <w:rsid w:val="002D01ED"/>
    <w:rsid w:val="002D08BC"/>
    <w:rsid w:val="002D1746"/>
    <w:rsid w:val="002D223D"/>
    <w:rsid w:val="002D29E8"/>
    <w:rsid w:val="002D3124"/>
    <w:rsid w:val="002D381C"/>
    <w:rsid w:val="002D3B32"/>
    <w:rsid w:val="002D491D"/>
    <w:rsid w:val="002D5260"/>
    <w:rsid w:val="002D54B6"/>
    <w:rsid w:val="002D6622"/>
    <w:rsid w:val="002E0ABD"/>
    <w:rsid w:val="002E0B5C"/>
    <w:rsid w:val="002E159B"/>
    <w:rsid w:val="002E1B37"/>
    <w:rsid w:val="002E3D3B"/>
    <w:rsid w:val="002E5885"/>
    <w:rsid w:val="002E7681"/>
    <w:rsid w:val="002F3B32"/>
    <w:rsid w:val="00300361"/>
    <w:rsid w:val="003020E6"/>
    <w:rsid w:val="00302F2C"/>
    <w:rsid w:val="00305357"/>
    <w:rsid w:val="00305F90"/>
    <w:rsid w:val="00307133"/>
    <w:rsid w:val="00312DF8"/>
    <w:rsid w:val="00313F47"/>
    <w:rsid w:val="003142CC"/>
    <w:rsid w:val="00314918"/>
    <w:rsid w:val="00321BFB"/>
    <w:rsid w:val="003228AA"/>
    <w:rsid w:val="00322B25"/>
    <w:rsid w:val="0032599D"/>
    <w:rsid w:val="00325AE0"/>
    <w:rsid w:val="00326542"/>
    <w:rsid w:val="00326703"/>
    <w:rsid w:val="00332D97"/>
    <w:rsid w:val="00333877"/>
    <w:rsid w:val="00335BA5"/>
    <w:rsid w:val="0033782C"/>
    <w:rsid w:val="00340A95"/>
    <w:rsid w:val="00340CF0"/>
    <w:rsid w:val="0034152F"/>
    <w:rsid w:val="003550FB"/>
    <w:rsid w:val="00357B9F"/>
    <w:rsid w:val="00357DFD"/>
    <w:rsid w:val="003607BC"/>
    <w:rsid w:val="003628BF"/>
    <w:rsid w:val="00363D4D"/>
    <w:rsid w:val="00365C8B"/>
    <w:rsid w:val="00370153"/>
    <w:rsid w:val="00371521"/>
    <w:rsid w:val="00371568"/>
    <w:rsid w:val="0037294B"/>
    <w:rsid w:val="00375587"/>
    <w:rsid w:val="0037709C"/>
    <w:rsid w:val="0037714F"/>
    <w:rsid w:val="00377B74"/>
    <w:rsid w:val="00382393"/>
    <w:rsid w:val="00383AB6"/>
    <w:rsid w:val="00384C4A"/>
    <w:rsid w:val="00384F7F"/>
    <w:rsid w:val="00390731"/>
    <w:rsid w:val="00391078"/>
    <w:rsid w:val="00391223"/>
    <w:rsid w:val="00392F19"/>
    <w:rsid w:val="0039384A"/>
    <w:rsid w:val="00394BC1"/>
    <w:rsid w:val="00395018"/>
    <w:rsid w:val="00396C17"/>
    <w:rsid w:val="003A4B38"/>
    <w:rsid w:val="003A5BA7"/>
    <w:rsid w:val="003A6A34"/>
    <w:rsid w:val="003B0258"/>
    <w:rsid w:val="003B1D36"/>
    <w:rsid w:val="003B1E2C"/>
    <w:rsid w:val="003B2AB7"/>
    <w:rsid w:val="003B418D"/>
    <w:rsid w:val="003B6194"/>
    <w:rsid w:val="003B61A9"/>
    <w:rsid w:val="003B64E3"/>
    <w:rsid w:val="003B67E8"/>
    <w:rsid w:val="003C18D8"/>
    <w:rsid w:val="003C1E19"/>
    <w:rsid w:val="003C2C43"/>
    <w:rsid w:val="003C67B3"/>
    <w:rsid w:val="003D2490"/>
    <w:rsid w:val="003D3250"/>
    <w:rsid w:val="003D3929"/>
    <w:rsid w:val="003D3FFB"/>
    <w:rsid w:val="003D494E"/>
    <w:rsid w:val="003D74F7"/>
    <w:rsid w:val="003D7FA5"/>
    <w:rsid w:val="003E0C5D"/>
    <w:rsid w:val="003E2142"/>
    <w:rsid w:val="003E26F1"/>
    <w:rsid w:val="003E5C45"/>
    <w:rsid w:val="003E6F1D"/>
    <w:rsid w:val="003F041C"/>
    <w:rsid w:val="003F1085"/>
    <w:rsid w:val="003F1D31"/>
    <w:rsid w:val="003F22E1"/>
    <w:rsid w:val="003F5A7F"/>
    <w:rsid w:val="003F5EA9"/>
    <w:rsid w:val="003F60D1"/>
    <w:rsid w:val="00401A11"/>
    <w:rsid w:val="004056B2"/>
    <w:rsid w:val="00405E40"/>
    <w:rsid w:val="004069F5"/>
    <w:rsid w:val="004079F9"/>
    <w:rsid w:val="00407A4F"/>
    <w:rsid w:val="00410AD4"/>
    <w:rsid w:val="00411253"/>
    <w:rsid w:val="004114C1"/>
    <w:rsid w:val="00411508"/>
    <w:rsid w:val="004124FB"/>
    <w:rsid w:val="0041258B"/>
    <w:rsid w:val="004156D1"/>
    <w:rsid w:val="0041604A"/>
    <w:rsid w:val="00417A05"/>
    <w:rsid w:val="00421E01"/>
    <w:rsid w:val="0042228F"/>
    <w:rsid w:val="00423408"/>
    <w:rsid w:val="00424294"/>
    <w:rsid w:val="00424B21"/>
    <w:rsid w:val="00424E17"/>
    <w:rsid w:val="00426995"/>
    <w:rsid w:val="004326F2"/>
    <w:rsid w:val="004362EB"/>
    <w:rsid w:val="00436E56"/>
    <w:rsid w:val="00440E13"/>
    <w:rsid w:val="004426CC"/>
    <w:rsid w:val="004463AB"/>
    <w:rsid w:val="00450812"/>
    <w:rsid w:val="004549E0"/>
    <w:rsid w:val="00454F94"/>
    <w:rsid w:val="00455986"/>
    <w:rsid w:val="00461E03"/>
    <w:rsid w:val="0046248D"/>
    <w:rsid w:val="00463FE7"/>
    <w:rsid w:val="00465481"/>
    <w:rsid w:val="00465F87"/>
    <w:rsid w:val="00466B43"/>
    <w:rsid w:val="00466DF2"/>
    <w:rsid w:val="00467974"/>
    <w:rsid w:val="00470691"/>
    <w:rsid w:val="004718BB"/>
    <w:rsid w:val="00473017"/>
    <w:rsid w:val="004747D0"/>
    <w:rsid w:val="00475062"/>
    <w:rsid w:val="00481C18"/>
    <w:rsid w:val="0048374C"/>
    <w:rsid w:val="00485D9E"/>
    <w:rsid w:val="00486928"/>
    <w:rsid w:val="004877E8"/>
    <w:rsid w:val="0049359C"/>
    <w:rsid w:val="00493F84"/>
    <w:rsid w:val="004A09FB"/>
    <w:rsid w:val="004A11A8"/>
    <w:rsid w:val="004A672E"/>
    <w:rsid w:val="004A7080"/>
    <w:rsid w:val="004A73D5"/>
    <w:rsid w:val="004B0CDA"/>
    <w:rsid w:val="004B23DF"/>
    <w:rsid w:val="004B24B7"/>
    <w:rsid w:val="004B55F9"/>
    <w:rsid w:val="004B57F3"/>
    <w:rsid w:val="004B586C"/>
    <w:rsid w:val="004B58AE"/>
    <w:rsid w:val="004B5DA2"/>
    <w:rsid w:val="004B66DB"/>
    <w:rsid w:val="004B6B77"/>
    <w:rsid w:val="004C0F4B"/>
    <w:rsid w:val="004C2258"/>
    <w:rsid w:val="004C369C"/>
    <w:rsid w:val="004C654F"/>
    <w:rsid w:val="004C6917"/>
    <w:rsid w:val="004C6980"/>
    <w:rsid w:val="004D0D92"/>
    <w:rsid w:val="004D222C"/>
    <w:rsid w:val="004D7E2E"/>
    <w:rsid w:val="004D7EC4"/>
    <w:rsid w:val="004E1464"/>
    <w:rsid w:val="004E20CE"/>
    <w:rsid w:val="004E2197"/>
    <w:rsid w:val="004E3BF6"/>
    <w:rsid w:val="004E4F6C"/>
    <w:rsid w:val="004E505E"/>
    <w:rsid w:val="004E57CA"/>
    <w:rsid w:val="004E5F32"/>
    <w:rsid w:val="004F119D"/>
    <w:rsid w:val="004F1A06"/>
    <w:rsid w:val="004F368B"/>
    <w:rsid w:val="004F3CA7"/>
    <w:rsid w:val="004F5397"/>
    <w:rsid w:val="004F7FF7"/>
    <w:rsid w:val="00500027"/>
    <w:rsid w:val="005032A8"/>
    <w:rsid w:val="0050732B"/>
    <w:rsid w:val="0051284F"/>
    <w:rsid w:val="00512EC2"/>
    <w:rsid w:val="00521BE3"/>
    <w:rsid w:val="005239EB"/>
    <w:rsid w:val="00524EA0"/>
    <w:rsid w:val="00526119"/>
    <w:rsid w:val="00526142"/>
    <w:rsid w:val="005306CD"/>
    <w:rsid w:val="00532DDC"/>
    <w:rsid w:val="005335FE"/>
    <w:rsid w:val="00536A55"/>
    <w:rsid w:val="00537EF0"/>
    <w:rsid w:val="00540B39"/>
    <w:rsid w:val="00550928"/>
    <w:rsid w:val="00551BBC"/>
    <w:rsid w:val="00555896"/>
    <w:rsid w:val="00556C79"/>
    <w:rsid w:val="005617D0"/>
    <w:rsid w:val="00561A4F"/>
    <w:rsid w:val="0056455E"/>
    <w:rsid w:val="00564C22"/>
    <w:rsid w:val="00565D61"/>
    <w:rsid w:val="00567B64"/>
    <w:rsid w:val="00567BC1"/>
    <w:rsid w:val="0057044A"/>
    <w:rsid w:val="00571F24"/>
    <w:rsid w:val="005729F7"/>
    <w:rsid w:val="005745A2"/>
    <w:rsid w:val="005761EA"/>
    <w:rsid w:val="00576349"/>
    <w:rsid w:val="00576A3F"/>
    <w:rsid w:val="00580372"/>
    <w:rsid w:val="00580927"/>
    <w:rsid w:val="00580F25"/>
    <w:rsid w:val="00581C43"/>
    <w:rsid w:val="005831AE"/>
    <w:rsid w:val="0058421E"/>
    <w:rsid w:val="00584F8B"/>
    <w:rsid w:val="005921A0"/>
    <w:rsid w:val="005924E3"/>
    <w:rsid w:val="005958DC"/>
    <w:rsid w:val="0059772A"/>
    <w:rsid w:val="00597D33"/>
    <w:rsid w:val="005A35E1"/>
    <w:rsid w:val="005A3601"/>
    <w:rsid w:val="005A5C72"/>
    <w:rsid w:val="005A5F29"/>
    <w:rsid w:val="005A6750"/>
    <w:rsid w:val="005A67F5"/>
    <w:rsid w:val="005A7539"/>
    <w:rsid w:val="005A7B77"/>
    <w:rsid w:val="005B0B13"/>
    <w:rsid w:val="005B0C51"/>
    <w:rsid w:val="005B1499"/>
    <w:rsid w:val="005B3B2F"/>
    <w:rsid w:val="005B5EA2"/>
    <w:rsid w:val="005B6FBC"/>
    <w:rsid w:val="005C23DF"/>
    <w:rsid w:val="005C3A84"/>
    <w:rsid w:val="005C48BA"/>
    <w:rsid w:val="005C58FE"/>
    <w:rsid w:val="005C63D2"/>
    <w:rsid w:val="005C7194"/>
    <w:rsid w:val="005D2DB7"/>
    <w:rsid w:val="005D394B"/>
    <w:rsid w:val="005D3F49"/>
    <w:rsid w:val="005D76C8"/>
    <w:rsid w:val="005E2D59"/>
    <w:rsid w:val="005E30EE"/>
    <w:rsid w:val="005F3159"/>
    <w:rsid w:val="005F362D"/>
    <w:rsid w:val="005F59A2"/>
    <w:rsid w:val="0060051E"/>
    <w:rsid w:val="00601F81"/>
    <w:rsid w:val="00603463"/>
    <w:rsid w:val="00604B4A"/>
    <w:rsid w:val="00605112"/>
    <w:rsid w:val="00612632"/>
    <w:rsid w:val="00612BD9"/>
    <w:rsid w:val="00614B06"/>
    <w:rsid w:val="006151FE"/>
    <w:rsid w:val="0061541E"/>
    <w:rsid w:val="00622578"/>
    <w:rsid w:val="00622EBE"/>
    <w:rsid w:val="00624584"/>
    <w:rsid w:val="00624F11"/>
    <w:rsid w:val="00625AA3"/>
    <w:rsid w:val="006260AF"/>
    <w:rsid w:val="00626DA6"/>
    <w:rsid w:val="00627E38"/>
    <w:rsid w:val="00633E8F"/>
    <w:rsid w:val="006342FD"/>
    <w:rsid w:val="0063431E"/>
    <w:rsid w:val="00634AD2"/>
    <w:rsid w:val="006355DB"/>
    <w:rsid w:val="0063690B"/>
    <w:rsid w:val="00636F7A"/>
    <w:rsid w:val="00642413"/>
    <w:rsid w:val="006430CC"/>
    <w:rsid w:val="00644989"/>
    <w:rsid w:val="006451A0"/>
    <w:rsid w:val="00646451"/>
    <w:rsid w:val="006503A5"/>
    <w:rsid w:val="00650DC7"/>
    <w:rsid w:val="00651884"/>
    <w:rsid w:val="00651D30"/>
    <w:rsid w:val="0065229A"/>
    <w:rsid w:val="00652B3B"/>
    <w:rsid w:val="006537E8"/>
    <w:rsid w:val="006563E7"/>
    <w:rsid w:val="0066448C"/>
    <w:rsid w:val="006650CA"/>
    <w:rsid w:val="006675A6"/>
    <w:rsid w:val="006704EC"/>
    <w:rsid w:val="00672665"/>
    <w:rsid w:val="00673627"/>
    <w:rsid w:val="00676A0B"/>
    <w:rsid w:val="00676E5A"/>
    <w:rsid w:val="0067736E"/>
    <w:rsid w:val="00680C34"/>
    <w:rsid w:val="00682808"/>
    <w:rsid w:val="00682C3E"/>
    <w:rsid w:val="00685B4D"/>
    <w:rsid w:val="00693441"/>
    <w:rsid w:val="0069358F"/>
    <w:rsid w:val="00693BED"/>
    <w:rsid w:val="00694BE5"/>
    <w:rsid w:val="00695952"/>
    <w:rsid w:val="00695EC9"/>
    <w:rsid w:val="00696110"/>
    <w:rsid w:val="00697427"/>
    <w:rsid w:val="00697E55"/>
    <w:rsid w:val="006A2124"/>
    <w:rsid w:val="006A2D17"/>
    <w:rsid w:val="006A6ADA"/>
    <w:rsid w:val="006B6389"/>
    <w:rsid w:val="006B78B5"/>
    <w:rsid w:val="006C0C3D"/>
    <w:rsid w:val="006C2247"/>
    <w:rsid w:val="006C29FF"/>
    <w:rsid w:val="006C3889"/>
    <w:rsid w:val="006C3F9E"/>
    <w:rsid w:val="006C4CC9"/>
    <w:rsid w:val="006C5BAF"/>
    <w:rsid w:val="006C6C70"/>
    <w:rsid w:val="006C70CC"/>
    <w:rsid w:val="006D14AB"/>
    <w:rsid w:val="006D20E7"/>
    <w:rsid w:val="006D3DBD"/>
    <w:rsid w:val="006D716A"/>
    <w:rsid w:val="006D7FCB"/>
    <w:rsid w:val="006E0841"/>
    <w:rsid w:val="006E2920"/>
    <w:rsid w:val="006E5BBF"/>
    <w:rsid w:val="006E5E2F"/>
    <w:rsid w:val="006E792A"/>
    <w:rsid w:val="006E7AEC"/>
    <w:rsid w:val="006F4CDC"/>
    <w:rsid w:val="006F4E10"/>
    <w:rsid w:val="006F668C"/>
    <w:rsid w:val="006F6758"/>
    <w:rsid w:val="0070088B"/>
    <w:rsid w:val="0070146D"/>
    <w:rsid w:val="00701C72"/>
    <w:rsid w:val="00702065"/>
    <w:rsid w:val="00702245"/>
    <w:rsid w:val="007024B7"/>
    <w:rsid w:val="007029A5"/>
    <w:rsid w:val="0070355F"/>
    <w:rsid w:val="0070463E"/>
    <w:rsid w:val="007053C9"/>
    <w:rsid w:val="0070712A"/>
    <w:rsid w:val="0071147F"/>
    <w:rsid w:val="00711B49"/>
    <w:rsid w:val="007133AE"/>
    <w:rsid w:val="007144E8"/>
    <w:rsid w:val="00714DA3"/>
    <w:rsid w:val="00714E62"/>
    <w:rsid w:val="007158DC"/>
    <w:rsid w:val="00715B06"/>
    <w:rsid w:val="00717E91"/>
    <w:rsid w:val="007215BD"/>
    <w:rsid w:val="0072412F"/>
    <w:rsid w:val="00724214"/>
    <w:rsid w:val="0072549A"/>
    <w:rsid w:val="0073194B"/>
    <w:rsid w:val="007335F9"/>
    <w:rsid w:val="00735A68"/>
    <w:rsid w:val="0073631A"/>
    <w:rsid w:val="00742A26"/>
    <w:rsid w:val="0074412F"/>
    <w:rsid w:val="00744CCA"/>
    <w:rsid w:val="00745419"/>
    <w:rsid w:val="00745E2B"/>
    <w:rsid w:val="007471CB"/>
    <w:rsid w:val="00751AD4"/>
    <w:rsid w:val="00752BF9"/>
    <w:rsid w:val="00752F66"/>
    <w:rsid w:val="00753BD9"/>
    <w:rsid w:val="00755558"/>
    <w:rsid w:val="00756CE7"/>
    <w:rsid w:val="007570D3"/>
    <w:rsid w:val="00761E94"/>
    <w:rsid w:val="00762525"/>
    <w:rsid w:val="0076345B"/>
    <w:rsid w:val="007651DD"/>
    <w:rsid w:val="00765646"/>
    <w:rsid w:val="00770F8A"/>
    <w:rsid w:val="00772CF0"/>
    <w:rsid w:val="007732D8"/>
    <w:rsid w:val="007738D2"/>
    <w:rsid w:val="00774553"/>
    <w:rsid w:val="0077647C"/>
    <w:rsid w:val="007766C8"/>
    <w:rsid w:val="00777990"/>
    <w:rsid w:val="00780542"/>
    <w:rsid w:val="00781E56"/>
    <w:rsid w:val="007822A4"/>
    <w:rsid w:val="00782768"/>
    <w:rsid w:val="00782C64"/>
    <w:rsid w:val="00784880"/>
    <w:rsid w:val="00790028"/>
    <w:rsid w:val="00792232"/>
    <w:rsid w:val="0079672D"/>
    <w:rsid w:val="007A0507"/>
    <w:rsid w:val="007A1394"/>
    <w:rsid w:val="007A2854"/>
    <w:rsid w:val="007A28CB"/>
    <w:rsid w:val="007A520C"/>
    <w:rsid w:val="007A5B24"/>
    <w:rsid w:val="007B09EE"/>
    <w:rsid w:val="007B0D33"/>
    <w:rsid w:val="007B109B"/>
    <w:rsid w:val="007B14C3"/>
    <w:rsid w:val="007B2EAA"/>
    <w:rsid w:val="007B2F66"/>
    <w:rsid w:val="007B3B24"/>
    <w:rsid w:val="007B3FB6"/>
    <w:rsid w:val="007B514A"/>
    <w:rsid w:val="007B5FFC"/>
    <w:rsid w:val="007B6A2A"/>
    <w:rsid w:val="007C017F"/>
    <w:rsid w:val="007C0963"/>
    <w:rsid w:val="007C602C"/>
    <w:rsid w:val="007D12BF"/>
    <w:rsid w:val="007D1EC5"/>
    <w:rsid w:val="007D33DA"/>
    <w:rsid w:val="007D36AE"/>
    <w:rsid w:val="007D384F"/>
    <w:rsid w:val="007D5F73"/>
    <w:rsid w:val="007D6A17"/>
    <w:rsid w:val="007E30FC"/>
    <w:rsid w:val="007E3408"/>
    <w:rsid w:val="007E3DC3"/>
    <w:rsid w:val="007E5566"/>
    <w:rsid w:val="007E6E89"/>
    <w:rsid w:val="007F1D70"/>
    <w:rsid w:val="007F2260"/>
    <w:rsid w:val="007F3686"/>
    <w:rsid w:val="007F3BB6"/>
    <w:rsid w:val="00801EFC"/>
    <w:rsid w:val="008033DB"/>
    <w:rsid w:val="00812197"/>
    <w:rsid w:val="00813737"/>
    <w:rsid w:val="0081551E"/>
    <w:rsid w:val="008165CB"/>
    <w:rsid w:val="00816B38"/>
    <w:rsid w:val="00820B52"/>
    <w:rsid w:val="00824206"/>
    <w:rsid w:val="00824AB8"/>
    <w:rsid w:val="008304F2"/>
    <w:rsid w:val="00830E7D"/>
    <w:rsid w:val="0083198F"/>
    <w:rsid w:val="00835373"/>
    <w:rsid w:val="00835956"/>
    <w:rsid w:val="00835CFB"/>
    <w:rsid w:val="008405C6"/>
    <w:rsid w:val="008410DD"/>
    <w:rsid w:val="008418E1"/>
    <w:rsid w:val="00842441"/>
    <w:rsid w:val="00843366"/>
    <w:rsid w:val="00844209"/>
    <w:rsid w:val="00844F39"/>
    <w:rsid w:val="00845A3F"/>
    <w:rsid w:val="00845A66"/>
    <w:rsid w:val="008467D6"/>
    <w:rsid w:val="00846DF1"/>
    <w:rsid w:val="008500DF"/>
    <w:rsid w:val="00853BEA"/>
    <w:rsid w:val="00853DF2"/>
    <w:rsid w:val="008542E0"/>
    <w:rsid w:val="008555AD"/>
    <w:rsid w:val="00855D91"/>
    <w:rsid w:val="008576EE"/>
    <w:rsid w:val="00860573"/>
    <w:rsid w:val="00861225"/>
    <w:rsid w:val="0086235B"/>
    <w:rsid w:val="00862720"/>
    <w:rsid w:val="00862F95"/>
    <w:rsid w:val="00864578"/>
    <w:rsid w:val="00866121"/>
    <w:rsid w:val="008679C0"/>
    <w:rsid w:val="00872223"/>
    <w:rsid w:val="00872531"/>
    <w:rsid w:val="008731B4"/>
    <w:rsid w:val="0087514B"/>
    <w:rsid w:val="0087551F"/>
    <w:rsid w:val="00881AA4"/>
    <w:rsid w:val="00881C19"/>
    <w:rsid w:val="00884161"/>
    <w:rsid w:val="00885D1A"/>
    <w:rsid w:val="00886D91"/>
    <w:rsid w:val="00887285"/>
    <w:rsid w:val="00891169"/>
    <w:rsid w:val="00896518"/>
    <w:rsid w:val="008966DB"/>
    <w:rsid w:val="0089716E"/>
    <w:rsid w:val="008A0D82"/>
    <w:rsid w:val="008A0DAE"/>
    <w:rsid w:val="008A2A44"/>
    <w:rsid w:val="008A3B8C"/>
    <w:rsid w:val="008A4B3F"/>
    <w:rsid w:val="008A634F"/>
    <w:rsid w:val="008A693D"/>
    <w:rsid w:val="008A7847"/>
    <w:rsid w:val="008B0046"/>
    <w:rsid w:val="008B1C4A"/>
    <w:rsid w:val="008B2129"/>
    <w:rsid w:val="008B304F"/>
    <w:rsid w:val="008B4849"/>
    <w:rsid w:val="008B5184"/>
    <w:rsid w:val="008B73A5"/>
    <w:rsid w:val="008B7E89"/>
    <w:rsid w:val="008C01B9"/>
    <w:rsid w:val="008C10EE"/>
    <w:rsid w:val="008C38DF"/>
    <w:rsid w:val="008C4729"/>
    <w:rsid w:val="008D0236"/>
    <w:rsid w:val="008D02DD"/>
    <w:rsid w:val="008D1E0E"/>
    <w:rsid w:val="008D226B"/>
    <w:rsid w:val="008D263C"/>
    <w:rsid w:val="008D2D10"/>
    <w:rsid w:val="008D60EC"/>
    <w:rsid w:val="008D659C"/>
    <w:rsid w:val="008D6F00"/>
    <w:rsid w:val="008E05B5"/>
    <w:rsid w:val="008E09BC"/>
    <w:rsid w:val="008E0D96"/>
    <w:rsid w:val="008E2A66"/>
    <w:rsid w:val="008E489B"/>
    <w:rsid w:val="008E5199"/>
    <w:rsid w:val="008E5330"/>
    <w:rsid w:val="008E659D"/>
    <w:rsid w:val="008F0BB2"/>
    <w:rsid w:val="008F0DB1"/>
    <w:rsid w:val="008F0DBC"/>
    <w:rsid w:val="008F27DB"/>
    <w:rsid w:val="008F42CF"/>
    <w:rsid w:val="008F5FB4"/>
    <w:rsid w:val="008F75C5"/>
    <w:rsid w:val="00901764"/>
    <w:rsid w:val="00901852"/>
    <w:rsid w:val="00902B71"/>
    <w:rsid w:val="009034F9"/>
    <w:rsid w:val="009038CB"/>
    <w:rsid w:val="00903EA9"/>
    <w:rsid w:val="00905A17"/>
    <w:rsid w:val="00907A9A"/>
    <w:rsid w:val="009113A6"/>
    <w:rsid w:val="00913117"/>
    <w:rsid w:val="00914432"/>
    <w:rsid w:val="00914DE5"/>
    <w:rsid w:val="00914F4C"/>
    <w:rsid w:val="00915CBC"/>
    <w:rsid w:val="00916D40"/>
    <w:rsid w:val="00920810"/>
    <w:rsid w:val="00921914"/>
    <w:rsid w:val="00922E29"/>
    <w:rsid w:val="009243AF"/>
    <w:rsid w:val="009265D7"/>
    <w:rsid w:val="0093181B"/>
    <w:rsid w:val="00931DDF"/>
    <w:rsid w:val="0093548A"/>
    <w:rsid w:val="009357EA"/>
    <w:rsid w:val="00935A58"/>
    <w:rsid w:val="00937163"/>
    <w:rsid w:val="0093740E"/>
    <w:rsid w:val="00937436"/>
    <w:rsid w:val="00940E43"/>
    <w:rsid w:val="0094143C"/>
    <w:rsid w:val="00942178"/>
    <w:rsid w:val="00942D9D"/>
    <w:rsid w:val="00943C27"/>
    <w:rsid w:val="00944FDB"/>
    <w:rsid w:val="00945D4B"/>
    <w:rsid w:val="009500D7"/>
    <w:rsid w:val="0095304A"/>
    <w:rsid w:val="00953430"/>
    <w:rsid w:val="00953E46"/>
    <w:rsid w:val="00954C28"/>
    <w:rsid w:val="009556E2"/>
    <w:rsid w:val="009564DD"/>
    <w:rsid w:val="009578D8"/>
    <w:rsid w:val="00964255"/>
    <w:rsid w:val="00964D52"/>
    <w:rsid w:val="0096780F"/>
    <w:rsid w:val="0097191D"/>
    <w:rsid w:val="00972BF5"/>
    <w:rsid w:val="00974922"/>
    <w:rsid w:val="00974A4B"/>
    <w:rsid w:val="00974F5A"/>
    <w:rsid w:val="00975633"/>
    <w:rsid w:val="00976825"/>
    <w:rsid w:val="009810FA"/>
    <w:rsid w:val="00983D2A"/>
    <w:rsid w:val="00986C30"/>
    <w:rsid w:val="00986C80"/>
    <w:rsid w:val="00986DF5"/>
    <w:rsid w:val="00987101"/>
    <w:rsid w:val="00990F2D"/>
    <w:rsid w:val="009918DF"/>
    <w:rsid w:val="00993274"/>
    <w:rsid w:val="00995975"/>
    <w:rsid w:val="0099683C"/>
    <w:rsid w:val="00997A47"/>
    <w:rsid w:val="00997F9E"/>
    <w:rsid w:val="00997FD9"/>
    <w:rsid w:val="009A0AD8"/>
    <w:rsid w:val="009A2327"/>
    <w:rsid w:val="009A33A1"/>
    <w:rsid w:val="009A5E40"/>
    <w:rsid w:val="009A690F"/>
    <w:rsid w:val="009A73ED"/>
    <w:rsid w:val="009B1132"/>
    <w:rsid w:val="009B128E"/>
    <w:rsid w:val="009B1B0C"/>
    <w:rsid w:val="009B3445"/>
    <w:rsid w:val="009B4120"/>
    <w:rsid w:val="009B4412"/>
    <w:rsid w:val="009B5264"/>
    <w:rsid w:val="009B58B1"/>
    <w:rsid w:val="009C036B"/>
    <w:rsid w:val="009C0639"/>
    <w:rsid w:val="009C10BA"/>
    <w:rsid w:val="009C6070"/>
    <w:rsid w:val="009C69DE"/>
    <w:rsid w:val="009D02D2"/>
    <w:rsid w:val="009D1573"/>
    <w:rsid w:val="009D3F5E"/>
    <w:rsid w:val="009D5496"/>
    <w:rsid w:val="009D5CC4"/>
    <w:rsid w:val="009D5CF3"/>
    <w:rsid w:val="009E0781"/>
    <w:rsid w:val="009E187C"/>
    <w:rsid w:val="009E2073"/>
    <w:rsid w:val="009E309A"/>
    <w:rsid w:val="009E4579"/>
    <w:rsid w:val="009E4A71"/>
    <w:rsid w:val="009E5562"/>
    <w:rsid w:val="009E691C"/>
    <w:rsid w:val="009E6EC8"/>
    <w:rsid w:val="009E7940"/>
    <w:rsid w:val="009F0A2B"/>
    <w:rsid w:val="009F225E"/>
    <w:rsid w:val="009F25B4"/>
    <w:rsid w:val="009F2732"/>
    <w:rsid w:val="009F5D87"/>
    <w:rsid w:val="009F6D63"/>
    <w:rsid w:val="009F6E11"/>
    <w:rsid w:val="009F759B"/>
    <w:rsid w:val="00A02117"/>
    <w:rsid w:val="00A04DD6"/>
    <w:rsid w:val="00A051E6"/>
    <w:rsid w:val="00A058FC"/>
    <w:rsid w:val="00A05989"/>
    <w:rsid w:val="00A05A08"/>
    <w:rsid w:val="00A067D6"/>
    <w:rsid w:val="00A07441"/>
    <w:rsid w:val="00A1253D"/>
    <w:rsid w:val="00A13110"/>
    <w:rsid w:val="00A13530"/>
    <w:rsid w:val="00A13983"/>
    <w:rsid w:val="00A13B74"/>
    <w:rsid w:val="00A14DB0"/>
    <w:rsid w:val="00A1505C"/>
    <w:rsid w:val="00A156F1"/>
    <w:rsid w:val="00A1604D"/>
    <w:rsid w:val="00A16FC3"/>
    <w:rsid w:val="00A20CC3"/>
    <w:rsid w:val="00A24710"/>
    <w:rsid w:val="00A249AF"/>
    <w:rsid w:val="00A25F23"/>
    <w:rsid w:val="00A27981"/>
    <w:rsid w:val="00A27A3C"/>
    <w:rsid w:val="00A30D83"/>
    <w:rsid w:val="00A33FA9"/>
    <w:rsid w:val="00A35695"/>
    <w:rsid w:val="00A40577"/>
    <w:rsid w:val="00A408DC"/>
    <w:rsid w:val="00A446A8"/>
    <w:rsid w:val="00A4582C"/>
    <w:rsid w:val="00A45F8F"/>
    <w:rsid w:val="00A524E9"/>
    <w:rsid w:val="00A5255F"/>
    <w:rsid w:val="00A526FE"/>
    <w:rsid w:val="00A52C78"/>
    <w:rsid w:val="00A54FD0"/>
    <w:rsid w:val="00A55EAF"/>
    <w:rsid w:val="00A57B22"/>
    <w:rsid w:val="00A60C15"/>
    <w:rsid w:val="00A6200B"/>
    <w:rsid w:val="00A62266"/>
    <w:rsid w:val="00A64B9E"/>
    <w:rsid w:val="00A65359"/>
    <w:rsid w:val="00A65F12"/>
    <w:rsid w:val="00A66441"/>
    <w:rsid w:val="00A66546"/>
    <w:rsid w:val="00A673AA"/>
    <w:rsid w:val="00A674A2"/>
    <w:rsid w:val="00A71033"/>
    <w:rsid w:val="00A744B0"/>
    <w:rsid w:val="00A763B3"/>
    <w:rsid w:val="00A764DC"/>
    <w:rsid w:val="00A76832"/>
    <w:rsid w:val="00A8156A"/>
    <w:rsid w:val="00A84590"/>
    <w:rsid w:val="00A8597F"/>
    <w:rsid w:val="00A859B8"/>
    <w:rsid w:val="00A85D7A"/>
    <w:rsid w:val="00A86ACA"/>
    <w:rsid w:val="00A90153"/>
    <w:rsid w:val="00A9023D"/>
    <w:rsid w:val="00A9110B"/>
    <w:rsid w:val="00A927F4"/>
    <w:rsid w:val="00A94412"/>
    <w:rsid w:val="00A94FB1"/>
    <w:rsid w:val="00AA2091"/>
    <w:rsid w:val="00AA37F3"/>
    <w:rsid w:val="00AA4611"/>
    <w:rsid w:val="00AA48A9"/>
    <w:rsid w:val="00AA4AFA"/>
    <w:rsid w:val="00AA55D1"/>
    <w:rsid w:val="00AA5D19"/>
    <w:rsid w:val="00AA611C"/>
    <w:rsid w:val="00AA62F1"/>
    <w:rsid w:val="00AB1051"/>
    <w:rsid w:val="00AB1593"/>
    <w:rsid w:val="00AB5313"/>
    <w:rsid w:val="00AB563B"/>
    <w:rsid w:val="00AB6983"/>
    <w:rsid w:val="00AC25CF"/>
    <w:rsid w:val="00AC35DC"/>
    <w:rsid w:val="00AC3BFF"/>
    <w:rsid w:val="00AC43AC"/>
    <w:rsid w:val="00AC529E"/>
    <w:rsid w:val="00AC721C"/>
    <w:rsid w:val="00AD092D"/>
    <w:rsid w:val="00AD27F8"/>
    <w:rsid w:val="00AD6C0F"/>
    <w:rsid w:val="00AD71B0"/>
    <w:rsid w:val="00AD7488"/>
    <w:rsid w:val="00AD7FFC"/>
    <w:rsid w:val="00AE4257"/>
    <w:rsid w:val="00AE462C"/>
    <w:rsid w:val="00AE5976"/>
    <w:rsid w:val="00AE5F8B"/>
    <w:rsid w:val="00AE7822"/>
    <w:rsid w:val="00AF1904"/>
    <w:rsid w:val="00AF52DB"/>
    <w:rsid w:val="00AF530E"/>
    <w:rsid w:val="00AF7D76"/>
    <w:rsid w:val="00B00CC2"/>
    <w:rsid w:val="00B01BC2"/>
    <w:rsid w:val="00B027C1"/>
    <w:rsid w:val="00B03D00"/>
    <w:rsid w:val="00B04062"/>
    <w:rsid w:val="00B05BFE"/>
    <w:rsid w:val="00B06554"/>
    <w:rsid w:val="00B07092"/>
    <w:rsid w:val="00B075FE"/>
    <w:rsid w:val="00B10AFA"/>
    <w:rsid w:val="00B1221A"/>
    <w:rsid w:val="00B14EA8"/>
    <w:rsid w:val="00B15B7F"/>
    <w:rsid w:val="00B16E8E"/>
    <w:rsid w:val="00B206D3"/>
    <w:rsid w:val="00B2173B"/>
    <w:rsid w:val="00B21B08"/>
    <w:rsid w:val="00B234C9"/>
    <w:rsid w:val="00B24113"/>
    <w:rsid w:val="00B257AD"/>
    <w:rsid w:val="00B276C0"/>
    <w:rsid w:val="00B302D2"/>
    <w:rsid w:val="00B306A6"/>
    <w:rsid w:val="00B35416"/>
    <w:rsid w:val="00B37289"/>
    <w:rsid w:val="00B401E2"/>
    <w:rsid w:val="00B46CBB"/>
    <w:rsid w:val="00B52194"/>
    <w:rsid w:val="00B53EE2"/>
    <w:rsid w:val="00B567F0"/>
    <w:rsid w:val="00B6057E"/>
    <w:rsid w:val="00B61F5B"/>
    <w:rsid w:val="00B6209A"/>
    <w:rsid w:val="00B634B8"/>
    <w:rsid w:val="00B63B7F"/>
    <w:rsid w:val="00B64B08"/>
    <w:rsid w:val="00B64E2F"/>
    <w:rsid w:val="00B65300"/>
    <w:rsid w:val="00B6553C"/>
    <w:rsid w:val="00B65811"/>
    <w:rsid w:val="00B65944"/>
    <w:rsid w:val="00B667AC"/>
    <w:rsid w:val="00B676FC"/>
    <w:rsid w:val="00B7378B"/>
    <w:rsid w:val="00B77CCA"/>
    <w:rsid w:val="00B81278"/>
    <w:rsid w:val="00B815C9"/>
    <w:rsid w:val="00B8274B"/>
    <w:rsid w:val="00B86DD0"/>
    <w:rsid w:val="00B87310"/>
    <w:rsid w:val="00B87750"/>
    <w:rsid w:val="00B87EF7"/>
    <w:rsid w:val="00B9044F"/>
    <w:rsid w:val="00B92A46"/>
    <w:rsid w:val="00B93850"/>
    <w:rsid w:val="00B9550C"/>
    <w:rsid w:val="00B958EB"/>
    <w:rsid w:val="00B97F25"/>
    <w:rsid w:val="00BA0410"/>
    <w:rsid w:val="00BA19CA"/>
    <w:rsid w:val="00BA32D8"/>
    <w:rsid w:val="00BA3A4B"/>
    <w:rsid w:val="00BA59F0"/>
    <w:rsid w:val="00BA67E6"/>
    <w:rsid w:val="00BB25B5"/>
    <w:rsid w:val="00BB5430"/>
    <w:rsid w:val="00BB5A2A"/>
    <w:rsid w:val="00BC1F2E"/>
    <w:rsid w:val="00BC3198"/>
    <w:rsid w:val="00BC5042"/>
    <w:rsid w:val="00BC5266"/>
    <w:rsid w:val="00BC580D"/>
    <w:rsid w:val="00BC5A58"/>
    <w:rsid w:val="00BC5DF1"/>
    <w:rsid w:val="00BD022E"/>
    <w:rsid w:val="00BD0E18"/>
    <w:rsid w:val="00BD106E"/>
    <w:rsid w:val="00BD3FD4"/>
    <w:rsid w:val="00BD6DAA"/>
    <w:rsid w:val="00BD7F8D"/>
    <w:rsid w:val="00BE0F1B"/>
    <w:rsid w:val="00BE26D2"/>
    <w:rsid w:val="00BE2B43"/>
    <w:rsid w:val="00BE3F78"/>
    <w:rsid w:val="00BE6124"/>
    <w:rsid w:val="00BF24AF"/>
    <w:rsid w:val="00BF4AF5"/>
    <w:rsid w:val="00BF4B4D"/>
    <w:rsid w:val="00BF5E7E"/>
    <w:rsid w:val="00BF7BC7"/>
    <w:rsid w:val="00C00220"/>
    <w:rsid w:val="00C00303"/>
    <w:rsid w:val="00C0108C"/>
    <w:rsid w:val="00C018DF"/>
    <w:rsid w:val="00C01951"/>
    <w:rsid w:val="00C01D34"/>
    <w:rsid w:val="00C02554"/>
    <w:rsid w:val="00C058E4"/>
    <w:rsid w:val="00C06992"/>
    <w:rsid w:val="00C069B6"/>
    <w:rsid w:val="00C06E91"/>
    <w:rsid w:val="00C1133E"/>
    <w:rsid w:val="00C12198"/>
    <w:rsid w:val="00C131A4"/>
    <w:rsid w:val="00C14261"/>
    <w:rsid w:val="00C143DF"/>
    <w:rsid w:val="00C14533"/>
    <w:rsid w:val="00C14701"/>
    <w:rsid w:val="00C1494F"/>
    <w:rsid w:val="00C16335"/>
    <w:rsid w:val="00C220A2"/>
    <w:rsid w:val="00C25036"/>
    <w:rsid w:val="00C26392"/>
    <w:rsid w:val="00C276C0"/>
    <w:rsid w:val="00C27ABB"/>
    <w:rsid w:val="00C31140"/>
    <w:rsid w:val="00C31E74"/>
    <w:rsid w:val="00C3212F"/>
    <w:rsid w:val="00C321F7"/>
    <w:rsid w:val="00C3320D"/>
    <w:rsid w:val="00C37F1F"/>
    <w:rsid w:val="00C40988"/>
    <w:rsid w:val="00C41416"/>
    <w:rsid w:val="00C41A79"/>
    <w:rsid w:val="00C45076"/>
    <w:rsid w:val="00C47803"/>
    <w:rsid w:val="00C47D92"/>
    <w:rsid w:val="00C51443"/>
    <w:rsid w:val="00C51650"/>
    <w:rsid w:val="00C51FE1"/>
    <w:rsid w:val="00C53A99"/>
    <w:rsid w:val="00C53DC1"/>
    <w:rsid w:val="00C55CE4"/>
    <w:rsid w:val="00C56648"/>
    <w:rsid w:val="00C574B8"/>
    <w:rsid w:val="00C579D7"/>
    <w:rsid w:val="00C60CAB"/>
    <w:rsid w:val="00C63650"/>
    <w:rsid w:val="00C645C6"/>
    <w:rsid w:val="00C659C2"/>
    <w:rsid w:val="00C664B4"/>
    <w:rsid w:val="00C67478"/>
    <w:rsid w:val="00C70C56"/>
    <w:rsid w:val="00C712D1"/>
    <w:rsid w:val="00C715C0"/>
    <w:rsid w:val="00C76690"/>
    <w:rsid w:val="00C76AD8"/>
    <w:rsid w:val="00C76D06"/>
    <w:rsid w:val="00C774BC"/>
    <w:rsid w:val="00C81874"/>
    <w:rsid w:val="00C83043"/>
    <w:rsid w:val="00C839E6"/>
    <w:rsid w:val="00C86B2B"/>
    <w:rsid w:val="00C900E0"/>
    <w:rsid w:val="00C90306"/>
    <w:rsid w:val="00C916F7"/>
    <w:rsid w:val="00C95053"/>
    <w:rsid w:val="00C96B76"/>
    <w:rsid w:val="00C9761A"/>
    <w:rsid w:val="00CA1397"/>
    <w:rsid w:val="00CA243A"/>
    <w:rsid w:val="00CA37AD"/>
    <w:rsid w:val="00CA5F0E"/>
    <w:rsid w:val="00CA7184"/>
    <w:rsid w:val="00CB0068"/>
    <w:rsid w:val="00CB011C"/>
    <w:rsid w:val="00CB1043"/>
    <w:rsid w:val="00CB12EC"/>
    <w:rsid w:val="00CB14E3"/>
    <w:rsid w:val="00CB3C87"/>
    <w:rsid w:val="00CB4852"/>
    <w:rsid w:val="00CB4946"/>
    <w:rsid w:val="00CB4B29"/>
    <w:rsid w:val="00CC110F"/>
    <w:rsid w:val="00CC5B34"/>
    <w:rsid w:val="00CC6600"/>
    <w:rsid w:val="00CC726F"/>
    <w:rsid w:val="00CC7987"/>
    <w:rsid w:val="00CD12AF"/>
    <w:rsid w:val="00CD1FC0"/>
    <w:rsid w:val="00CD2C70"/>
    <w:rsid w:val="00CD2D14"/>
    <w:rsid w:val="00CD2DC8"/>
    <w:rsid w:val="00CD4FD3"/>
    <w:rsid w:val="00CD5929"/>
    <w:rsid w:val="00CD5DC4"/>
    <w:rsid w:val="00CD6DB5"/>
    <w:rsid w:val="00CE1EDF"/>
    <w:rsid w:val="00CE2078"/>
    <w:rsid w:val="00CE3252"/>
    <w:rsid w:val="00CE67BE"/>
    <w:rsid w:val="00CF0A6E"/>
    <w:rsid w:val="00CF1A56"/>
    <w:rsid w:val="00CF2D4E"/>
    <w:rsid w:val="00CF3456"/>
    <w:rsid w:val="00CF516D"/>
    <w:rsid w:val="00CF56DA"/>
    <w:rsid w:val="00CF7A3A"/>
    <w:rsid w:val="00CF7AD3"/>
    <w:rsid w:val="00D01381"/>
    <w:rsid w:val="00D03229"/>
    <w:rsid w:val="00D03AD2"/>
    <w:rsid w:val="00D0628C"/>
    <w:rsid w:val="00D10645"/>
    <w:rsid w:val="00D16F75"/>
    <w:rsid w:val="00D20517"/>
    <w:rsid w:val="00D2067F"/>
    <w:rsid w:val="00D20AFE"/>
    <w:rsid w:val="00D23B93"/>
    <w:rsid w:val="00D2430E"/>
    <w:rsid w:val="00D2542C"/>
    <w:rsid w:val="00D25606"/>
    <w:rsid w:val="00D30E40"/>
    <w:rsid w:val="00D31267"/>
    <w:rsid w:val="00D316A1"/>
    <w:rsid w:val="00D31CB8"/>
    <w:rsid w:val="00D32AA1"/>
    <w:rsid w:val="00D32CD3"/>
    <w:rsid w:val="00D3379D"/>
    <w:rsid w:val="00D342EA"/>
    <w:rsid w:val="00D348A1"/>
    <w:rsid w:val="00D34B3E"/>
    <w:rsid w:val="00D43DE0"/>
    <w:rsid w:val="00D4475E"/>
    <w:rsid w:val="00D44966"/>
    <w:rsid w:val="00D44E59"/>
    <w:rsid w:val="00D52444"/>
    <w:rsid w:val="00D52DA4"/>
    <w:rsid w:val="00D5359B"/>
    <w:rsid w:val="00D55045"/>
    <w:rsid w:val="00D555D3"/>
    <w:rsid w:val="00D632AA"/>
    <w:rsid w:val="00D635D7"/>
    <w:rsid w:val="00D64622"/>
    <w:rsid w:val="00D7087E"/>
    <w:rsid w:val="00D70903"/>
    <w:rsid w:val="00D71173"/>
    <w:rsid w:val="00D71348"/>
    <w:rsid w:val="00D71F3C"/>
    <w:rsid w:val="00D75138"/>
    <w:rsid w:val="00D76CD7"/>
    <w:rsid w:val="00D76E63"/>
    <w:rsid w:val="00D77644"/>
    <w:rsid w:val="00D77B66"/>
    <w:rsid w:val="00D80B10"/>
    <w:rsid w:val="00D80B86"/>
    <w:rsid w:val="00D82EBA"/>
    <w:rsid w:val="00D83AF6"/>
    <w:rsid w:val="00D84B38"/>
    <w:rsid w:val="00D864D5"/>
    <w:rsid w:val="00D921BE"/>
    <w:rsid w:val="00D93BF7"/>
    <w:rsid w:val="00D95494"/>
    <w:rsid w:val="00D97C5F"/>
    <w:rsid w:val="00D97CCA"/>
    <w:rsid w:val="00D97F68"/>
    <w:rsid w:val="00DA1064"/>
    <w:rsid w:val="00DA22E4"/>
    <w:rsid w:val="00DA28C1"/>
    <w:rsid w:val="00DA3994"/>
    <w:rsid w:val="00DA39D3"/>
    <w:rsid w:val="00DA4882"/>
    <w:rsid w:val="00DA6549"/>
    <w:rsid w:val="00DA6C1D"/>
    <w:rsid w:val="00DA7072"/>
    <w:rsid w:val="00DB109A"/>
    <w:rsid w:val="00DB129E"/>
    <w:rsid w:val="00DB667F"/>
    <w:rsid w:val="00DB7250"/>
    <w:rsid w:val="00DB783F"/>
    <w:rsid w:val="00DB7ABF"/>
    <w:rsid w:val="00DC0C45"/>
    <w:rsid w:val="00DC1734"/>
    <w:rsid w:val="00DD2B56"/>
    <w:rsid w:val="00DD3D61"/>
    <w:rsid w:val="00DD52C6"/>
    <w:rsid w:val="00DD5CEF"/>
    <w:rsid w:val="00DD6416"/>
    <w:rsid w:val="00DD6695"/>
    <w:rsid w:val="00DD6852"/>
    <w:rsid w:val="00DD729C"/>
    <w:rsid w:val="00DD7759"/>
    <w:rsid w:val="00DE22C8"/>
    <w:rsid w:val="00DE3BF1"/>
    <w:rsid w:val="00DE4E86"/>
    <w:rsid w:val="00DE6AB7"/>
    <w:rsid w:val="00DE74FE"/>
    <w:rsid w:val="00DF0B89"/>
    <w:rsid w:val="00DF16A1"/>
    <w:rsid w:val="00DF196A"/>
    <w:rsid w:val="00DF1A55"/>
    <w:rsid w:val="00DF2FD6"/>
    <w:rsid w:val="00DF3A89"/>
    <w:rsid w:val="00DF4EF9"/>
    <w:rsid w:val="00DF5A86"/>
    <w:rsid w:val="00DF63DD"/>
    <w:rsid w:val="00DF6703"/>
    <w:rsid w:val="00E017B3"/>
    <w:rsid w:val="00E01886"/>
    <w:rsid w:val="00E0219C"/>
    <w:rsid w:val="00E025D7"/>
    <w:rsid w:val="00E02626"/>
    <w:rsid w:val="00E02A92"/>
    <w:rsid w:val="00E02A9E"/>
    <w:rsid w:val="00E02C3E"/>
    <w:rsid w:val="00E04B35"/>
    <w:rsid w:val="00E05416"/>
    <w:rsid w:val="00E06614"/>
    <w:rsid w:val="00E11F14"/>
    <w:rsid w:val="00E14472"/>
    <w:rsid w:val="00E151A5"/>
    <w:rsid w:val="00E16D31"/>
    <w:rsid w:val="00E16EE5"/>
    <w:rsid w:val="00E17A48"/>
    <w:rsid w:val="00E20B66"/>
    <w:rsid w:val="00E21397"/>
    <w:rsid w:val="00E21524"/>
    <w:rsid w:val="00E2490C"/>
    <w:rsid w:val="00E25B92"/>
    <w:rsid w:val="00E26548"/>
    <w:rsid w:val="00E27B04"/>
    <w:rsid w:val="00E30B17"/>
    <w:rsid w:val="00E31415"/>
    <w:rsid w:val="00E31DDB"/>
    <w:rsid w:val="00E3444E"/>
    <w:rsid w:val="00E37ED3"/>
    <w:rsid w:val="00E42303"/>
    <w:rsid w:val="00E43434"/>
    <w:rsid w:val="00E437FB"/>
    <w:rsid w:val="00E4626D"/>
    <w:rsid w:val="00E4634C"/>
    <w:rsid w:val="00E46391"/>
    <w:rsid w:val="00E50CDC"/>
    <w:rsid w:val="00E51079"/>
    <w:rsid w:val="00E5162C"/>
    <w:rsid w:val="00E5284E"/>
    <w:rsid w:val="00E5313B"/>
    <w:rsid w:val="00E53612"/>
    <w:rsid w:val="00E53FD6"/>
    <w:rsid w:val="00E60273"/>
    <w:rsid w:val="00E65B3A"/>
    <w:rsid w:val="00E66DF7"/>
    <w:rsid w:val="00E670FF"/>
    <w:rsid w:val="00E67345"/>
    <w:rsid w:val="00E700BF"/>
    <w:rsid w:val="00E70365"/>
    <w:rsid w:val="00E71B63"/>
    <w:rsid w:val="00E72666"/>
    <w:rsid w:val="00E734FB"/>
    <w:rsid w:val="00E73B16"/>
    <w:rsid w:val="00E74BDE"/>
    <w:rsid w:val="00E76DF9"/>
    <w:rsid w:val="00E80249"/>
    <w:rsid w:val="00E806CF"/>
    <w:rsid w:val="00E82081"/>
    <w:rsid w:val="00E858CE"/>
    <w:rsid w:val="00E85ACF"/>
    <w:rsid w:val="00E85CC3"/>
    <w:rsid w:val="00E87CE9"/>
    <w:rsid w:val="00E91985"/>
    <w:rsid w:val="00E924B9"/>
    <w:rsid w:val="00E92C0A"/>
    <w:rsid w:val="00E94E00"/>
    <w:rsid w:val="00E96C95"/>
    <w:rsid w:val="00E972DC"/>
    <w:rsid w:val="00EA08AF"/>
    <w:rsid w:val="00EA1DA9"/>
    <w:rsid w:val="00EA3F8B"/>
    <w:rsid w:val="00EA57EF"/>
    <w:rsid w:val="00EA5E31"/>
    <w:rsid w:val="00EA5F77"/>
    <w:rsid w:val="00EA6AD6"/>
    <w:rsid w:val="00EA7024"/>
    <w:rsid w:val="00EA7896"/>
    <w:rsid w:val="00EB3D61"/>
    <w:rsid w:val="00EB4D33"/>
    <w:rsid w:val="00EB55AD"/>
    <w:rsid w:val="00EB59DF"/>
    <w:rsid w:val="00EB5ED5"/>
    <w:rsid w:val="00EB716E"/>
    <w:rsid w:val="00EB72CB"/>
    <w:rsid w:val="00EB7F57"/>
    <w:rsid w:val="00EC2F07"/>
    <w:rsid w:val="00EC6064"/>
    <w:rsid w:val="00EC62FB"/>
    <w:rsid w:val="00EC6F21"/>
    <w:rsid w:val="00EC7D64"/>
    <w:rsid w:val="00ED10A5"/>
    <w:rsid w:val="00ED3B4B"/>
    <w:rsid w:val="00ED569A"/>
    <w:rsid w:val="00ED710D"/>
    <w:rsid w:val="00EE2A8C"/>
    <w:rsid w:val="00EE3AAD"/>
    <w:rsid w:val="00EE3EB8"/>
    <w:rsid w:val="00EE5082"/>
    <w:rsid w:val="00EE56ED"/>
    <w:rsid w:val="00EE58B4"/>
    <w:rsid w:val="00EE7F03"/>
    <w:rsid w:val="00EF057D"/>
    <w:rsid w:val="00EF3932"/>
    <w:rsid w:val="00EF575F"/>
    <w:rsid w:val="00F009BA"/>
    <w:rsid w:val="00F00D8F"/>
    <w:rsid w:val="00F019A7"/>
    <w:rsid w:val="00F038FF"/>
    <w:rsid w:val="00F04E57"/>
    <w:rsid w:val="00F05539"/>
    <w:rsid w:val="00F107E4"/>
    <w:rsid w:val="00F11367"/>
    <w:rsid w:val="00F11899"/>
    <w:rsid w:val="00F11E0D"/>
    <w:rsid w:val="00F148DD"/>
    <w:rsid w:val="00F149EF"/>
    <w:rsid w:val="00F14C91"/>
    <w:rsid w:val="00F22A3A"/>
    <w:rsid w:val="00F2368D"/>
    <w:rsid w:val="00F27943"/>
    <w:rsid w:val="00F27DB2"/>
    <w:rsid w:val="00F30286"/>
    <w:rsid w:val="00F3154E"/>
    <w:rsid w:val="00F31B7C"/>
    <w:rsid w:val="00F3204D"/>
    <w:rsid w:val="00F349DB"/>
    <w:rsid w:val="00F366DE"/>
    <w:rsid w:val="00F40AA1"/>
    <w:rsid w:val="00F40C6C"/>
    <w:rsid w:val="00F41209"/>
    <w:rsid w:val="00F442BE"/>
    <w:rsid w:val="00F447BA"/>
    <w:rsid w:val="00F47A22"/>
    <w:rsid w:val="00F47E40"/>
    <w:rsid w:val="00F50FB8"/>
    <w:rsid w:val="00F53727"/>
    <w:rsid w:val="00F53A1E"/>
    <w:rsid w:val="00F55019"/>
    <w:rsid w:val="00F60AA8"/>
    <w:rsid w:val="00F62227"/>
    <w:rsid w:val="00F63DDF"/>
    <w:rsid w:val="00F67C55"/>
    <w:rsid w:val="00F71357"/>
    <w:rsid w:val="00F71A59"/>
    <w:rsid w:val="00F7251C"/>
    <w:rsid w:val="00F72EE9"/>
    <w:rsid w:val="00F80CEB"/>
    <w:rsid w:val="00F80D6C"/>
    <w:rsid w:val="00F81B0E"/>
    <w:rsid w:val="00F832F9"/>
    <w:rsid w:val="00F8454E"/>
    <w:rsid w:val="00F91516"/>
    <w:rsid w:val="00F91650"/>
    <w:rsid w:val="00F92E62"/>
    <w:rsid w:val="00F93D51"/>
    <w:rsid w:val="00F95323"/>
    <w:rsid w:val="00F96251"/>
    <w:rsid w:val="00F97B0E"/>
    <w:rsid w:val="00F97F0A"/>
    <w:rsid w:val="00FA1598"/>
    <w:rsid w:val="00FA34F9"/>
    <w:rsid w:val="00FA4F42"/>
    <w:rsid w:val="00FA5886"/>
    <w:rsid w:val="00FA645F"/>
    <w:rsid w:val="00FA7001"/>
    <w:rsid w:val="00FB0237"/>
    <w:rsid w:val="00FB3912"/>
    <w:rsid w:val="00FB47A7"/>
    <w:rsid w:val="00FB58F8"/>
    <w:rsid w:val="00FC051D"/>
    <w:rsid w:val="00FC105B"/>
    <w:rsid w:val="00FC16FC"/>
    <w:rsid w:val="00FC46D8"/>
    <w:rsid w:val="00FC7842"/>
    <w:rsid w:val="00FD304E"/>
    <w:rsid w:val="00FD3C9D"/>
    <w:rsid w:val="00FD64BB"/>
    <w:rsid w:val="00FD6F93"/>
    <w:rsid w:val="00FD7EDC"/>
    <w:rsid w:val="00FE0BDA"/>
    <w:rsid w:val="00FE181E"/>
    <w:rsid w:val="00FE5349"/>
    <w:rsid w:val="00FE6AF9"/>
    <w:rsid w:val="00FF595D"/>
    <w:rsid w:val="00FF6FFA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3252"/>
  <w15:docId w15:val="{3EDB40BC-7DA8-4141-8678-6F6E3CD7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18"/>
        <w:szCs w:val="18"/>
        <w:lang w:val="en-GB" w:eastAsia="en-GB" w:bidi="ar-SA"/>
      </w:rPr>
    </w:rPrDefault>
    <w:pPrDefault>
      <w:pPr>
        <w:spacing w:after="170" w:line="280" w:lineRule="atLeast"/>
        <w:ind w:left="1434" w:hanging="357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7" w:unhideWhenUsed="1" w:qFormat="1"/>
    <w:lsdException w:name="heading 5" w:semiHidden="1" w:uiPriority="8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13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iPriority="2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6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17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937436"/>
    <w:pPr>
      <w:ind w:left="0" w:firstLine="0"/>
    </w:pPr>
    <w:rPr>
      <w:color w:val="121212" w:themeColor="text1"/>
      <w:szCs w:val="24"/>
    </w:rPr>
  </w:style>
  <w:style w:type="paragraph" w:styleId="Heading1">
    <w:name w:val="heading 1"/>
    <w:next w:val="Normal"/>
    <w:link w:val="Heading1Char"/>
    <w:autoRedefine/>
    <w:uiPriority w:val="3"/>
    <w:qFormat/>
    <w:rsid w:val="00565D61"/>
    <w:pPr>
      <w:keepNext/>
      <w:spacing w:after="440"/>
      <w:ind w:left="0" w:firstLine="0"/>
      <w:outlineLvl w:val="0"/>
    </w:pPr>
    <w:rPr>
      <w:rFonts w:asciiTheme="majorHAnsi" w:eastAsiaTheme="majorEastAsia" w:hAnsiTheme="majorHAnsi" w:cstheme="majorBidi"/>
      <w:b/>
      <w:bCs/>
      <w:color w:val="121212" w:themeColor="text1"/>
      <w:sz w:val="32"/>
      <w:szCs w:val="28"/>
    </w:rPr>
  </w:style>
  <w:style w:type="paragraph" w:styleId="Heading2">
    <w:name w:val="heading 2"/>
    <w:next w:val="Normal"/>
    <w:link w:val="Heading2Char"/>
    <w:uiPriority w:val="4"/>
    <w:unhideWhenUsed/>
    <w:qFormat/>
    <w:rsid w:val="00280E23"/>
    <w:pPr>
      <w:widowControl w:val="0"/>
      <w:numPr>
        <w:ilvl w:val="1"/>
        <w:numId w:val="48"/>
      </w:numPr>
      <w:spacing w:before="360"/>
      <w:outlineLvl w:val="1"/>
    </w:pPr>
    <w:rPr>
      <w:rFonts w:asciiTheme="majorHAnsi" w:eastAsiaTheme="majorEastAsia" w:hAnsiTheme="majorHAnsi" w:cstheme="majorBidi"/>
      <w:b/>
      <w:bCs/>
      <w:color w:val="121212" w:themeColor="text1"/>
      <w:sz w:val="20"/>
      <w:szCs w:val="26"/>
    </w:rPr>
  </w:style>
  <w:style w:type="paragraph" w:styleId="Heading3">
    <w:name w:val="heading 3"/>
    <w:basedOn w:val="Heading2"/>
    <w:next w:val="Normal"/>
    <w:link w:val="Heading3Char"/>
    <w:uiPriority w:val="5"/>
    <w:unhideWhenUsed/>
    <w:qFormat/>
    <w:rsid w:val="00937436"/>
    <w:pPr>
      <w:numPr>
        <w:ilvl w:val="2"/>
      </w:numPr>
      <w:spacing w:before="0"/>
      <w:outlineLvl w:val="2"/>
    </w:pPr>
    <w:rPr>
      <w:bCs w:val="0"/>
      <w:szCs w:val="24"/>
    </w:rPr>
  </w:style>
  <w:style w:type="paragraph" w:styleId="Heading4">
    <w:name w:val="heading 4"/>
    <w:basedOn w:val="Heading3"/>
    <w:next w:val="Normal"/>
    <w:link w:val="Heading4Char"/>
    <w:uiPriority w:val="7"/>
    <w:unhideWhenUsed/>
    <w:qFormat/>
    <w:rsid w:val="00937436"/>
    <w:pPr>
      <w:numPr>
        <w:ilvl w:val="3"/>
      </w:numPr>
      <w:outlineLvl w:val="3"/>
    </w:pPr>
    <w:rPr>
      <w:bCs/>
      <w:iCs/>
    </w:rPr>
  </w:style>
  <w:style w:type="paragraph" w:styleId="Heading5">
    <w:name w:val="heading 5"/>
    <w:basedOn w:val="Heading4"/>
    <w:next w:val="Normal"/>
    <w:link w:val="Heading5Char"/>
    <w:uiPriority w:val="8"/>
    <w:unhideWhenUsed/>
    <w:qFormat/>
    <w:rsid w:val="00937436"/>
    <w:pPr>
      <w:numPr>
        <w:ilvl w:val="4"/>
      </w:numPr>
      <w:outlineLvl w:val="4"/>
    </w:pPr>
    <w:rPr>
      <w:sz w:val="18"/>
    </w:rPr>
  </w:style>
  <w:style w:type="paragraph" w:styleId="Heading6">
    <w:name w:val="heading 6"/>
    <w:basedOn w:val="Normal"/>
    <w:next w:val="Normal"/>
    <w:link w:val="Heading6Char"/>
    <w:semiHidden/>
    <w:unhideWhenUsed/>
    <w:rsid w:val="00937436"/>
    <w:pPr>
      <w:keepNext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092F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937436"/>
    <w:pPr>
      <w:keepNext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D4D4D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rsid w:val="00937436"/>
    <w:pPr>
      <w:keepNext/>
      <w:spacing w:before="200" w:after="0"/>
      <w:outlineLvl w:val="7"/>
    </w:pPr>
    <w:rPr>
      <w:rFonts w:asciiTheme="majorHAnsi" w:eastAsiaTheme="majorEastAsia" w:hAnsiTheme="majorHAnsi" w:cstheme="majorBidi"/>
      <w:color w:val="4D4D4D" w:themeColor="text1" w:themeTint="BF"/>
      <w:sz w:val="20"/>
      <w:szCs w:val="20"/>
    </w:rPr>
  </w:style>
  <w:style w:type="paragraph" w:styleId="Heading9">
    <w:name w:val="heading 9"/>
    <w:next w:val="Normal"/>
    <w:link w:val="Heading9Char"/>
    <w:uiPriority w:val="13"/>
    <w:unhideWhenUsed/>
    <w:qFormat/>
    <w:rsid w:val="008F27DB"/>
    <w:pPr>
      <w:keepNext/>
      <w:pageBreakBefore/>
      <w:numPr>
        <w:numId w:val="24"/>
      </w:numPr>
      <w:spacing w:after="440"/>
      <w:outlineLvl w:val="8"/>
    </w:pPr>
    <w:rPr>
      <w:rFonts w:asciiTheme="majorHAnsi" w:eastAsiaTheme="majorEastAsia" w:hAnsiTheme="majorHAnsi" w:cstheme="majorBidi"/>
      <w:b/>
      <w:iCs/>
      <w:color w:val="121212" w:themeColor="text1"/>
      <w:sz w:val="32"/>
      <w:szCs w:val="20"/>
    </w:rPr>
  </w:style>
  <w:style w:type="character" w:default="1" w:styleId="DefaultParagraphFont">
    <w:name w:val="Default Paragraph Font"/>
    <w:unhideWhenUsed/>
    <w:qFormat/>
  </w:style>
  <w:style w:type="table" w:default="1" w:styleId="TableNormal">
    <w:name w:val="Normal Table"/>
    <w:uiPriority w:val="17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65D61"/>
    <w:rPr>
      <w:rFonts w:asciiTheme="majorHAnsi" w:eastAsiaTheme="majorEastAsia" w:hAnsiTheme="majorHAnsi" w:cstheme="majorBidi"/>
      <w:b/>
      <w:bCs/>
      <w:color w:val="121212" w:themeColor="text1"/>
      <w:sz w:val="32"/>
      <w:szCs w:val="28"/>
    </w:rPr>
  </w:style>
  <w:style w:type="paragraph" w:styleId="Header">
    <w:name w:val="header"/>
    <w:basedOn w:val="Normal"/>
    <w:link w:val="HeaderChar"/>
    <w:semiHidden/>
    <w:rsid w:val="00937436"/>
    <w:pPr>
      <w:spacing w:after="0" w:line="240" w:lineRule="auto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semiHidden/>
    <w:rsid w:val="00937436"/>
    <w:rPr>
      <w:b/>
      <w:color w:val="121212" w:themeColor="text1"/>
      <w:szCs w:val="24"/>
    </w:rPr>
  </w:style>
  <w:style w:type="paragraph" w:styleId="Footer">
    <w:name w:val="footer"/>
    <w:link w:val="FooterChar"/>
    <w:semiHidden/>
    <w:rsid w:val="00937436"/>
    <w:pPr>
      <w:pBdr>
        <w:top w:val="single" w:sz="4" w:space="1" w:color="C4D600" w:themeColor="text2"/>
      </w:pBdr>
      <w:spacing w:after="0" w:line="240" w:lineRule="auto"/>
    </w:pPr>
    <w:rPr>
      <w:color w:val="121212" w:themeColor="text1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937436"/>
    <w:rPr>
      <w:color w:val="121212" w:themeColor="text1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37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37436"/>
    <w:rPr>
      <w:rFonts w:ascii="Tahoma" w:hAnsi="Tahoma" w:cs="Tahoma"/>
      <w:color w:val="121212" w:themeColor="tex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7436"/>
    <w:rPr>
      <w:color w:val="808080"/>
    </w:rPr>
  </w:style>
  <w:style w:type="table" w:styleId="TableGrid">
    <w:name w:val="Table Grid"/>
    <w:basedOn w:val="TableNormal"/>
    <w:semiHidden/>
    <w:rsid w:val="00937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itlePage">
    <w:name w:val="Header Title Page"/>
    <w:basedOn w:val="Header"/>
    <w:semiHidden/>
    <w:rsid w:val="00937436"/>
    <w:pPr>
      <w:jc w:val="left"/>
    </w:pPr>
  </w:style>
  <w:style w:type="paragraph" w:customStyle="1" w:styleId="BHProjectNumber">
    <w:name w:val="BH Project Number"/>
    <w:semiHidden/>
    <w:rsid w:val="00937436"/>
    <w:pPr>
      <w:jc w:val="center"/>
    </w:pPr>
    <w:rPr>
      <w:rFonts w:asciiTheme="majorHAnsi" w:hAnsiTheme="majorHAnsi"/>
      <w:b/>
      <w:color w:val="121212" w:themeColor="text1"/>
      <w:sz w:val="28"/>
      <w:szCs w:val="24"/>
    </w:rPr>
  </w:style>
  <w:style w:type="paragraph" w:customStyle="1" w:styleId="BHReportTitle">
    <w:name w:val="BH Report Title"/>
    <w:semiHidden/>
    <w:rsid w:val="00937436"/>
    <w:pPr>
      <w:spacing w:after="480"/>
      <w:jc w:val="center"/>
    </w:pPr>
    <w:rPr>
      <w:b/>
      <w:color w:val="C4D600" w:themeColor="text2"/>
      <w:sz w:val="28"/>
      <w:szCs w:val="24"/>
    </w:rPr>
  </w:style>
  <w:style w:type="paragraph" w:customStyle="1" w:styleId="BHPublishDate">
    <w:name w:val="BH Publish Date"/>
    <w:basedOn w:val="Normal"/>
    <w:semiHidden/>
    <w:rsid w:val="00937436"/>
    <w:pPr>
      <w:jc w:val="center"/>
    </w:pPr>
  </w:style>
  <w:style w:type="character" w:customStyle="1" w:styleId="Heading2Char">
    <w:name w:val="Heading 2 Char"/>
    <w:basedOn w:val="DefaultParagraphFont"/>
    <w:link w:val="Heading2"/>
    <w:uiPriority w:val="4"/>
    <w:rsid w:val="00937436"/>
    <w:rPr>
      <w:rFonts w:asciiTheme="majorHAnsi" w:eastAsiaTheme="majorEastAsia" w:hAnsiTheme="majorHAnsi" w:cstheme="majorBidi"/>
      <w:b/>
      <w:bCs/>
      <w:color w:val="121212" w:themeColor="text1"/>
      <w:sz w:val="20"/>
      <w:szCs w:val="26"/>
    </w:rPr>
  </w:style>
  <w:style w:type="paragraph" w:styleId="TOC1">
    <w:name w:val="toc 1"/>
    <w:next w:val="Normal"/>
    <w:autoRedefine/>
    <w:uiPriority w:val="39"/>
    <w:semiHidden/>
    <w:rsid w:val="00DE6AB7"/>
    <w:pPr>
      <w:tabs>
        <w:tab w:val="left" w:pos="284"/>
        <w:tab w:val="right" w:pos="9402"/>
      </w:tabs>
      <w:ind w:left="284" w:hanging="284"/>
    </w:pPr>
    <w:rPr>
      <w:b/>
      <w:color w:val="121212" w:themeColor="text1"/>
      <w:szCs w:val="24"/>
      <w:lang w:val="de-DE"/>
    </w:rPr>
  </w:style>
  <w:style w:type="paragraph" w:styleId="TOC2">
    <w:name w:val="toc 2"/>
    <w:basedOn w:val="TOC1"/>
    <w:next w:val="Normal"/>
    <w:uiPriority w:val="39"/>
    <w:semiHidden/>
    <w:rsid w:val="00937436"/>
    <w:pPr>
      <w:ind w:left="964" w:hanging="680"/>
    </w:pPr>
    <w:rPr>
      <w:b w:val="0"/>
    </w:rPr>
  </w:style>
  <w:style w:type="character" w:styleId="Hyperlink">
    <w:name w:val="Hyperlink"/>
    <w:basedOn w:val="DefaultParagraphFont"/>
    <w:uiPriority w:val="99"/>
    <w:semiHidden/>
    <w:unhideWhenUsed/>
    <w:rsid w:val="00937436"/>
    <w:rPr>
      <w:color w:val="auto"/>
      <w:u w:val="none"/>
    </w:rPr>
  </w:style>
  <w:style w:type="paragraph" w:styleId="TOCHeading">
    <w:name w:val="TOC Heading"/>
    <w:next w:val="Normal"/>
    <w:uiPriority w:val="39"/>
    <w:semiHidden/>
    <w:unhideWhenUsed/>
    <w:rsid w:val="00937436"/>
    <w:pPr>
      <w:keepNext/>
      <w:spacing w:after="440"/>
    </w:pPr>
    <w:rPr>
      <w:rFonts w:asciiTheme="majorHAnsi" w:eastAsiaTheme="majorEastAsia" w:hAnsiTheme="majorHAnsi" w:cstheme="majorBidi"/>
      <w:b/>
      <w:bCs/>
      <w:color w:val="C4D600" w:themeColor="text2"/>
      <w:sz w:val="32"/>
      <w:szCs w:val="28"/>
      <w:lang w:eastAsia="en-US"/>
    </w:rPr>
  </w:style>
  <w:style w:type="numbering" w:customStyle="1" w:styleId="BuroHappoldOutline">
    <w:name w:val="Buro Happold Outline"/>
    <w:uiPriority w:val="99"/>
    <w:semiHidden/>
    <w:rsid w:val="00280E23"/>
    <w:pPr>
      <w:numPr>
        <w:numId w:val="11"/>
      </w:numPr>
    </w:pPr>
  </w:style>
  <w:style w:type="paragraph" w:styleId="TOC3">
    <w:name w:val="toc 3"/>
    <w:basedOn w:val="TOC2"/>
    <w:next w:val="Normal"/>
    <w:uiPriority w:val="39"/>
    <w:semiHidden/>
    <w:rsid w:val="00937436"/>
  </w:style>
  <w:style w:type="character" w:customStyle="1" w:styleId="Heading3Char">
    <w:name w:val="Heading 3 Char"/>
    <w:basedOn w:val="DefaultParagraphFont"/>
    <w:link w:val="Heading3"/>
    <w:uiPriority w:val="5"/>
    <w:rsid w:val="00937436"/>
    <w:rPr>
      <w:rFonts w:asciiTheme="majorHAnsi" w:eastAsiaTheme="majorEastAsia" w:hAnsiTheme="majorHAnsi" w:cstheme="majorBidi"/>
      <w:b/>
      <w:color w:val="121212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7"/>
    <w:rsid w:val="00937436"/>
    <w:rPr>
      <w:rFonts w:asciiTheme="majorHAnsi" w:eastAsiaTheme="majorEastAsia" w:hAnsiTheme="majorHAnsi" w:cstheme="majorBidi"/>
      <w:b/>
      <w:bCs/>
      <w:iCs/>
      <w:color w:val="121212" w:themeColor="text1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8"/>
    <w:rsid w:val="00937436"/>
    <w:rPr>
      <w:rFonts w:asciiTheme="majorHAnsi" w:eastAsiaTheme="majorEastAsia" w:hAnsiTheme="majorHAnsi" w:cstheme="majorBidi"/>
      <w:b/>
      <w:bCs/>
      <w:iCs/>
      <w:color w:val="121212" w:themeColor="text1"/>
      <w:szCs w:val="24"/>
    </w:rPr>
  </w:style>
  <w:style w:type="paragraph" w:styleId="TOC4">
    <w:name w:val="toc 4"/>
    <w:basedOn w:val="TOC3"/>
    <w:next w:val="Normal"/>
    <w:uiPriority w:val="39"/>
    <w:semiHidden/>
    <w:rsid w:val="00937436"/>
  </w:style>
  <w:style w:type="paragraph" w:styleId="TOC5">
    <w:name w:val="toc 5"/>
    <w:basedOn w:val="TOC4"/>
    <w:next w:val="Normal"/>
    <w:uiPriority w:val="39"/>
    <w:semiHidden/>
    <w:rsid w:val="00937436"/>
  </w:style>
  <w:style w:type="paragraph" w:styleId="TOC9">
    <w:name w:val="toc 9"/>
    <w:basedOn w:val="TOC1"/>
    <w:next w:val="Normal"/>
    <w:autoRedefine/>
    <w:uiPriority w:val="39"/>
    <w:semiHidden/>
    <w:rsid w:val="00937436"/>
    <w:pPr>
      <w:ind w:firstLine="0"/>
    </w:pPr>
  </w:style>
  <w:style w:type="character" w:customStyle="1" w:styleId="OfficeAddressChar">
    <w:name w:val="OfficeAddress Char"/>
    <w:basedOn w:val="DefaultParagraphFont"/>
    <w:link w:val="OfficeAddress"/>
    <w:semiHidden/>
    <w:locked/>
    <w:rsid w:val="00937436"/>
    <w:rPr>
      <w:rFonts w:cs="Arial"/>
      <w:color w:val="121212" w:themeColor="text1"/>
    </w:rPr>
  </w:style>
  <w:style w:type="paragraph" w:customStyle="1" w:styleId="OfficeAddress">
    <w:name w:val="OfficeAddress"/>
    <w:basedOn w:val="Normal"/>
    <w:link w:val="OfficeAddressChar"/>
    <w:semiHidden/>
    <w:rsid w:val="00937436"/>
    <w:pPr>
      <w:spacing w:after="0" w:line="240" w:lineRule="auto"/>
    </w:pPr>
    <w:rPr>
      <w:rFonts w:cs="Arial"/>
      <w:szCs w:val="18"/>
    </w:rPr>
  </w:style>
  <w:style w:type="character" w:customStyle="1" w:styleId="OfficeAddresSpaceBelowCharChar">
    <w:name w:val="OfficeAddres_SpaceBelow Char Char"/>
    <w:basedOn w:val="OfficeAddressChar"/>
    <w:link w:val="OfficeAddresSpaceBelow"/>
    <w:semiHidden/>
    <w:locked/>
    <w:rsid w:val="00937436"/>
    <w:rPr>
      <w:rFonts w:cs="Arial"/>
      <w:color w:val="121212" w:themeColor="text1"/>
    </w:rPr>
  </w:style>
  <w:style w:type="paragraph" w:customStyle="1" w:styleId="OfficeAddresSpaceBelow">
    <w:name w:val="OfficeAddres_SpaceBelow"/>
    <w:basedOn w:val="OfficeAddress"/>
    <w:link w:val="OfficeAddresSpaceBelowCharChar"/>
    <w:semiHidden/>
    <w:rsid w:val="00937436"/>
    <w:pPr>
      <w:spacing w:after="120"/>
    </w:pPr>
  </w:style>
  <w:style w:type="numbering" w:styleId="111111">
    <w:name w:val="Outline List 2"/>
    <w:basedOn w:val="NoList"/>
    <w:semiHidden/>
    <w:rsid w:val="00937436"/>
    <w:pPr>
      <w:numPr>
        <w:numId w:val="16"/>
      </w:numPr>
    </w:pPr>
  </w:style>
  <w:style w:type="numbering" w:styleId="1ai">
    <w:name w:val="Outline List 1"/>
    <w:basedOn w:val="NoList"/>
    <w:semiHidden/>
    <w:rsid w:val="00937436"/>
    <w:pPr>
      <w:numPr>
        <w:numId w:val="17"/>
      </w:numPr>
    </w:pPr>
  </w:style>
  <w:style w:type="character" w:customStyle="1" w:styleId="Heading6Char">
    <w:name w:val="Heading 6 Char"/>
    <w:basedOn w:val="DefaultParagraphFont"/>
    <w:link w:val="Heading6"/>
    <w:semiHidden/>
    <w:rsid w:val="00937436"/>
    <w:rPr>
      <w:rFonts w:asciiTheme="majorHAnsi" w:eastAsiaTheme="majorEastAsia" w:hAnsiTheme="majorHAnsi" w:cstheme="majorBidi"/>
      <w:i/>
      <w:iCs/>
      <w:color w:val="11092F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937436"/>
    <w:rPr>
      <w:rFonts w:asciiTheme="majorHAnsi" w:eastAsiaTheme="majorEastAsia" w:hAnsiTheme="majorHAnsi" w:cstheme="majorBidi"/>
      <w:i/>
      <w:iCs/>
      <w:color w:val="4D4D4D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37436"/>
    <w:rPr>
      <w:rFonts w:asciiTheme="majorHAnsi" w:eastAsiaTheme="majorEastAsia" w:hAnsiTheme="majorHAnsi" w:cstheme="majorBidi"/>
      <w:color w:val="4D4D4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3"/>
    <w:rsid w:val="00937436"/>
    <w:rPr>
      <w:rFonts w:asciiTheme="majorHAnsi" w:eastAsiaTheme="majorEastAsia" w:hAnsiTheme="majorHAnsi" w:cstheme="majorBidi"/>
      <w:b/>
      <w:iCs/>
      <w:color w:val="121212" w:themeColor="text1"/>
      <w:sz w:val="32"/>
      <w:szCs w:val="20"/>
    </w:rPr>
  </w:style>
  <w:style w:type="numbering" w:styleId="ArticleSection">
    <w:name w:val="Outline List 3"/>
    <w:basedOn w:val="NoList"/>
    <w:semiHidden/>
    <w:rsid w:val="00937436"/>
    <w:pPr>
      <w:numPr>
        <w:numId w:val="18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937436"/>
  </w:style>
  <w:style w:type="paragraph" w:styleId="BlockText">
    <w:name w:val="Block Text"/>
    <w:basedOn w:val="Normal"/>
    <w:semiHidden/>
    <w:rsid w:val="00937436"/>
    <w:pPr>
      <w:pBdr>
        <w:top w:val="single" w:sz="2" w:space="10" w:color="24135F" w:themeColor="accent1" w:shadow="1" w:frame="1"/>
        <w:left w:val="single" w:sz="2" w:space="10" w:color="24135F" w:themeColor="accent1" w:shadow="1" w:frame="1"/>
        <w:bottom w:val="single" w:sz="2" w:space="10" w:color="24135F" w:themeColor="accent1" w:shadow="1" w:frame="1"/>
        <w:right w:val="single" w:sz="2" w:space="10" w:color="24135F" w:themeColor="accent1" w:shadow="1" w:frame="1"/>
      </w:pBdr>
      <w:ind w:left="1152" w:right="1152"/>
    </w:pPr>
    <w:rPr>
      <w:rFonts w:eastAsiaTheme="minorEastAsia" w:cstheme="minorBidi"/>
      <w:i/>
      <w:iCs/>
      <w:color w:val="24135F" w:themeColor="accent1"/>
    </w:rPr>
  </w:style>
  <w:style w:type="paragraph" w:styleId="BodyText">
    <w:name w:val="Body Text"/>
    <w:basedOn w:val="Normal"/>
    <w:link w:val="BodyTextChar"/>
    <w:semiHidden/>
    <w:rsid w:val="00937436"/>
  </w:style>
  <w:style w:type="character" w:customStyle="1" w:styleId="BodyTextChar">
    <w:name w:val="Body Text Char"/>
    <w:basedOn w:val="DefaultParagraphFont"/>
    <w:link w:val="BodyText"/>
    <w:semiHidden/>
    <w:rsid w:val="00937436"/>
    <w:rPr>
      <w:color w:val="121212" w:themeColor="text1"/>
      <w:szCs w:val="24"/>
    </w:rPr>
  </w:style>
  <w:style w:type="paragraph" w:styleId="BodyText2">
    <w:name w:val="Body Text 2"/>
    <w:basedOn w:val="Normal"/>
    <w:link w:val="BodyText2Char"/>
    <w:semiHidden/>
    <w:rsid w:val="0093743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937436"/>
    <w:rPr>
      <w:color w:val="121212" w:themeColor="text1"/>
      <w:szCs w:val="24"/>
    </w:rPr>
  </w:style>
  <w:style w:type="paragraph" w:styleId="BodyText3">
    <w:name w:val="Body Text 3"/>
    <w:basedOn w:val="Normal"/>
    <w:link w:val="BodyText3Char"/>
    <w:semiHidden/>
    <w:rsid w:val="0093743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37436"/>
    <w:rPr>
      <w:color w:val="121212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93743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37436"/>
    <w:rPr>
      <w:color w:val="121212" w:themeColor="text1"/>
      <w:szCs w:val="24"/>
    </w:rPr>
  </w:style>
  <w:style w:type="paragraph" w:styleId="BodyTextIndent">
    <w:name w:val="Body Text Indent"/>
    <w:basedOn w:val="Normal"/>
    <w:link w:val="BodyTextIndentChar"/>
    <w:semiHidden/>
    <w:rsid w:val="00937436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937436"/>
    <w:rPr>
      <w:color w:val="121212" w:themeColor="text1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937436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937436"/>
    <w:rPr>
      <w:color w:val="121212" w:themeColor="text1"/>
      <w:szCs w:val="24"/>
    </w:rPr>
  </w:style>
  <w:style w:type="paragraph" w:styleId="BodyTextIndent2">
    <w:name w:val="Body Text Indent 2"/>
    <w:basedOn w:val="Normal"/>
    <w:link w:val="BodyTextIndent2Char"/>
    <w:semiHidden/>
    <w:rsid w:val="00937436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37436"/>
    <w:rPr>
      <w:color w:val="121212" w:themeColor="text1"/>
      <w:szCs w:val="24"/>
    </w:rPr>
  </w:style>
  <w:style w:type="paragraph" w:styleId="BodyTextIndent3">
    <w:name w:val="Body Text Indent 3"/>
    <w:basedOn w:val="Normal"/>
    <w:link w:val="BodyTextIndent3Char"/>
    <w:semiHidden/>
    <w:rsid w:val="00937436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37436"/>
    <w:rPr>
      <w:color w:val="121212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rsid w:val="00937436"/>
    <w:rPr>
      <w:b/>
      <w:bCs/>
      <w:smallCaps/>
      <w:spacing w:val="5"/>
    </w:rPr>
  </w:style>
  <w:style w:type="paragraph" w:styleId="Caption">
    <w:name w:val="caption"/>
    <w:next w:val="Normal"/>
    <w:uiPriority w:val="16"/>
    <w:unhideWhenUsed/>
    <w:qFormat/>
    <w:rsid w:val="00937436"/>
    <w:pPr>
      <w:ind w:left="0" w:firstLine="0"/>
    </w:pPr>
    <w:rPr>
      <w:b/>
      <w:bCs/>
      <w:color w:val="121212" w:themeColor="text1"/>
      <w:sz w:val="15"/>
    </w:rPr>
  </w:style>
  <w:style w:type="paragraph" w:styleId="Closing">
    <w:name w:val="Closing"/>
    <w:basedOn w:val="Normal"/>
    <w:link w:val="ClosingChar"/>
    <w:semiHidden/>
    <w:rsid w:val="0093743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937436"/>
    <w:rPr>
      <w:color w:val="121212" w:themeColor="text1"/>
      <w:szCs w:val="24"/>
    </w:rPr>
  </w:style>
  <w:style w:type="table" w:customStyle="1" w:styleId="ColorfulGrid1">
    <w:name w:val="Colorful Grid1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8BCF1" w:themeFill="accent1" w:themeFillTint="33"/>
    </w:tcPr>
    <w:tblStylePr w:type="firstRow">
      <w:rPr>
        <w:b/>
        <w:bCs/>
      </w:rPr>
      <w:tblPr/>
      <w:tcPr>
        <w:shd w:val="clear" w:color="auto" w:fill="927AE4" w:themeFill="accen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927A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0E4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0E47" w:themeFill="accent1" w:themeFillShade="BF"/>
      </w:tcPr>
    </w:tblStylePr>
    <w:tblStylePr w:type="band1Vert">
      <w:tblPr/>
      <w:tcPr>
        <w:shd w:val="clear" w:color="auto" w:fill="775ADE" w:themeFill="accent1" w:themeFillTint="7F"/>
      </w:tcPr>
    </w:tblStylePr>
    <w:tblStylePr w:type="band1Horz">
      <w:tblPr/>
      <w:tcPr>
        <w:shd w:val="clear" w:color="auto" w:fill="775A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DD8" w:themeFill="accent2" w:themeFillTint="33"/>
    </w:tcPr>
    <w:tblStylePr w:type="firstRow">
      <w:rPr>
        <w:b/>
        <w:bCs/>
      </w:rPr>
      <w:tblPr/>
      <w:tcPr>
        <w:shd w:val="clear" w:color="auto" w:fill="EE9BB2" w:themeFill="accent2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EE9B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C183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C1838" w:themeFill="accent2" w:themeFillShade="BF"/>
      </w:tcPr>
    </w:tblStylePr>
    <w:tblStylePr w:type="band1Vert">
      <w:tblPr/>
      <w:tcPr>
        <w:shd w:val="clear" w:color="auto" w:fill="EA839F" w:themeFill="accent2" w:themeFillTint="7F"/>
      </w:tcPr>
    </w:tblStylePr>
    <w:tblStylePr w:type="band1Horz">
      <w:tblPr/>
      <w:tcPr>
        <w:shd w:val="clear" w:color="auto" w:fill="EA83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CCD4" w:themeFill="accent3" w:themeFillTint="33"/>
    </w:tcPr>
    <w:tblStylePr w:type="firstRow">
      <w:rPr>
        <w:b/>
        <w:bCs/>
      </w:rPr>
      <w:tblPr/>
      <w:tcPr>
        <w:shd w:val="clear" w:color="auto" w:fill="DB9BA9" w:themeFill="accent3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DB9B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E212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E212F" w:themeFill="accent3" w:themeFillShade="BF"/>
      </w:tcPr>
    </w:tblStylePr>
    <w:tblStylePr w:type="band1Vert">
      <w:tblPr/>
      <w:tcPr>
        <w:shd w:val="clear" w:color="auto" w:fill="D28295" w:themeFill="accent3" w:themeFillTint="7F"/>
      </w:tcPr>
    </w:tblStylePr>
    <w:tblStylePr w:type="band1Horz">
      <w:tblPr/>
      <w:tcPr>
        <w:shd w:val="clear" w:color="auto" w:fill="D282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8F1D7" w:themeFill="accent4" w:themeFillTint="33"/>
    </w:tcPr>
    <w:tblStylePr w:type="firstRow">
      <w:rPr>
        <w:b/>
        <w:bCs/>
      </w:rPr>
      <w:tblPr/>
      <w:tcPr>
        <w:shd w:val="clear" w:color="auto" w:fill="92E3B0" w:themeFill="accent4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92E3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9653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96535" w:themeFill="accent4" w:themeFillShade="BF"/>
      </w:tcPr>
    </w:tblStylePr>
    <w:tblStylePr w:type="band1Vert">
      <w:tblPr/>
      <w:tcPr>
        <w:shd w:val="clear" w:color="auto" w:fill="77DD9D" w:themeFill="accent4" w:themeFillTint="7F"/>
      </w:tcPr>
    </w:tblStylePr>
    <w:tblStylePr w:type="band1Horz">
      <w:tblPr/>
      <w:tcPr>
        <w:shd w:val="clear" w:color="auto" w:fill="77DD9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2ECFF" w:themeFill="accent5" w:themeFillTint="33"/>
    </w:tcPr>
    <w:tblStylePr w:type="firstRow">
      <w:rPr>
        <w:b/>
        <w:bCs/>
      </w:rPr>
      <w:tblPr/>
      <w:tcPr>
        <w:shd w:val="clear" w:color="auto" w:fill="65DAFF" w:themeFill="accent5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65D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485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485F" w:themeFill="accent5" w:themeFillShade="BF"/>
      </w:tcPr>
    </w:tblStylePr>
    <w:tblStylePr w:type="band1Vert">
      <w:tblPr/>
      <w:tcPr>
        <w:shd w:val="clear" w:color="auto" w:fill="40D1FF" w:themeFill="accent5" w:themeFillTint="7F"/>
      </w:tcPr>
    </w:tblStylePr>
    <w:tblStylePr w:type="band1Horz">
      <w:tblPr/>
      <w:tcPr>
        <w:shd w:val="clear" w:color="auto" w:fill="40D1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0F4" w:themeFill="accent6" w:themeFillTint="33"/>
    </w:tcPr>
    <w:tblStylePr w:type="firstRow">
      <w:rPr>
        <w:b/>
        <w:bCs/>
      </w:rPr>
      <w:tblPr/>
      <w:tcPr>
        <w:shd w:val="clear" w:color="auto" w:fill="D1E2E9" w:themeFill="accent6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D1E2E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94A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94AE" w:themeFill="accent6" w:themeFillShade="BF"/>
      </w:tcPr>
    </w:tblStylePr>
    <w:tblStylePr w:type="band1Vert">
      <w:tblPr/>
      <w:tcPr>
        <w:shd w:val="clear" w:color="auto" w:fill="C6DCE4" w:themeFill="accent6" w:themeFillTint="7F"/>
      </w:tcPr>
    </w:tblStylePr>
    <w:tblStylePr w:type="band1Horz">
      <w:tblPr/>
      <w:tcPr>
        <w:shd w:val="clear" w:color="auto" w:fill="C6DCE4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4DE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shd w:val="clear" w:color="auto" w:fill="C8BC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FAE6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1CF" w:themeFill="accent2" w:themeFillTint="3F"/>
      </w:tcPr>
    </w:tblStylePr>
    <w:tblStylePr w:type="band1Horz">
      <w:tblPr/>
      <w:tcPr>
        <w:shd w:val="clear" w:color="auto" w:fill="F6CD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F6E6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6C39" w:themeFill="accent4" w:themeFillShade="CC"/>
      </w:tcPr>
    </w:tblStylePr>
    <w:tblStylePr w:type="lastRow">
      <w:rPr>
        <w:b/>
        <w:bCs/>
        <w:color w:val="1B6C39" w:themeColor="accent4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1CA" w:themeFill="accent3" w:themeFillTint="3F"/>
      </w:tcPr>
    </w:tblStylePr>
    <w:tblStylePr w:type="band1Horz">
      <w:tblPr/>
      <w:tcPr>
        <w:shd w:val="clear" w:color="auto" w:fill="EDCC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4F8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432" w:themeFill="accent3" w:themeFillShade="CC"/>
      </w:tcPr>
    </w:tblStylePr>
    <w:tblStylePr w:type="lastRow">
      <w:rPr>
        <w:b/>
        <w:bCs/>
        <w:color w:val="642432" w:themeColor="accent3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ECE" w:themeFill="accent4" w:themeFillTint="3F"/>
      </w:tcPr>
    </w:tblStylePr>
    <w:tblStylePr w:type="band1Horz">
      <w:tblPr/>
      <w:tcPr>
        <w:shd w:val="clear" w:color="auto" w:fill="C8F1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D9F5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9BB4" w:themeFill="accent6" w:themeFillShade="CC"/>
      </w:tcPr>
    </w:tblStylePr>
    <w:tblStylePr w:type="lastRow">
      <w:rPr>
        <w:b/>
        <w:bCs/>
        <w:color w:val="5E9BB4" w:themeColor="accent6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E8FF" w:themeFill="accent5" w:themeFillTint="3F"/>
      </w:tcPr>
    </w:tblStylePr>
    <w:tblStylePr w:type="band1Horz">
      <w:tblPr/>
      <w:tcPr>
        <w:shd w:val="clear" w:color="auto" w:fill="B2EC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F3F8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D65" w:themeFill="accent5" w:themeFillShade="CC"/>
      </w:tcPr>
    </w:tblStylePr>
    <w:tblStylePr w:type="lastRow">
      <w:rPr>
        <w:b/>
        <w:bCs/>
        <w:color w:val="004D65" w:themeColor="accent5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DF2" w:themeFill="accent6" w:themeFillTint="3F"/>
      </w:tcPr>
    </w:tblStylePr>
    <w:tblStylePr w:type="band1Horz">
      <w:tblPr/>
      <w:tcPr>
        <w:shd w:val="clear" w:color="auto" w:fill="E8F0F4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24135F" w:themeColor="accent1"/>
        <w:bottom w:val="single" w:sz="4" w:space="0" w:color="24135F" w:themeColor="accent1"/>
        <w:right w:val="single" w:sz="4" w:space="0" w:color="24135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E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0B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0B38" w:themeColor="accent1" w:themeShade="99"/>
          <w:insideV w:val="nil"/>
        </w:tcBorders>
        <w:shd w:val="clear" w:color="auto" w:fill="150B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0B38" w:themeFill="accent1" w:themeFillShade="99"/>
      </w:tcPr>
    </w:tblStylePr>
    <w:tblStylePr w:type="band1Vert">
      <w:tblPr/>
      <w:tcPr>
        <w:shd w:val="clear" w:color="auto" w:fill="927AE4" w:themeFill="accent1" w:themeFillTint="66"/>
      </w:tcPr>
    </w:tblStylePr>
    <w:tblStylePr w:type="band1Horz">
      <w:tblPr/>
      <w:tcPr>
        <w:shd w:val="clear" w:color="auto" w:fill="775ADE" w:themeFill="accen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BC204B" w:themeColor="accent2"/>
        <w:bottom w:val="single" w:sz="4" w:space="0" w:color="BC204B" w:themeColor="accent2"/>
        <w:right w:val="single" w:sz="4" w:space="0" w:color="BC204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6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0132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132C" w:themeColor="accent2" w:themeShade="99"/>
          <w:insideV w:val="nil"/>
        </w:tcBorders>
        <w:shd w:val="clear" w:color="auto" w:fill="70132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132C" w:themeFill="accent2" w:themeFillShade="99"/>
      </w:tcPr>
    </w:tblStylePr>
    <w:tblStylePr w:type="band1Vert">
      <w:tblPr/>
      <w:tcPr>
        <w:shd w:val="clear" w:color="auto" w:fill="EE9BB2" w:themeFill="accent2" w:themeFillTint="66"/>
      </w:tcPr>
    </w:tblStylePr>
    <w:tblStylePr w:type="band1Horz">
      <w:tblPr/>
      <w:tcPr>
        <w:shd w:val="clear" w:color="auto" w:fill="EA839F" w:themeFill="accent2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228848" w:themeColor="accent4"/>
        <w:left w:val="single" w:sz="4" w:space="0" w:color="7E2D40" w:themeColor="accent3"/>
        <w:bottom w:val="single" w:sz="4" w:space="0" w:color="7E2D40" w:themeColor="accent3"/>
        <w:right w:val="single" w:sz="4" w:space="0" w:color="7E2D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6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2884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B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B26" w:themeColor="accent3" w:themeShade="99"/>
          <w:insideV w:val="nil"/>
        </w:tcBorders>
        <w:shd w:val="clear" w:color="auto" w:fill="4B1B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B26" w:themeFill="accent3" w:themeFillShade="99"/>
      </w:tcPr>
    </w:tblStylePr>
    <w:tblStylePr w:type="band1Vert">
      <w:tblPr/>
      <w:tcPr>
        <w:shd w:val="clear" w:color="auto" w:fill="DB9BA9" w:themeFill="accent3" w:themeFillTint="66"/>
      </w:tcPr>
    </w:tblStylePr>
    <w:tblStylePr w:type="band1Horz">
      <w:tblPr/>
      <w:tcPr>
        <w:shd w:val="clear" w:color="auto" w:fill="D282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7E2D40" w:themeColor="accent3"/>
        <w:left w:val="single" w:sz="4" w:space="0" w:color="228848" w:themeColor="accent4"/>
        <w:bottom w:val="single" w:sz="4" w:space="0" w:color="228848" w:themeColor="accent4"/>
        <w:right w:val="single" w:sz="4" w:space="0" w:color="22884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8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2D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512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512B" w:themeColor="accent4" w:themeShade="99"/>
          <w:insideV w:val="nil"/>
        </w:tcBorders>
        <w:shd w:val="clear" w:color="auto" w:fill="14512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512B" w:themeFill="accent4" w:themeFillShade="99"/>
      </w:tcPr>
    </w:tblStylePr>
    <w:tblStylePr w:type="band1Vert">
      <w:tblPr/>
      <w:tcPr>
        <w:shd w:val="clear" w:color="auto" w:fill="92E3B0" w:themeFill="accent4" w:themeFillTint="66"/>
      </w:tcPr>
    </w:tblStylePr>
    <w:tblStylePr w:type="band1Horz">
      <w:tblPr/>
      <w:tcPr>
        <w:shd w:val="clear" w:color="auto" w:fill="77DD9D" w:themeFill="accent4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8DB9CA" w:themeColor="accent6"/>
        <w:left w:val="single" w:sz="4" w:space="0" w:color="00617F" w:themeColor="accent5"/>
        <w:bottom w:val="single" w:sz="4" w:space="0" w:color="00617F" w:themeColor="accent5"/>
        <w:right w:val="single" w:sz="4" w:space="0" w:color="00617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5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9C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4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4C" w:themeColor="accent5" w:themeShade="99"/>
          <w:insideV w:val="nil"/>
        </w:tcBorders>
        <w:shd w:val="clear" w:color="auto" w:fill="00394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4C" w:themeFill="accent5" w:themeFillShade="99"/>
      </w:tcPr>
    </w:tblStylePr>
    <w:tblStylePr w:type="band1Vert">
      <w:tblPr/>
      <w:tcPr>
        <w:shd w:val="clear" w:color="auto" w:fill="65DAFF" w:themeFill="accent5" w:themeFillTint="66"/>
      </w:tcPr>
    </w:tblStylePr>
    <w:tblStylePr w:type="band1Horz">
      <w:tblPr/>
      <w:tcPr>
        <w:shd w:val="clear" w:color="auto" w:fill="40D1FF" w:themeFill="accent5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00617F" w:themeColor="accent5"/>
        <w:left w:val="single" w:sz="4" w:space="0" w:color="8DB9CA" w:themeColor="accent6"/>
        <w:bottom w:val="single" w:sz="4" w:space="0" w:color="8DB9CA" w:themeColor="accent6"/>
        <w:right w:val="single" w:sz="4" w:space="0" w:color="8DB9C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17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778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778C" w:themeColor="accent6" w:themeShade="99"/>
          <w:insideV w:val="nil"/>
        </w:tcBorders>
        <w:shd w:val="clear" w:color="auto" w:fill="41778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78C" w:themeFill="accent6" w:themeFillShade="99"/>
      </w:tcPr>
    </w:tblStylePr>
    <w:tblStylePr w:type="band1Vert">
      <w:tblPr/>
      <w:tcPr>
        <w:shd w:val="clear" w:color="auto" w:fill="D1E2E9" w:themeFill="accent6" w:themeFillTint="66"/>
      </w:tcPr>
    </w:tblStylePr>
    <w:tblStylePr w:type="band1Horz">
      <w:tblPr/>
      <w:tcPr>
        <w:shd w:val="clear" w:color="auto" w:fill="C6DCE4" w:themeFill="accent6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character" w:styleId="CommentReference">
    <w:name w:val="annotation reference"/>
    <w:basedOn w:val="DefaultParagraphFont"/>
    <w:semiHidden/>
    <w:rsid w:val="00937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374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37436"/>
    <w:rPr>
      <w:color w:val="121212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37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7436"/>
    <w:rPr>
      <w:b/>
      <w:bCs/>
      <w:color w:val="121212" w:themeColor="text1"/>
      <w:sz w:val="20"/>
      <w:szCs w:val="20"/>
    </w:rPr>
  </w:style>
  <w:style w:type="table" w:customStyle="1" w:styleId="DarkList1">
    <w:name w:val="Dark List1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135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092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0E4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0E4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0E4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0E4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C204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D10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C183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C183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183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183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2D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6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12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12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12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12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2884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432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9653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9653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653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653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7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3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5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5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DB9C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627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94A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94A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94A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94AE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rsid w:val="00937436"/>
  </w:style>
  <w:style w:type="character" w:customStyle="1" w:styleId="DateChar">
    <w:name w:val="Date Char"/>
    <w:basedOn w:val="DefaultParagraphFont"/>
    <w:link w:val="Date"/>
    <w:semiHidden/>
    <w:rsid w:val="00937436"/>
    <w:rPr>
      <w:color w:val="121212" w:themeColor="text1"/>
      <w:szCs w:val="24"/>
    </w:rPr>
  </w:style>
  <w:style w:type="paragraph" w:styleId="DocumentMap">
    <w:name w:val="Document Map"/>
    <w:basedOn w:val="Normal"/>
    <w:link w:val="DocumentMapChar"/>
    <w:semiHidden/>
    <w:rsid w:val="00937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37436"/>
    <w:rPr>
      <w:rFonts w:ascii="Tahoma" w:hAnsi="Tahoma" w:cs="Tahoma"/>
      <w:color w:val="121212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93743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37436"/>
    <w:rPr>
      <w:color w:val="121212" w:themeColor="text1"/>
      <w:szCs w:val="24"/>
    </w:rPr>
  </w:style>
  <w:style w:type="character" w:styleId="Emphasis">
    <w:name w:val="Emphasis"/>
    <w:basedOn w:val="DefaultParagraphFont"/>
    <w:semiHidden/>
    <w:rsid w:val="00937436"/>
    <w:rPr>
      <w:i/>
      <w:iCs/>
    </w:rPr>
  </w:style>
  <w:style w:type="character" w:styleId="EndnoteReference">
    <w:name w:val="endnote reference"/>
    <w:basedOn w:val="DefaultParagraphFont"/>
    <w:semiHidden/>
    <w:rsid w:val="00937436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374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37436"/>
    <w:rPr>
      <w:color w:val="121212" w:themeColor="text1"/>
      <w:sz w:val="20"/>
      <w:szCs w:val="20"/>
    </w:rPr>
  </w:style>
  <w:style w:type="paragraph" w:styleId="EnvelopeAddress">
    <w:name w:val="envelope address"/>
    <w:basedOn w:val="Normal"/>
    <w:semiHidden/>
    <w:rsid w:val="0093743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semiHidden/>
    <w:rsid w:val="00937436"/>
    <w:rPr>
      <w:color w:val="auto"/>
      <w:u w:val="none"/>
    </w:rPr>
  </w:style>
  <w:style w:type="character" w:styleId="FootnoteReference">
    <w:name w:val="footnote reference"/>
    <w:basedOn w:val="DefaultParagraphFont"/>
    <w:semiHidden/>
    <w:rsid w:val="00937436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937436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37436"/>
    <w:rPr>
      <w:color w:val="121212" w:themeColor="text1"/>
      <w:sz w:val="16"/>
      <w:szCs w:val="20"/>
    </w:rPr>
  </w:style>
  <w:style w:type="character" w:styleId="HTMLAcronym">
    <w:name w:val="HTML Acronym"/>
    <w:basedOn w:val="DefaultParagraphFont"/>
    <w:semiHidden/>
    <w:rsid w:val="00937436"/>
  </w:style>
  <w:style w:type="paragraph" w:styleId="HTMLAddress">
    <w:name w:val="HTML Address"/>
    <w:basedOn w:val="Normal"/>
    <w:link w:val="HTMLAddressChar"/>
    <w:semiHidden/>
    <w:rsid w:val="0093743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37436"/>
    <w:rPr>
      <w:i/>
      <w:iCs/>
      <w:color w:val="121212" w:themeColor="text1"/>
      <w:szCs w:val="24"/>
    </w:rPr>
  </w:style>
  <w:style w:type="character" w:styleId="HTMLCite">
    <w:name w:val="HTML Cite"/>
    <w:basedOn w:val="DefaultParagraphFont"/>
    <w:semiHidden/>
    <w:rsid w:val="00937436"/>
    <w:rPr>
      <w:i/>
      <w:iCs/>
    </w:rPr>
  </w:style>
  <w:style w:type="character" w:styleId="HTMLCode">
    <w:name w:val="HTML Code"/>
    <w:basedOn w:val="DefaultParagraphFont"/>
    <w:semiHidden/>
    <w:rsid w:val="00937436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semiHidden/>
    <w:rsid w:val="00937436"/>
    <w:rPr>
      <w:i/>
      <w:iCs/>
    </w:rPr>
  </w:style>
  <w:style w:type="character" w:styleId="HTMLKeyboard">
    <w:name w:val="HTML Keyboard"/>
    <w:basedOn w:val="DefaultParagraphFont"/>
    <w:semiHidden/>
    <w:rsid w:val="00937436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3743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436"/>
    <w:rPr>
      <w:rFonts w:ascii="Consolas" w:hAnsi="Consolas" w:cs="Consolas"/>
      <w:color w:val="121212" w:themeColor="text1"/>
      <w:sz w:val="20"/>
      <w:szCs w:val="20"/>
    </w:rPr>
  </w:style>
  <w:style w:type="character" w:styleId="HTMLSample">
    <w:name w:val="HTML Sample"/>
    <w:basedOn w:val="DefaultParagraphFont"/>
    <w:semiHidden/>
    <w:rsid w:val="00937436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semiHidden/>
    <w:rsid w:val="00937436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semiHidden/>
    <w:rsid w:val="00937436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937436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rsid w:val="00937436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rsid w:val="00937436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rsid w:val="00937436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rsid w:val="00937436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rsid w:val="00937436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rsid w:val="00937436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rsid w:val="00937436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rsid w:val="00937436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rsid w:val="0093743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rsid w:val="00937436"/>
    <w:rPr>
      <w:b/>
      <w:bCs/>
      <w:i/>
      <w:iCs/>
      <w:color w:val="24135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37436"/>
    <w:pPr>
      <w:pBdr>
        <w:bottom w:val="single" w:sz="4" w:space="4" w:color="24135F" w:themeColor="accent1"/>
      </w:pBdr>
      <w:spacing w:before="200" w:after="280"/>
      <w:ind w:left="936" w:right="936"/>
    </w:pPr>
    <w:rPr>
      <w:b/>
      <w:bCs/>
      <w:i/>
      <w:iCs/>
      <w:color w:val="24135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37436"/>
    <w:rPr>
      <w:b/>
      <w:bCs/>
      <w:i/>
      <w:iCs/>
      <w:color w:val="24135F" w:themeColor="accent1"/>
      <w:szCs w:val="24"/>
    </w:rPr>
  </w:style>
  <w:style w:type="character" w:styleId="IntenseReference">
    <w:name w:val="Intense Reference"/>
    <w:basedOn w:val="DefaultParagraphFont"/>
    <w:uiPriority w:val="32"/>
    <w:semiHidden/>
    <w:rsid w:val="00937436"/>
    <w:rPr>
      <w:b/>
      <w:bCs/>
      <w:smallCaps/>
      <w:color w:val="BC204B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  <w:insideH w:val="single" w:sz="8" w:space="0" w:color="24135F" w:themeColor="accent1"/>
        <w:insideV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1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  <w:shd w:val="clear" w:color="auto" w:fill="BBADEE" w:themeFill="accent1" w:themeFillTint="3F"/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  <w:shd w:val="clear" w:color="auto" w:fill="BBADEE" w:themeFill="accent1" w:themeFillTint="3F"/>
      </w:tcPr>
    </w:tblStylePr>
    <w:tblStylePr w:type="band2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BC204B" w:themeColor="accent2"/>
        <w:left w:val="single" w:sz="8" w:space="0" w:color="BC204B" w:themeColor="accent2"/>
        <w:bottom w:val="single" w:sz="8" w:space="0" w:color="BC204B" w:themeColor="accent2"/>
        <w:right w:val="single" w:sz="8" w:space="0" w:color="BC204B" w:themeColor="accent2"/>
        <w:insideH w:val="single" w:sz="8" w:space="0" w:color="BC204B" w:themeColor="accent2"/>
        <w:insideV w:val="single" w:sz="8" w:space="0" w:color="BC204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204B" w:themeColor="accent2"/>
          <w:left w:val="single" w:sz="8" w:space="0" w:color="BC204B" w:themeColor="accent2"/>
          <w:bottom w:val="single" w:sz="18" w:space="0" w:color="BC204B" w:themeColor="accent2"/>
          <w:right w:val="single" w:sz="8" w:space="0" w:color="BC204B" w:themeColor="accent2"/>
          <w:insideH w:val="nil"/>
          <w:insideV w:val="single" w:sz="8" w:space="0" w:color="BC204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C204B" w:themeColor="accent2"/>
          <w:left w:val="single" w:sz="8" w:space="0" w:color="BC204B" w:themeColor="accent2"/>
          <w:bottom w:val="single" w:sz="8" w:space="0" w:color="BC204B" w:themeColor="accent2"/>
          <w:right w:val="single" w:sz="8" w:space="0" w:color="BC204B" w:themeColor="accent2"/>
          <w:insideH w:val="nil"/>
          <w:insideV w:val="single" w:sz="8" w:space="0" w:color="BC204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204B" w:themeColor="accent2"/>
          <w:left w:val="single" w:sz="8" w:space="0" w:color="BC204B" w:themeColor="accent2"/>
          <w:bottom w:val="single" w:sz="8" w:space="0" w:color="BC204B" w:themeColor="accent2"/>
          <w:right w:val="single" w:sz="8" w:space="0" w:color="BC204B" w:themeColor="accent2"/>
        </w:tcBorders>
      </w:tcPr>
    </w:tblStylePr>
    <w:tblStylePr w:type="band1Vert">
      <w:tblPr/>
      <w:tcPr>
        <w:tcBorders>
          <w:top w:val="single" w:sz="8" w:space="0" w:color="BC204B" w:themeColor="accent2"/>
          <w:left w:val="single" w:sz="8" w:space="0" w:color="BC204B" w:themeColor="accent2"/>
          <w:bottom w:val="single" w:sz="8" w:space="0" w:color="BC204B" w:themeColor="accent2"/>
          <w:right w:val="single" w:sz="8" w:space="0" w:color="BC204B" w:themeColor="accent2"/>
        </w:tcBorders>
        <w:shd w:val="clear" w:color="auto" w:fill="F4C1CF" w:themeFill="accent2" w:themeFillTint="3F"/>
      </w:tcPr>
    </w:tblStylePr>
    <w:tblStylePr w:type="band1Horz">
      <w:tblPr/>
      <w:tcPr>
        <w:tcBorders>
          <w:top w:val="single" w:sz="8" w:space="0" w:color="BC204B" w:themeColor="accent2"/>
          <w:left w:val="single" w:sz="8" w:space="0" w:color="BC204B" w:themeColor="accent2"/>
          <w:bottom w:val="single" w:sz="8" w:space="0" w:color="BC204B" w:themeColor="accent2"/>
          <w:right w:val="single" w:sz="8" w:space="0" w:color="BC204B" w:themeColor="accent2"/>
          <w:insideV w:val="single" w:sz="8" w:space="0" w:color="BC204B" w:themeColor="accent2"/>
        </w:tcBorders>
        <w:shd w:val="clear" w:color="auto" w:fill="F4C1CF" w:themeFill="accent2" w:themeFillTint="3F"/>
      </w:tcPr>
    </w:tblStylePr>
    <w:tblStylePr w:type="band2Horz">
      <w:tblPr/>
      <w:tcPr>
        <w:tcBorders>
          <w:top w:val="single" w:sz="8" w:space="0" w:color="BC204B" w:themeColor="accent2"/>
          <w:left w:val="single" w:sz="8" w:space="0" w:color="BC204B" w:themeColor="accent2"/>
          <w:bottom w:val="single" w:sz="8" w:space="0" w:color="BC204B" w:themeColor="accent2"/>
          <w:right w:val="single" w:sz="8" w:space="0" w:color="BC204B" w:themeColor="accent2"/>
          <w:insideV w:val="single" w:sz="8" w:space="0" w:color="BC204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7E2D40" w:themeColor="accent3"/>
        <w:left w:val="single" w:sz="8" w:space="0" w:color="7E2D40" w:themeColor="accent3"/>
        <w:bottom w:val="single" w:sz="8" w:space="0" w:color="7E2D40" w:themeColor="accent3"/>
        <w:right w:val="single" w:sz="8" w:space="0" w:color="7E2D40" w:themeColor="accent3"/>
        <w:insideH w:val="single" w:sz="8" w:space="0" w:color="7E2D40" w:themeColor="accent3"/>
        <w:insideV w:val="single" w:sz="8" w:space="0" w:color="7E2D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2D40" w:themeColor="accent3"/>
          <w:left w:val="single" w:sz="8" w:space="0" w:color="7E2D40" w:themeColor="accent3"/>
          <w:bottom w:val="single" w:sz="18" w:space="0" w:color="7E2D40" w:themeColor="accent3"/>
          <w:right w:val="single" w:sz="8" w:space="0" w:color="7E2D40" w:themeColor="accent3"/>
          <w:insideH w:val="nil"/>
          <w:insideV w:val="single" w:sz="8" w:space="0" w:color="7E2D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2D40" w:themeColor="accent3"/>
          <w:left w:val="single" w:sz="8" w:space="0" w:color="7E2D40" w:themeColor="accent3"/>
          <w:bottom w:val="single" w:sz="8" w:space="0" w:color="7E2D40" w:themeColor="accent3"/>
          <w:right w:val="single" w:sz="8" w:space="0" w:color="7E2D40" w:themeColor="accent3"/>
          <w:insideH w:val="nil"/>
          <w:insideV w:val="single" w:sz="8" w:space="0" w:color="7E2D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2D40" w:themeColor="accent3"/>
          <w:left w:val="single" w:sz="8" w:space="0" w:color="7E2D40" w:themeColor="accent3"/>
          <w:bottom w:val="single" w:sz="8" w:space="0" w:color="7E2D40" w:themeColor="accent3"/>
          <w:right w:val="single" w:sz="8" w:space="0" w:color="7E2D40" w:themeColor="accent3"/>
        </w:tcBorders>
      </w:tcPr>
    </w:tblStylePr>
    <w:tblStylePr w:type="band1Vert">
      <w:tblPr/>
      <w:tcPr>
        <w:tcBorders>
          <w:top w:val="single" w:sz="8" w:space="0" w:color="7E2D40" w:themeColor="accent3"/>
          <w:left w:val="single" w:sz="8" w:space="0" w:color="7E2D40" w:themeColor="accent3"/>
          <w:bottom w:val="single" w:sz="8" w:space="0" w:color="7E2D40" w:themeColor="accent3"/>
          <w:right w:val="single" w:sz="8" w:space="0" w:color="7E2D40" w:themeColor="accent3"/>
        </w:tcBorders>
        <w:shd w:val="clear" w:color="auto" w:fill="E9C1CA" w:themeFill="accent3" w:themeFillTint="3F"/>
      </w:tcPr>
    </w:tblStylePr>
    <w:tblStylePr w:type="band1Horz">
      <w:tblPr/>
      <w:tcPr>
        <w:tcBorders>
          <w:top w:val="single" w:sz="8" w:space="0" w:color="7E2D40" w:themeColor="accent3"/>
          <w:left w:val="single" w:sz="8" w:space="0" w:color="7E2D40" w:themeColor="accent3"/>
          <w:bottom w:val="single" w:sz="8" w:space="0" w:color="7E2D40" w:themeColor="accent3"/>
          <w:right w:val="single" w:sz="8" w:space="0" w:color="7E2D40" w:themeColor="accent3"/>
          <w:insideV w:val="single" w:sz="8" w:space="0" w:color="7E2D40" w:themeColor="accent3"/>
        </w:tcBorders>
        <w:shd w:val="clear" w:color="auto" w:fill="E9C1CA" w:themeFill="accent3" w:themeFillTint="3F"/>
      </w:tcPr>
    </w:tblStylePr>
    <w:tblStylePr w:type="band2Horz">
      <w:tblPr/>
      <w:tcPr>
        <w:tcBorders>
          <w:top w:val="single" w:sz="8" w:space="0" w:color="7E2D40" w:themeColor="accent3"/>
          <w:left w:val="single" w:sz="8" w:space="0" w:color="7E2D40" w:themeColor="accent3"/>
          <w:bottom w:val="single" w:sz="8" w:space="0" w:color="7E2D40" w:themeColor="accent3"/>
          <w:right w:val="single" w:sz="8" w:space="0" w:color="7E2D40" w:themeColor="accent3"/>
          <w:insideV w:val="single" w:sz="8" w:space="0" w:color="7E2D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28848" w:themeColor="accent4"/>
        <w:left w:val="single" w:sz="8" w:space="0" w:color="228848" w:themeColor="accent4"/>
        <w:bottom w:val="single" w:sz="8" w:space="0" w:color="228848" w:themeColor="accent4"/>
        <w:right w:val="single" w:sz="8" w:space="0" w:color="228848" w:themeColor="accent4"/>
        <w:insideH w:val="single" w:sz="8" w:space="0" w:color="228848" w:themeColor="accent4"/>
        <w:insideV w:val="single" w:sz="8" w:space="0" w:color="22884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8848" w:themeColor="accent4"/>
          <w:left w:val="single" w:sz="8" w:space="0" w:color="228848" w:themeColor="accent4"/>
          <w:bottom w:val="single" w:sz="18" w:space="0" w:color="228848" w:themeColor="accent4"/>
          <w:right w:val="single" w:sz="8" w:space="0" w:color="228848" w:themeColor="accent4"/>
          <w:insideH w:val="nil"/>
          <w:insideV w:val="single" w:sz="8" w:space="0" w:color="22884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28848" w:themeColor="accent4"/>
          <w:left w:val="single" w:sz="8" w:space="0" w:color="228848" w:themeColor="accent4"/>
          <w:bottom w:val="single" w:sz="8" w:space="0" w:color="228848" w:themeColor="accent4"/>
          <w:right w:val="single" w:sz="8" w:space="0" w:color="228848" w:themeColor="accent4"/>
          <w:insideH w:val="nil"/>
          <w:insideV w:val="single" w:sz="8" w:space="0" w:color="22884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8848" w:themeColor="accent4"/>
          <w:left w:val="single" w:sz="8" w:space="0" w:color="228848" w:themeColor="accent4"/>
          <w:bottom w:val="single" w:sz="8" w:space="0" w:color="228848" w:themeColor="accent4"/>
          <w:right w:val="single" w:sz="8" w:space="0" w:color="228848" w:themeColor="accent4"/>
        </w:tcBorders>
      </w:tcPr>
    </w:tblStylePr>
    <w:tblStylePr w:type="band1Vert">
      <w:tblPr/>
      <w:tcPr>
        <w:tcBorders>
          <w:top w:val="single" w:sz="8" w:space="0" w:color="228848" w:themeColor="accent4"/>
          <w:left w:val="single" w:sz="8" w:space="0" w:color="228848" w:themeColor="accent4"/>
          <w:bottom w:val="single" w:sz="8" w:space="0" w:color="228848" w:themeColor="accent4"/>
          <w:right w:val="single" w:sz="8" w:space="0" w:color="228848" w:themeColor="accent4"/>
        </w:tcBorders>
        <w:shd w:val="clear" w:color="auto" w:fill="BBEECE" w:themeFill="accent4" w:themeFillTint="3F"/>
      </w:tcPr>
    </w:tblStylePr>
    <w:tblStylePr w:type="band1Horz">
      <w:tblPr/>
      <w:tcPr>
        <w:tcBorders>
          <w:top w:val="single" w:sz="8" w:space="0" w:color="228848" w:themeColor="accent4"/>
          <w:left w:val="single" w:sz="8" w:space="0" w:color="228848" w:themeColor="accent4"/>
          <w:bottom w:val="single" w:sz="8" w:space="0" w:color="228848" w:themeColor="accent4"/>
          <w:right w:val="single" w:sz="8" w:space="0" w:color="228848" w:themeColor="accent4"/>
          <w:insideV w:val="single" w:sz="8" w:space="0" w:color="228848" w:themeColor="accent4"/>
        </w:tcBorders>
        <w:shd w:val="clear" w:color="auto" w:fill="BBEECE" w:themeFill="accent4" w:themeFillTint="3F"/>
      </w:tcPr>
    </w:tblStylePr>
    <w:tblStylePr w:type="band2Horz">
      <w:tblPr/>
      <w:tcPr>
        <w:tcBorders>
          <w:top w:val="single" w:sz="8" w:space="0" w:color="228848" w:themeColor="accent4"/>
          <w:left w:val="single" w:sz="8" w:space="0" w:color="228848" w:themeColor="accent4"/>
          <w:bottom w:val="single" w:sz="8" w:space="0" w:color="228848" w:themeColor="accent4"/>
          <w:right w:val="single" w:sz="8" w:space="0" w:color="228848" w:themeColor="accent4"/>
          <w:insideV w:val="single" w:sz="8" w:space="0" w:color="22884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00617F" w:themeColor="accent5"/>
        <w:left w:val="single" w:sz="8" w:space="0" w:color="00617F" w:themeColor="accent5"/>
        <w:bottom w:val="single" w:sz="8" w:space="0" w:color="00617F" w:themeColor="accent5"/>
        <w:right w:val="single" w:sz="8" w:space="0" w:color="00617F" w:themeColor="accent5"/>
        <w:insideH w:val="single" w:sz="8" w:space="0" w:color="00617F" w:themeColor="accent5"/>
        <w:insideV w:val="single" w:sz="8" w:space="0" w:color="00617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7F" w:themeColor="accent5"/>
          <w:left w:val="single" w:sz="8" w:space="0" w:color="00617F" w:themeColor="accent5"/>
          <w:bottom w:val="single" w:sz="18" w:space="0" w:color="00617F" w:themeColor="accent5"/>
          <w:right w:val="single" w:sz="8" w:space="0" w:color="00617F" w:themeColor="accent5"/>
          <w:insideH w:val="nil"/>
          <w:insideV w:val="single" w:sz="8" w:space="0" w:color="00617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7F" w:themeColor="accent5"/>
          <w:left w:val="single" w:sz="8" w:space="0" w:color="00617F" w:themeColor="accent5"/>
          <w:bottom w:val="single" w:sz="8" w:space="0" w:color="00617F" w:themeColor="accent5"/>
          <w:right w:val="single" w:sz="8" w:space="0" w:color="00617F" w:themeColor="accent5"/>
          <w:insideH w:val="nil"/>
          <w:insideV w:val="single" w:sz="8" w:space="0" w:color="00617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7F" w:themeColor="accent5"/>
          <w:left w:val="single" w:sz="8" w:space="0" w:color="00617F" w:themeColor="accent5"/>
          <w:bottom w:val="single" w:sz="8" w:space="0" w:color="00617F" w:themeColor="accent5"/>
          <w:right w:val="single" w:sz="8" w:space="0" w:color="00617F" w:themeColor="accent5"/>
        </w:tcBorders>
      </w:tcPr>
    </w:tblStylePr>
    <w:tblStylePr w:type="band1Vert">
      <w:tblPr/>
      <w:tcPr>
        <w:tcBorders>
          <w:top w:val="single" w:sz="8" w:space="0" w:color="00617F" w:themeColor="accent5"/>
          <w:left w:val="single" w:sz="8" w:space="0" w:color="00617F" w:themeColor="accent5"/>
          <w:bottom w:val="single" w:sz="8" w:space="0" w:color="00617F" w:themeColor="accent5"/>
          <w:right w:val="single" w:sz="8" w:space="0" w:color="00617F" w:themeColor="accent5"/>
        </w:tcBorders>
        <w:shd w:val="clear" w:color="auto" w:fill="A0E8FF" w:themeFill="accent5" w:themeFillTint="3F"/>
      </w:tcPr>
    </w:tblStylePr>
    <w:tblStylePr w:type="band1Horz">
      <w:tblPr/>
      <w:tcPr>
        <w:tcBorders>
          <w:top w:val="single" w:sz="8" w:space="0" w:color="00617F" w:themeColor="accent5"/>
          <w:left w:val="single" w:sz="8" w:space="0" w:color="00617F" w:themeColor="accent5"/>
          <w:bottom w:val="single" w:sz="8" w:space="0" w:color="00617F" w:themeColor="accent5"/>
          <w:right w:val="single" w:sz="8" w:space="0" w:color="00617F" w:themeColor="accent5"/>
          <w:insideV w:val="single" w:sz="8" w:space="0" w:color="00617F" w:themeColor="accent5"/>
        </w:tcBorders>
        <w:shd w:val="clear" w:color="auto" w:fill="A0E8FF" w:themeFill="accent5" w:themeFillTint="3F"/>
      </w:tcPr>
    </w:tblStylePr>
    <w:tblStylePr w:type="band2Horz">
      <w:tblPr/>
      <w:tcPr>
        <w:tcBorders>
          <w:top w:val="single" w:sz="8" w:space="0" w:color="00617F" w:themeColor="accent5"/>
          <w:left w:val="single" w:sz="8" w:space="0" w:color="00617F" w:themeColor="accent5"/>
          <w:bottom w:val="single" w:sz="8" w:space="0" w:color="00617F" w:themeColor="accent5"/>
          <w:right w:val="single" w:sz="8" w:space="0" w:color="00617F" w:themeColor="accent5"/>
          <w:insideV w:val="single" w:sz="8" w:space="0" w:color="00617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8DB9CA" w:themeColor="accent6"/>
        <w:left w:val="single" w:sz="8" w:space="0" w:color="8DB9CA" w:themeColor="accent6"/>
        <w:bottom w:val="single" w:sz="8" w:space="0" w:color="8DB9CA" w:themeColor="accent6"/>
        <w:right w:val="single" w:sz="8" w:space="0" w:color="8DB9CA" w:themeColor="accent6"/>
        <w:insideH w:val="single" w:sz="8" w:space="0" w:color="8DB9CA" w:themeColor="accent6"/>
        <w:insideV w:val="single" w:sz="8" w:space="0" w:color="8DB9C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9CA" w:themeColor="accent6"/>
          <w:left w:val="single" w:sz="8" w:space="0" w:color="8DB9CA" w:themeColor="accent6"/>
          <w:bottom w:val="single" w:sz="18" w:space="0" w:color="8DB9CA" w:themeColor="accent6"/>
          <w:right w:val="single" w:sz="8" w:space="0" w:color="8DB9CA" w:themeColor="accent6"/>
          <w:insideH w:val="nil"/>
          <w:insideV w:val="single" w:sz="8" w:space="0" w:color="8DB9C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9CA" w:themeColor="accent6"/>
          <w:left w:val="single" w:sz="8" w:space="0" w:color="8DB9CA" w:themeColor="accent6"/>
          <w:bottom w:val="single" w:sz="8" w:space="0" w:color="8DB9CA" w:themeColor="accent6"/>
          <w:right w:val="single" w:sz="8" w:space="0" w:color="8DB9CA" w:themeColor="accent6"/>
          <w:insideH w:val="nil"/>
          <w:insideV w:val="single" w:sz="8" w:space="0" w:color="8DB9C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9CA" w:themeColor="accent6"/>
          <w:left w:val="single" w:sz="8" w:space="0" w:color="8DB9CA" w:themeColor="accent6"/>
          <w:bottom w:val="single" w:sz="8" w:space="0" w:color="8DB9CA" w:themeColor="accent6"/>
          <w:right w:val="single" w:sz="8" w:space="0" w:color="8DB9CA" w:themeColor="accent6"/>
        </w:tcBorders>
      </w:tcPr>
    </w:tblStylePr>
    <w:tblStylePr w:type="band1Vert">
      <w:tblPr/>
      <w:tcPr>
        <w:tcBorders>
          <w:top w:val="single" w:sz="8" w:space="0" w:color="8DB9CA" w:themeColor="accent6"/>
          <w:left w:val="single" w:sz="8" w:space="0" w:color="8DB9CA" w:themeColor="accent6"/>
          <w:bottom w:val="single" w:sz="8" w:space="0" w:color="8DB9CA" w:themeColor="accent6"/>
          <w:right w:val="single" w:sz="8" w:space="0" w:color="8DB9CA" w:themeColor="accent6"/>
        </w:tcBorders>
        <w:shd w:val="clear" w:color="auto" w:fill="E2EDF2" w:themeFill="accent6" w:themeFillTint="3F"/>
      </w:tcPr>
    </w:tblStylePr>
    <w:tblStylePr w:type="band1Horz">
      <w:tblPr/>
      <w:tcPr>
        <w:tcBorders>
          <w:top w:val="single" w:sz="8" w:space="0" w:color="8DB9CA" w:themeColor="accent6"/>
          <w:left w:val="single" w:sz="8" w:space="0" w:color="8DB9CA" w:themeColor="accent6"/>
          <w:bottom w:val="single" w:sz="8" w:space="0" w:color="8DB9CA" w:themeColor="accent6"/>
          <w:right w:val="single" w:sz="8" w:space="0" w:color="8DB9CA" w:themeColor="accent6"/>
          <w:insideV w:val="single" w:sz="8" w:space="0" w:color="8DB9CA" w:themeColor="accent6"/>
        </w:tcBorders>
        <w:shd w:val="clear" w:color="auto" w:fill="E2EDF2" w:themeFill="accent6" w:themeFillTint="3F"/>
      </w:tcPr>
    </w:tblStylePr>
    <w:tblStylePr w:type="band2Horz">
      <w:tblPr/>
      <w:tcPr>
        <w:tcBorders>
          <w:top w:val="single" w:sz="8" w:space="0" w:color="8DB9CA" w:themeColor="accent6"/>
          <w:left w:val="single" w:sz="8" w:space="0" w:color="8DB9CA" w:themeColor="accent6"/>
          <w:bottom w:val="single" w:sz="8" w:space="0" w:color="8DB9CA" w:themeColor="accent6"/>
          <w:right w:val="single" w:sz="8" w:space="0" w:color="8DB9CA" w:themeColor="accent6"/>
          <w:insideV w:val="single" w:sz="8" w:space="0" w:color="8DB9CA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BC204B" w:themeColor="accent2"/>
        <w:left w:val="single" w:sz="8" w:space="0" w:color="BC204B" w:themeColor="accent2"/>
        <w:bottom w:val="single" w:sz="8" w:space="0" w:color="BC204B" w:themeColor="accent2"/>
        <w:right w:val="single" w:sz="8" w:space="0" w:color="BC204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C204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04B" w:themeColor="accent2"/>
          <w:left w:val="single" w:sz="8" w:space="0" w:color="BC204B" w:themeColor="accent2"/>
          <w:bottom w:val="single" w:sz="8" w:space="0" w:color="BC204B" w:themeColor="accent2"/>
          <w:right w:val="single" w:sz="8" w:space="0" w:color="BC20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C204B" w:themeColor="accent2"/>
          <w:left w:val="single" w:sz="8" w:space="0" w:color="BC204B" w:themeColor="accent2"/>
          <w:bottom w:val="single" w:sz="8" w:space="0" w:color="BC204B" w:themeColor="accent2"/>
          <w:right w:val="single" w:sz="8" w:space="0" w:color="BC204B" w:themeColor="accent2"/>
        </w:tcBorders>
      </w:tcPr>
    </w:tblStylePr>
    <w:tblStylePr w:type="band1Horz">
      <w:tblPr/>
      <w:tcPr>
        <w:tcBorders>
          <w:top w:val="single" w:sz="8" w:space="0" w:color="BC204B" w:themeColor="accent2"/>
          <w:left w:val="single" w:sz="8" w:space="0" w:color="BC204B" w:themeColor="accent2"/>
          <w:bottom w:val="single" w:sz="8" w:space="0" w:color="BC204B" w:themeColor="accent2"/>
          <w:right w:val="single" w:sz="8" w:space="0" w:color="BC204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7E2D40" w:themeColor="accent3"/>
        <w:left w:val="single" w:sz="8" w:space="0" w:color="7E2D40" w:themeColor="accent3"/>
        <w:bottom w:val="single" w:sz="8" w:space="0" w:color="7E2D40" w:themeColor="accent3"/>
        <w:right w:val="single" w:sz="8" w:space="0" w:color="7E2D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2D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2D40" w:themeColor="accent3"/>
          <w:left w:val="single" w:sz="8" w:space="0" w:color="7E2D40" w:themeColor="accent3"/>
          <w:bottom w:val="single" w:sz="8" w:space="0" w:color="7E2D40" w:themeColor="accent3"/>
          <w:right w:val="single" w:sz="8" w:space="0" w:color="7E2D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2D40" w:themeColor="accent3"/>
          <w:left w:val="single" w:sz="8" w:space="0" w:color="7E2D40" w:themeColor="accent3"/>
          <w:bottom w:val="single" w:sz="8" w:space="0" w:color="7E2D40" w:themeColor="accent3"/>
          <w:right w:val="single" w:sz="8" w:space="0" w:color="7E2D40" w:themeColor="accent3"/>
        </w:tcBorders>
      </w:tcPr>
    </w:tblStylePr>
    <w:tblStylePr w:type="band1Horz">
      <w:tblPr/>
      <w:tcPr>
        <w:tcBorders>
          <w:top w:val="single" w:sz="8" w:space="0" w:color="7E2D40" w:themeColor="accent3"/>
          <w:left w:val="single" w:sz="8" w:space="0" w:color="7E2D40" w:themeColor="accent3"/>
          <w:bottom w:val="single" w:sz="8" w:space="0" w:color="7E2D40" w:themeColor="accent3"/>
          <w:right w:val="single" w:sz="8" w:space="0" w:color="7E2D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28848" w:themeColor="accent4"/>
        <w:left w:val="single" w:sz="8" w:space="0" w:color="228848" w:themeColor="accent4"/>
        <w:bottom w:val="single" w:sz="8" w:space="0" w:color="228848" w:themeColor="accent4"/>
        <w:right w:val="single" w:sz="8" w:space="0" w:color="22884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2884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8848" w:themeColor="accent4"/>
          <w:left w:val="single" w:sz="8" w:space="0" w:color="228848" w:themeColor="accent4"/>
          <w:bottom w:val="single" w:sz="8" w:space="0" w:color="228848" w:themeColor="accent4"/>
          <w:right w:val="single" w:sz="8" w:space="0" w:color="2288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28848" w:themeColor="accent4"/>
          <w:left w:val="single" w:sz="8" w:space="0" w:color="228848" w:themeColor="accent4"/>
          <w:bottom w:val="single" w:sz="8" w:space="0" w:color="228848" w:themeColor="accent4"/>
          <w:right w:val="single" w:sz="8" w:space="0" w:color="228848" w:themeColor="accent4"/>
        </w:tcBorders>
      </w:tcPr>
    </w:tblStylePr>
    <w:tblStylePr w:type="band1Horz">
      <w:tblPr/>
      <w:tcPr>
        <w:tcBorders>
          <w:top w:val="single" w:sz="8" w:space="0" w:color="228848" w:themeColor="accent4"/>
          <w:left w:val="single" w:sz="8" w:space="0" w:color="228848" w:themeColor="accent4"/>
          <w:bottom w:val="single" w:sz="8" w:space="0" w:color="228848" w:themeColor="accent4"/>
          <w:right w:val="single" w:sz="8" w:space="0" w:color="22884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00617F" w:themeColor="accent5"/>
        <w:left w:val="single" w:sz="8" w:space="0" w:color="00617F" w:themeColor="accent5"/>
        <w:bottom w:val="single" w:sz="8" w:space="0" w:color="00617F" w:themeColor="accent5"/>
        <w:right w:val="single" w:sz="8" w:space="0" w:color="00617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7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7F" w:themeColor="accent5"/>
          <w:left w:val="single" w:sz="8" w:space="0" w:color="00617F" w:themeColor="accent5"/>
          <w:bottom w:val="single" w:sz="8" w:space="0" w:color="00617F" w:themeColor="accent5"/>
          <w:right w:val="single" w:sz="8" w:space="0" w:color="00617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7F" w:themeColor="accent5"/>
          <w:left w:val="single" w:sz="8" w:space="0" w:color="00617F" w:themeColor="accent5"/>
          <w:bottom w:val="single" w:sz="8" w:space="0" w:color="00617F" w:themeColor="accent5"/>
          <w:right w:val="single" w:sz="8" w:space="0" w:color="00617F" w:themeColor="accent5"/>
        </w:tcBorders>
      </w:tcPr>
    </w:tblStylePr>
    <w:tblStylePr w:type="band1Horz">
      <w:tblPr/>
      <w:tcPr>
        <w:tcBorders>
          <w:top w:val="single" w:sz="8" w:space="0" w:color="00617F" w:themeColor="accent5"/>
          <w:left w:val="single" w:sz="8" w:space="0" w:color="00617F" w:themeColor="accent5"/>
          <w:bottom w:val="single" w:sz="8" w:space="0" w:color="00617F" w:themeColor="accent5"/>
          <w:right w:val="single" w:sz="8" w:space="0" w:color="00617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8DB9CA" w:themeColor="accent6"/>
        <w:left w:val="single" w:sz="8" w:space="0" w:color="8DB9CA" w:themeColor="accent6"/>
        <w:bottom w:val="single" w:sz="8" w:space="0" w:color="8DB9CA" w:themeColor="accent6"/>
        <w:right w:val="single" w:sz="8" w:space="0" w:color="8DB9C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9C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9CA" w:themeColor="accent6"/>
          <w:left w:val="single" w:sz="8" w:space="0" w:color="8DB9CA" w:themeColor="accent6"/>
          <w:bottom w:val="single" w:sz="8" w:space="0" w:color="8DB9CA" w:themeColor="accent6"/>
          <w:right w:val="single" w:sz="8" w:space="0" w:color="8DB9C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9CA" w:themeColor="accent6"/>
          <w:left w:val="single" w:sz="8" w:space="0" w:color="8DB9CA" w:themeColor="accent6"/>
          <w:bottom w:val="single" w:sz="8" w:space="0" w:color="8DB9CA" w:themeColor="accent6"/>
          <w:right w:val="single" w:sz="8" w:space="0" w:color="8DB9CA" w:themeColor="accent6"/>
        </w:tcBorders>
      </w:tcPr>
    </w:tblStylePr>
    <w:tblStylePr w:type="band1Horz">
      <w:tblPr/>
      <w:tcPr>
        <w:tcBorders>
          <w:top w:val="single" w:sz="8" w:space="0" w:color="8DB9CA" w:themeColor="accent6"/>
          <w:left w:val="single" w:sz="8" w:space="0" w:color="8DB9CA" w:themeColor="accent6"/>
          <w:bottom w:val="single" w:sz="8" w:space="0" w:color="8DB9CA" w:themeColor="accent6"/>
          <w:right w:val="single" w:sz="8" w:space="0" w:color="8DB9CA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rsid w:val="00937436"/>
    <w:pPr>
      <w:spacing w:after="0" w:line="240" w:lineRule="auto"/>
    </w:pPr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937436"/>
    <w:pPr>
      <w:spacing w:after="0" w:line="240" w:lineRule="auto"/>
    </w:pPr>
    <w:rPr>
      <w:color w:val="8C1838" w:themeColor="accent2" w:themeShade="BF"/>
    </w:rPr>
    <w:tblPr>
      <w:tblStyleRowBandSize w:val="1"/>
      <w:tblStyleColBandSize w:val="1"/>
      <w:tblBorders>
        <w:top w:val="single" w:sz="8" w:space="0" w:color="BC204B" w:themeColor="accent2"/>
        <w:bottom w:val="single" w:sz="8" w:space="0" w:color="BC204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C204B" w:themeColor="accent2"/>
          <w:left w:val="nil"/>
          <w:bottom w:val="single" w:sz="8" w:space="0" w:color="BC204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C204B" w:themeColor="accent2"/>
          <w:left w:val="nil"/>
          <w:bottom w:val="single" w:sz="8" w:space="0" w:color="BC204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1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937436"/>
    <w:pPr>
      <w:spacing w:after="0" w:line="240" w:lineRule="auto"/>
    </w:pPr>
    <w:rPr>
      <w:color w:val="5E212F" w:themeColor="accent3" w:themeShade="BF"/>
    </w:rPr>
    <w:tblPr>
      <w:tblStyleRowBandSize w:val="1"/>
      <w:tblStyleColBandSize w:val="1"/>
      <w:tblBorders>
        <w:top w:val="single" w:sz="8" w:space="0" w:color="7E2D40" w:themeColor="accent3"/>
        <w:bottom w:val="single" w:sz="8" w:space="0" w:color="7E2D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2D40" w:themeColor="accent3"/>
          <w:left w:val="nil"/>
          <w:bottom w:val="single" w:sz="8" w:space="0" w:color="7E2D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2D40" w:themeColor="accent3"/>
          <w:left w:val="nil"/>
          <w:bottom w:val="single" w:sz="8" w:space="0" w:color="7E2D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1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C1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937436"/>
    <w:pPr>
      <w:spacing w:after="0" w:line="240" w:lineRule="auto"/>
    </w:pPr>
    <w:rPr>
      <w:color w:val="196535" w:themeColor="accent4" w:themeShade="BF"/>
    </w:rPr>
    <w:tblPr>
      <w:tblStyleRowBandSize w:val="1"/>
      <w:tblStyleColBandSize w:val="1"/>
      <w:tblBorders>
        <w:top w:val="single" w:sz="8" w:space="0" w:color="228848" w:themeColor="accent4"/>
        <w:bottom w:val="single" w:sz="8" w:space="0" w:color="22884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8848" w:themeColor="accent4"/>
          <w:left w:val="nil"/>
          <w:bottom w:val="single" w:sz="8" w:space="0" w:color="22884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8848" w:themeColor="accent4"/>
          <w:left w:val="nil"/>
          <w:bottom w:val="single" w:sz="8" w:space="0" w:color="22884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EE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EE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937436"/>
    <w:pPr>
      <w:spacing w:after="0" w:line="240" w:lineRule="auto"/>
    </w:pPr>
    <w:rPr>
      <w:color w:val="00485F" w:themeColor="accent5" w:themeShade="BF"/>
    </w:rPr>
    <w:tblPr>
      <w:tblStyleRowBandSize w:val="1"/>
      <w:tblStyleColBandSize w:val="1"/>
      <w:tblBorders>
        <w:top w:val="single" w:sz="8" w:space="0" w:color="00617F" w:themeColor="accent5"/>
        <w:bottom w:val="single" w:sz="8" w:space="0" w:color="00617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7F" w:themeColor="accent5"/>
          <w:left w:val="nil"/>
          <w:bottom w:val="single" w:sz="8" w:space="0" w:color="00617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7F" w:themeColor="accent5"/>
          <w:left w:val="nil"/>
          <w:bottom w:val="single" w:sz="8" w:space="0" w:color="00617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E8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E8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937436"/>
    <w:pPr>
      <w:spacing w:after="0" w:line="240" w:lineRule="auto"/>
    </w:pPr>
    <w:rPr>
      <w:color w:val="5294AE" w:themeColor="accent6" w:themeShade="BF"/>
    </w:rPr>
    <w:tblPr>
      <w:tblStyleRowBandSize w:val="1"/>
      <w:tblStyleColBandSize w:val="1"/>
      <w:tblBorders>
        <w:top w:val="single" w:sz="8" w:space="0" w:color="8DB9CA" w:themeColor="accent6"/>
        <w:bottom w:val="single" w:sz="8" w:space="0" w:color="8DB9C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9CA" w:themeColor="accent6"/>
          <w:left w:val="nil"/>
          <w:bottom w:val="single" w:sz="8" w:space="0" w:color="8DB9C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9CA" w:themeColor="accent6"/>
          <w:left w:val="nil"/>
          <w:bottom w:val="single" w:sz="8" w:space="0" w:color="8DB9C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DF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DF2" w:themeFill="accent6" w:themeFillTint="3F"/>
      </w:tcPr>
    </w:tblStylePr>
  </w:style>
  <w:style w:type="character" w:styleId="LineNumber">
    <w:name w:val="line number"/>
    <w:basedOn w:val="DefaultParagraphFont"/>
    <w:semiHidden/>
    <w:rsid w:val="00937436"/>
  </w:style>
  <w:style w:type="paragraph" w:styleId="List">
    <w:name w:val="List"/>
    <w:basedOn w:val="Normal"/>
    <w:semiHidden/>
    <w:rsid w:val="00937436"/>
    <w:pPr>
      <w:ind w:left="283" w:hanging="283"/>
      <w:contextualSpacing/>
    </w:pPr>
  </w:style>
  <w:style w:type="paragraph" w:styleId="List2">
    <w:name w:val="List 2"/>
    <w:basedOn w:val="Normal"/>
    <w:semiHidden/>
    <w:rsid w:val="00937436"/>
    <w:pPr>
      <w:ind w:left="566" w:hanging="283"/>
      <w:contextualSpacing/>
    </w:pPr>
  </w:style>
  <w:style w:type="paragraph" w:styleId="List3">
    <w:name w:val="List 3"/>
    <w:basedOn w:val="Normal"/>
    <w:semiHidden/>
    <w:rsid w:val="00937436"/>
    <w:pPr>
      <w:ind w:left="849" w:hanging="283"/>
      <w:contextualSpacing/>
    </w:pPr>
  </w:style>
  <w:style w:type="paragraph" w:styleId="List4">
    <w:name w:val="List 4"/>
    <w:basedOn w:val="Normal"/>
    <w:semiHidden/>
    <w:rsid w:val="00937436"/>
    <w:pPr>
      <w:ind w:left="1132" w:hanging="283"/>
      <w:contextualSpacing/>
    </w:pPr>
  </w:style>
  <w:style w:type="paragraph" w:styleId="List5">
    <w:name w:val="List 5"/>
    <w:basedOn w:val="Normal"/>
    <w:semiHidden/>
    <w:rsid w:val="00937436"/>
    <w:pPr>
      <w:ind w:left="1415" w:hanging="283"/>
      <w:contextualSpacing/>
    </w:pPr>
  </w:style>
  <w:style w:type="paragraph" w:styleId="ListBullet">
    <w:name w:val="List Bullet"/>
    <w:basedOn w:val="Normal"/>
    <w:uiPriority w:val="9"/>
    <w:qFormat/>
    <w:rsid w:val="00937436"/>
    <w:pPr>
      <w:numPr>
        <w:numId w:val="19"/>
      </w:numPr>
      <w:tabs>
        <w:tab w:val="clear" w:pos="720"/>
        <w:tab w:val="left" w:pos="1077"/>
      </w:tabs>
      <w:ind w:left="714" w:hanging="357"/>
    </w:pPr>
  </w:style>
  <w:style w:type="paragraph" w:styleId="ListBullet2">
    <w:name w:val="List Bullet 2"/>
    <w:basedOn w:val="Normal"/>
    <w:uiPriority w:val="10"/>
    <w:qFormat/>
    <w:rsid w:val="00937436"/>
    <w:pPr>
      <w:numPr>
        <w:numId w:val="31"/>
      </w:numPr>
      <w:tabs>
        <w:tab w:val="left" w:pos="1797"/>
      </w:tabs>
    </w:pPr>
  </w:style>
  <w:style w:type="paragraph" w:styleId="ListBullet3">
    <w:name w:val="List Bullet 3"/>
    <w:basedOn w:val="Normal"/>
    <w:semiHidden/>
    <w:rsid w:val="009374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9374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9374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937436"/>
    <w:pPr>
      <w:ind w:left="283"/>
      <w:contextualSpacing/>
    </w:pPr>
  </w:style>
  <w:style w:type="paragraph" w:styleId="ListContinue2">
    <w:name w:val="List Continue 2"/>
    <w:basedOn w:val="Normal"/>
    <w:semiHidden/>
    <w:rsid w:val="00937436"/>
    <w:pPr>
      <w:ind w:left="566"/>
      <w:contextualSpacing/>
    </w:pPr>
  </w:style>
  <w:style w:type="paragraph" w:styleId="ListContinue3">
    <w:name w:val="List Continue 3"/>
    <w:basedOn w:val="Normal"/>
    <w:semiHidden/>
    <w:rsid w:val="00937436"/>
    <w:pPr>
      <w:ind w:left="849"/>
      <w:contextualSpacing/>
    </w:pPr>
  </w:style>
  <w:style w:type="paragraph" w:styleId="ListContinue4">
    <w:name w:val="List Continue 4"/>
    <w:basedOn w:val="Normal"/>
    <w:semiHidden/>
    <w:rsid w:val="00937436"/>
    <w:pPr>
      <w:ind w:left="1132"/>
      <w:contextualSpacing/>
    </w:pPr>
  </w:style>
  <w:style w:type="paragraph" w:styleId="ListContinue5">
    <w:name w:val="List Continue 5"/>
    <w:basedOn w:val="Normal"/>
    <w:semiHidden/>
    <w:rsid w:val="00937436"/>
    <w:pPr>
      <w:ind w:left="1415"/>
      <w:contextualSpacing/>
    </w:pPr>
  </w:style>
  <w:style w:type="paragraph" w:styleId="ListNumber">
    <w:name w:val="List Number"/>
    <w:basedOn w:val="Normal"/>
    <w:uiPriority w:val="11"/>
    <w:qFormat/>
    <w:rsid w:val="00280E23"/>
    <w:pPr>
      <w:numPr>
        <w:ilvl w:val="6"/>
        <w:numId w:val="48"/>
      </w:numPr>
      <w:tabs>
        <w:tab w:val="left" w:pos="1077"/>
      </w:tabs>
    </w:pPr>
  </w:style>
  <w:style w:type="paragraph" w:styleId="ListNumber2">
    <w:name w:val="List Number 2"/>
    <w:basedOn w:val="Normal"/>
    <w:uiPriority w:val="12"/>
    <w:qFormat/>
    <w:rsid w:val="00280E23"/>
    <w:pPr>
      <w:numPr>
        <w:ilvl w:val="7"/>
        <w:numId w:val="48"/>
      </w:numPr>
      <w:tabs>
        <w:tab w:val="left" w:pos="1077"/>
      </w:tabs>
    </w:pPr>
  </w:style>
  <w:style w:type="paragraph" w:styleId="ListNumber3">
    <w:name w:val="List Number 3"/>
    <w:basedOn w:val="Normal"/>
    <w:semiHidden/>
    <w:rsid w:val="009374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9374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9374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rsid w:val="00937436"/>
    <w:pPr>
      <w:ind w:left="720"/>
      <w:contextualSpacing/>
    </w:pPr>
  </w:style>
  <w:style w:type="paragraph" w:styleId="MacroText">
    <w:name w:val="macro"/>
    <w:link w:val="MacroTextChar"/>
    <w:semiHidden/>
    <w:rsid w:val="009374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color w:val="121212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37436"/>
    <w:rPr>
      <w:rFonts w:ascii="Consolas" w:hAnsi="Consolas" w:cs="Consolas"/>
      <w:color w:val="121212" w:themeColor="text1"/>
      <w:sz w:val="20"/>
      <w:szCs w:val="20"/>
    </w:rPr>
  </w:style>
  <w:style w:type="table" w:customStyle="1" w:styleId="MediumGrid11">
    <w:name w:val="Medium Grid 11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323B1" w:themeColor="accent1" w:themeTint="BF"/>
        <w:left w:val="single" w:sz="8" w:space="0" w:color="4323B1" w:themeColor="accent1" w:themeTint="BF"/>
        <w:bottom w:val="single" w:sz="8" w:space="0" w:color="4323B1" w:themeColor="accent1" w:themeTint="BF"/>
        <w:right w:val="single" w:sz="8" w:space="0" w:color="4323B1" w:themeColor="accent1" w:themeTint="BF"/>
        <w:insideH w:val="single" w:sz="8" w:space="0" w:color="4323B1" w:themeColor="accent1" w:themeTint="BF"/>
        <w:insideV w:val="single" w:sz="8" w:space="0" w:color="4323B1" w:themeColor="accent1" w:themeTint="BF"/>
      </w:tblBorders>
    </w:tblPr>
    <w:tcPr>
      <w:shd w:val="clear" w:color="auto" w:fill="BBAD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323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75ADE" w:themeFill="accent1" w:themeFillTint="7F"/>
      </w:tcPr>
    </w:tblStylePr>
    <w:tblStylePr w:type="band1Horz">
      <w:tblPr/>
      <w:tcPr>
        <w:shd w:val="clear" w:color="auto" w:fill="775A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DF456F" w:themeColor="accent2" w:themeTint="BF"/>
        <w:left w:val="single" w:sz="8" w:space="0" w:color="DF456F" w:themeColor="accent2" w:themeTint="BF"/>
        <w:bottom w:val="single" w:sz="8" w:space="0" w:color="DF456F" w:themeColor="accent2" w:themeTint="BF"/>
        <w:right w:val="single" w:sz="8" w:space="0" w:color="DF456F" w:themeColor="accent2" w:themeTint="BF"/>
        <w:insideH w:val="single" w:sz="8" w:space="0" w:color="DF456F" w:themeColor="accent2" w:themeTint="BF"/>
        <w:insideV w:val="single" w:sz="8" w:space="0" w:color="DF456F" w:themeColor="accent2" w:themeTint="BF"/>
      </w:tblBorders>
    </w:tblPr>
    <w:tcPr>
      <w:shd w:val="clear" w:color="auto" w:fill="F4C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45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839F" w:themeFill="accent2" w:themeFillTint="7F"/>
      </w:tcPr>
    </w:tblStylePr>
    <w:tblStylePr w:type="band1Horz">
      <w:tblPr/>
      <w:tcPr>
        <w:shd w:val="clear" w:color="auto" w:fill="EA83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BC435F" w:themeColor="accent3" w:themeTint="BF"/>
        <w:left w:val="single" w:sz="8" w:space="0" w:color="BC435F" w:themeColor="accent3" w:themeTint="BF"/>
        <w:bottom w:val="single" w:sz="8" w:space="0" w:color="BC435F" w:themeColor="accent3" w:themeTint="BF"/>
        <w:right w:val="single" w:sz="8" w:space="0" w:color="BC435F" w:themeColor="accent3" w:themeTint="BF"/>
        <w:insideH w:val="single" w:sz="8" w:space="0" w:color="BC435F" w:themeColor="accent3" w:themeTint="BF"/>
        <w:insideV w:val="single" w:sz="8" w:space="0" w:color="BC435F" w:themeColor="accent3" w:themeTint="BF"/>
      </w:tblBorders>
    </w:tblPr>
    <w:tcPr>
      <w:shd w:val="clear" w:color="auto" w:fill="E9C1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435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8295" w:themeFill="accent3" w:themeFillTint="7F"/>
      </w:tcPr>
    </w:tblStylePr>
    <w:tblStylePr w:type="band1Horz">
      <w:tblPr/>
      <w:tcPr>
        <w:shd w:val="clear" w:color="auto" w:fill="D282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33CC6C" w:themeColor="accent4" w:themeTint="BF"/>
        <w:left w:val="single" w:sz="8" w:space="0" w:color="33CC6C" w:themeColor="accent4" w:themeTint="BF"/>
        <w:bottom w:val="single" w:sz="8" w:space="0" w:color="33CC6C" w:themeColor="accent4" w:themeTint="BF"/>
        <w:right w:val="single" w:sz="8" w:space="0" w:color="33CC6C" w:themeColor="accent4" w:themeTint="BF"/>
        <w:insideH w:val="single" w:sz="8" w:space="0" w:color="33CC6C" w:themeColor="accent4" w:themeTint="BF"/>
        <w:insideV w:val="single" w:sz="8" w:space="0" w:color="33CC6C" w:themeColor="accent4" w:themeTint="BF"/>
      </w:tblBorders>
    </w:tblPr>
    <w:tcPr>
      <w:shd w:val="clear" w:color="auto" w:fill="BBEE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CC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7DD9D" w:themeFill="accent4" w:themeFillTint="7F"/>
      </w:tcPr>
    </w:tblStylePr>
    <w:tblStylePr w:type="band1Horz">
      <w:tblPr/>
      <w:tcPr>
        <w:shd w:val="clear" w:color="auto" w:fill="77DD9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00A9DF" w:themeColor="accent5" w:themeTint="BF"/>
        <w:left w:val="single" w:sz="8" w:space="0" w:color="00A9DF" w:themeColor="accent5" w:themeTint="BF"/>
        <w:bottom w:val="single" w:sz="8" w:space="0" w:color="00A9DF" w:themeColor="accent5" w:themeTint="BF"/>
        <w:right w:val="single" w:sz="8" w:space="0" w:color="00A9DF" w:themeColor="accent5" w:themeTint="BF"/>
        <w:insideH w:val="single" w:sz="8" w:space="0" w:color="00A9DF" w:themeColor="accent5" w:themeTint="BF"/>
        <w:insideV w:val="single" w:sz="8" w:space="0" w:color="00A9DF" w:themeColor="accent5" w:themeTint="BF"/>
      </w:tblBorders>
    </w:tblPr>
    <w:tcPr>
      <w:shd w:val="clear" w:color="auto" w:fill="A0E8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9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0D1FF" w:themeFill="accent5" w:themeFillTint="7F"/>
      </w:tcPr>
    </w:tblStylePr>
    <w:tblStylePr w:type="band1Horz">
      <w:tblPr/>
      <w:tcPr>
        <w:shd w:val="clear" w:color="auto" w:fill="40D1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A9CAD7" w:themeColor="accent6" w:themeTint="BF"/>
        <w:left w:val="single" w:sz="8" w:space="0" w:color="A9CAD7" w:themeColor="accent6" w:themeTint="BF"/>
        <w:bottom w:val="single" w:sz="8" w:space="0" w:color="A9CAD7" w:themeColor="accent6" w:themeTint="BF"/>
        <w:right w:val="single" w:sz="8" w:space="0" w:color="A9CAD7" w:themeColor="accent6" w:themeTint="BF"/>
        <w:insideH w:val="single" w:sz="8" w:space="0" w:color="A9CAD7" w:themeColor="accent6" w:themeTint="BF"/>
        <w:insideV w:val="single" w:sz="8" w:space="0" w:color="A9CAD7" w:themeColor="accent6" w:themeTint="BF"/>
      </w:tblBorders>
    </w:tblPr>
    <w:tcPr>
      <w:shd w:val="clear" w:color="auto" w:fill="E2EDF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AD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CE4" w:themeFill="accent6" w:themeFillTint="7F"/>
      </w:tcPr>
    </w:tblStylePr>
    <w:tblStylePr w:type="band1Horz">
      <w:tblPr/>
      <w:tcPr>
        <w:shd w:val="clear" w:color="auto" w:fill="C6DCE4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  <w:insideH w:val="single" w:sz="8" w:space="0" w:color="24135F" w:themeColor="accent1"/>
        <w:insideV w:val="single" w:sz="8" w:space="0" w:color="24135F" w:themeColor="accent1"/>
      </w:tblBorders>
    </w:tblPr>
    <w:tcPr>
      <w:shd w:val="clear" w:color="auto" w:fill="BBADEE" w:themeFill="accent1" w:themeFillTint="3F"/>
    </w:tcPr>
    <w:tblStylePr w:type="firstRow">
      <w:rPr>
        <w:b/>
        <w:bCs/>
        <w:color w:val="121212" w:themeColor="text1"/>
      </w:rPr>
      <w:tblPr/>
      <w:tcPr>
        <w:shd w:val="clear" w:color="auto" w:fill="E4DEF8" w:themeFill="accen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CF1" w:themeFill="accent1" w:themeFillTint="33"/>
      </w:tcPr>
    </w:tblStylePr>
    <w:tblStylePr w:type="band1Vert">
      <w:tblPr/>
      <w:tcPr>
        <w:shd w:val="clear" w:color="auto" w:fill="775ADE" w:themeFill="accent1" w:themeFillTint="7F"/>
      </w:tcPr>
    </w:tblStylePr>
    <w:tblStylePr w:type="band1Horz">
      <w:tblPr/>
      <w:tcPr>
        <w:tcBorders>
          <w:insideH w:val="single" w:sz="6" w:space="0" w:color="24135F" w:themeColor="accent1"/>
          <w:insideV w:val="single" w:sz="6" w:space="0" w:color="24135F" w:themeColor="accent1"/>
        </w:tcBorders>
        <w:shd w:val="clear" w:color="auto" w:fill="775A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BC204B" w:themeColor="accent2"/>
        <w:left w:val="single" w:sz="8" w:space="0" w:color="BC204B" w:themeColor="accent2"/>
        <w:bottom w:val="single" w:sz="8" w:space="0" w:color="BC204B" w:themeColor="accent2"/>
        <w:right w:val="single" w:sz="8" w:space="0" w:color="BC204B" w:themeColor="accent2"/>
        <w:insideH w:val="single" w:sz="8" w:space="0" w:color="BC204B" w:themeColor="accent2"/>
        <w:insideV w:val="single" w:sz="8" w:space="0" w:color="BC204B" w:themeColor="accent2"/>
      </w:tblBorders>
    </w:tblPr>
    <w:tcPr>
      <w:shd w:val="clear" w:color="auto" w:fill="F4C1CF" w:themeFill="accent2" w:themeFillTint="3F"/>
    </w:tcPr>
    <w:tblStylePr w:type="firstRow">
      <w:rPr>
        <w:b/>
        <w:bCs/>
        <w:color w:val="121212" w:themeColor="text1"/>
      </w:rPr>
      <w:tblPr/>
      <w:tcPr>
        <w:shd w:val="clear" w:color="auto" w:fill="FAE6EC" w:themeFill="accent2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DD8" w:themeFill="accent2" w:themeFillTint="33"/>
      </w:tcPr>
    </w:tblStylePr>
    <w:tblStylePr w:type="band1Vert">
      <w:tblPr/>
      <w:tcPr>
        <w:shd w:val="clear" w:color="auto" w:fill="EA839F" w:themeFill="accent2" w:themeFillTint="7F"/>
      </w:tcPr>
    </w:tblStylePr>
    <w:tblStylePr w:type="band1Horz">
      <w:tblPr/>
      <w:tcPr>
        <w:tcBorders>
          <w:insideH w:val="single" w:sz="6" w:space="0" w:color="BC204B" w:themeColor="accent2"/>
          <w:insideV w:val="single" w:sz="6" w:space="0" w:color="BC204B" w:themeColor="accent2"/>
        </w:tcBorders>
        <w:shd w:val="clear" w:color="auto" w:fill="EA83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7E2D40" w:themeColor="accent3"/>
        <w:left w:val="single" w:sz="8" w:space="0" w:color="7E2D40" w:themeColor="accent3"/>
        <w:bottom w:val="single" w:sz="8" w:space="0" w:color="7E2D40" w:themeColor="accent3"/>
        <w:right w:val="single" w:sz="8" w:space="0" w:color="7E2D40" w:themeColor="accent3"/>
        <w:insideH w:val="single" w:sz="8" w:space="0" w:color="7E2D40" w:themeColor="accent3"/>
        <w:insideV w:val="single" w:sz="8" w:space="0" w:color="7E2D40" w:themeColor="accent3"/>
      </w:tblBorders>
    </w:tblPr>
    <w:tcPr>
      <w:shd w:val="clear" w:color="auto" w:fill="E9C1CA" w:themeFill="accent3" w:themeFillTint="3F"/>
    </w:tcPr>
    <w:tblStylePr w:type="firstRow">
      <w:rPr>
        <w:b/>
        <w:bCs/>
        <w:color w:val="121212" w:themeColor="text1"/>
      </w:rPr>
      <w:tblPr/>
      <w:tcPr>
        <w:shd w:val="clear" w:color="auto" w:fill="F6E6EA" w:themeFill="accent3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CD4" w:themeFill="accent3" w:themeFillTint="33"/>
      </w:tcPr>
    </w:tblStylePr>
    <w:tblStylePr w:type="band1Vert">
      <w:tblPr/>
      <w:tcPr>
        <w:shd w:val="clear" w:color="auto" w:fill="D28295" w:themeFill="accent3" w:themeFillTint="7F"/>
      </w:tcPr>
    </w:tblStylePr>
    <w:tblStylePr w:type="band1Horz">
      <w:tblPr/>
      <w:tcPr>
        <w:tcBorders>
          <w:insideH w:val="single" w:sz="6" w:space="0" w:color="7E2D40" w:themeColor="accent3"/>
          <w:insideV w:val="single" w:sz="6" w:space="0" w:color="7E2D40" w:themeColor="accent3"/>
        </w:tcBorders>
        <w:shd w:val="clear" w:color="auto" w:fill="D282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228848" w:themeColor="accent4"/>
        <w:left w:val="single" w:sz="8" w:space="0" w:color="228848" w:themeColor="accent4"/>
        <w:bottom w:val="single" w:sz="8" w:space="0" w:color="228848" w:themeColor="accent4"/>
        <w:right w:val="single" w:sz="8" w:space="0" w:color="228848" w:themeColor="accent4"/>
        <w:insideH w:val="single" w:sz="8" w:space="0" w:color="228848" w:themeColor="accent4"/>
        <w:insideV w:val="single" w:sz="8" w:space="0" w:color="228848" w:themeColor="accent4"/>
      </w:tblBorders>
    </w:tblPr>
    <w:tcPr>
      <w:shd w:val="clear" w:color="auto" w:fill="BBEECE" w:themeFill="accent4" w:themeFillTint="3F"/>
    </w:tcPr>
    <w:tblStylePr w:type="firstRow">
      <w:rPr>
        <w:b/>
        <w:bCs/>
        <w:color w:val="121212" w:themeColor="text1"/>
      </w:rPr>
      <w:tblPr/>
      <w:tcPr>
        <w:shd w:val="clear" w:color="auto" w:fill="E4F8EB" w:themeFill="accent4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1D7" w:themeFill="accent4" w:themeFillTint="33"/>
      </w:tcPr>
    </w:tblStylePr>
    <w:tblStylePr w:type="band1Vert">
      <w:tblPr/>
      <w:tcPr>
        <w:shd w:val="clear" w:color="auto" w:fill="77DD9D" w:themeFill="accent4" w:themeFillTint="7F"/>
      </w:tcPr>
    </w:tblStylePr>
    <w:tblStylePr w:type="band1Horz">
      <w:tblPr/>
      <w:tcPr>
        <w:tcBorders>
          <w:insideH w:val="single" w:sz="6" w:space="0" w:color="228848" w:themeColor="accent4"/>
          <w:insideV w:val="single" w:sz="6" w:space="0" w:color="228848" w:themeColor="accent4"/>
        </w:tcBorders>
        <w:shd w:val="clear" w:color="auto" w:fill="77DD9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00617F" w:themeColor="accent5"/>
        <w:left w:val="single" w:sz="8" w:space="0" w:color="00617F" w:themeColor="accent5"/>
        <w:bottom w:val="single" w:sz="8" w:space="0" w:color="00617F" w:themeColor="accent5"/>
        <w:right w:val="single" w:sz="8" w:space="0" w:color="00617F" w:themeColor="accent5"/>
        <w:insideH w:val="single" w:sz="8" w:space="0" w:color="00617F" w:themeColor="accent5"/>
        <w:insideV w:val="single" w:sz="8" w:space="0" w:color="00617F" w:themeColor="accent5"/>
      </w:tblBorders>
    </w:tblPr>
    <w:tcPr>
      <w:shd w:val="clear" w:color="auto" w:fill="A0E8FF" w:themeFill="accent5" w:themeFillTint="3F"/>
    </w:tcPr>
    <w:tblStylePr w:type="firstRow">
      <w:rPr>
        <w:b/>
        <w:bCs/>
        <w:color w:val="121212" w:themeColor="text1"/>
      </w:rPr>
      <w:tblPr/>
      <w:tcPr>
        <w:shd w:val="clear" w:color="auto" w:fill="D9F5FF" w:themeFill="accent5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CFF" w:themeFill="accent5" w:themeFillTint="33"/>
      </w:tcPr>
    </w:tblStylePr>
    <w:tblStylePr w:type="band1Vert">
      <w:tblPr/>
      <w:tcPr>
        <w:shd w:val="clear" w:color="auto" w:fill="40D1FF" w:themeFill="accent5" w:themeFillTint="7F"/>
      </w:tcPr>
    </w:tblStylePr>
    <w:tblStylePr w:type="band1Horz">
      <w:tblPr/>
      <w:tcPr>
        <w:tcBorders>
          <w:insideH w:val="single" w:sz="6" w:space="0" w:color="00617F" w:themeColor="accent5"/>
          <w:insideV w:val="single" w:sz="6" w:space="0" w:color="00617F" w:themeColor="accent5"/>
        </w:tcBorders>
        <w:shd w:val="clear" w:color="auto" w:fill="40D1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8DB9CA" w:themeColor="accent6"/>
        <w:left w:val="single" w:sz="8" w:space="0" w:color="8DB9CA" w:themeColor="accent6"/>
        <w:bottom w:val="single" w:sz="8" w:space="0" w:color="8DB9CA" w:themeColor="accent6"/>
        <w:right w:val="single" w:sz="8" w:space="0" w:color="8DB9CA" w:themeColor="accent6"/>
        <w:insideH w:val="single" w:sz="8" w:space="0" w:color="8DB9CA" w:themeColor="accent6"/>
        <w:insideV w:val="single" w:sz="8" w:space="0" w:color="8DB9CA" w:themeColor="accent6"/>
      </w:tblBorders>
    </w:tblPr>
    <w:tcPr>
      <w:shd w:val="clear" w:color="auto" w:fill="E2EDF2" w:themeFill="accent6" w:themeFillTint="3F"/>
    </w:tcPr>
    <w:tblStylePr w:type="firstRow">
      <w:rPr>
        <w:b/>
        <w:bCs/>
        <w:color w:val="121212" w:themeColor="text1"/>
      </w:rPr>
      <w:tblPr/>
      <w:tcPr>
        <w:shd w:val="clear" w:color="auto" w:fill="F3F8F9" w:themeFill="accent6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F4" w:themeFill="accent6" w:themeFillTint="33"/>
      </w:tcPr>
    </w:tblStylePr>
    <w:tblStylePr w:type="band1Vert">
      <w:tblPr/>
      <w:tcPr>
        <w:shd w:val="clear" w:color="auto" w:fill="C6DCE4" w:themeFill="accent6" w:themeFillTint="7F"/>
      </w:tcPr>
    </w:tblStylePr>
    <w:tblStylePr w:type="band1Horz">
      <w:tblPr/>
      <w:tcPr>
        <w:tcBorders>
          <w:insideH w:val="single" w:sz="6" w:space="0" w:color="8DB9CA" w:themeColor="accent6"/>
          <w:insideV w:val="single" w:sz="6" w:space="0" w:color="8DB9CA" w:themeColor="accent6"/>
        </w:tcBorders>
        <w:shd w:val="clear" w:color="auto" w:fill="C6DCE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BAD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135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135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135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135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75A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75A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C204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C204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C204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C204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83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83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C1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2D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2D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2D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2D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82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82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BEE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884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884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2884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2884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7DD9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7DD9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0E8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7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7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7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7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0D1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0D1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DF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9C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9C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9C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9C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DCE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DCE4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135F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shd w:val="clear" w:color="auto" w:fill="BBAD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BC204B" w:themeColor="accent2"/>
        <w:bottom w:val="single" w:sz="8" w:space="0" w:color="BC204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C204B" w:themeColor="accent2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BC204B" w:themeColor="accent2"/>
          <w:bottom w:val="single" w:sz="8" w:space="0" w:color="BC20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C204B" w:themeColor="accent2"/>
          <w:bottom w:val="single" w:sz="8" w:space="0" w:color="BC204B" w:themeColor="accent2"/>
        </w:tcBorders>
      </w:tcPr>
    </w:tblStylePr>
    <w:tblStylePr w:type="band1Vert">
      <w:tblPr/>
      <w:tcPr>
        <w:shd w:val="clear" w:color="auto" w:fill="F4C1CF" w:themeFill="accent2" w:themeFillTint="3F"/>
      </w:tcPr>
    </w:tblStylePr>
    <w:tblStylePr w:type="band1Horz">
      <w:tblPr/>
      <w:tcPr>
        <w:shd w:val="clear" w:color="auto" w:fill="F4C1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7E2D40" w:themeColor="accent3"/>
        <w:bottom w:val="single" w:sz="8" w:space="0" w:color="7E2D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2D40" w:themeColor="accent3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7E2D40" w:themeColor="accent3"/>
          <w:bottom w:val="single" w:sz="8" w:space="0" w:color="7E2D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2D40" w:themeColor="accent3"/>
          <w:bottom w:val="single" w:sz="8" w:space="0" w:color="7E2D40" w:themeColor="accent3"/>
        </w:tcBorders>
      </w:tcPr>
    </w:tblStylePr>
    <w:tblStylePr w:type="band1Vert">
      <w:tblPr/>
      <w:tcPr>
        <w:shd w:val="clear" w:color="auto" w:fill="E9C1CA" w:themeFill="accent3" w:themeFillTint="3F"/>
      </w:tcPr>
    </w:tblStylePr>
    <w:tblStylePr w:type="band1Horz">
      <w:tblPr/>
      <w:tcPr>
        <w:shd w:val="clear" w:color="auto" w:fill="E9C1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228848" w:themeColor="accent4"/>
        <w:bottom w:val="single" w:sz="8" w:space="0" w:color="22884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28848" w:themeColor="accent4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228848" w:themeColor="accent4"/>
          <w:bottom w:val="single" w:sz="8" w:space="0" w:color="2288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28848" w:themeColor="accent4"/>
          <w:bottom w:val="single" w:sz="8" w:space="0" w:color="228848" w:themeColor="accent4"/>
        </w:tcBorders>
      </w:tcPr>
    </w:tblStylePr>
    <w:tblStylePr w:type="band1Vert">
      <w:tblPr/>
      <w:tcPr>
        <w:shd w:val="clear" w:color="auto" w:fill="BBEECE" w:themeFill="accent4" w:themeFillTint="3F"/>
      </w:tcPr>
    </w:tblStylePr>
    <w:tblStylePr w:type="band1Horz">
      <w:tblPr/>
      <w:tcPr>
        <w:shd w:val="clear" w:color="auto" w:fill="BBEE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00617F" w:themeColor="accent5"/>
        <w:bottom w:val="single" w:sz="8" w:space="0" w:color="00617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7F" w:themeColor="accent5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00617F" w:themeColor="accent5"/>
          <w:bottom w:val="single" w:sz="8" w:space="0" w:color="00617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7F" w:themeColor="accent5"/>
          <w:bottom w:val="single" w:sz="8" w:space="0" w:color="00617F" w:themeColor="accent5"/>
        </w:tcBorders>
      </w:tcPr>
    </w:tblStylePr>
    <w:tblStylePr w:type="band1Vert">
      <w:tblPr/>
      <w:tcPr>
        <w:shd w:val="clear" w:color="auto" w:fill="A0E8FF" w:themeFill="accent5" w:themeFillTint="3F"/>
      </w:tcPr>
    </w:tblStylePr>
    <w:tblStylePr w:type="band1Horz">
      <w:tblPr/>
      <w:tcPr>
        <w:shd w:val="clear" w:color="auto" w:fill="A0E8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8DB9CA" w:themeColor="accent6"/>
        <w:bottom w:val="single" w:sz="8" w:space="0" w:color="8DB9C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9CA" w:themeColor="accent6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8DB9CA" w:themeColor="accent6"/>
          <w:bottom w:val="single" w:sz="8" w:space="0" w:color="8DB9C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9CA" w:themeColor="accent6"/>
          <w:bottom w:val="single" w:sz="8" w:space="0" w:color="8DB9CA" w:themeColor="accent6"/>
        </w:tcBorders>
      </w:tcPr>
    </w:tblStylePr>
    <w:tblStylePr w:type="band1Vert">
      <w:tblPr/>
      <w:tcPr>
        <w:shd w:val="clear" w:color="auto" w:fill="E2EDF2" w:themeFill="accent6" w:themeFillTint="3F"/>
      </w:tcPr>
    </w:tblStylePr>
    <w:tblStylePr w:type="band1Horz">
      <w:tblPr/>
      <w:tcPr>
        <w:shd w:val="clear" w:color="auto" w:fill="E2EDF2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135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135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135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135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BAD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BC204B" w:themeColor="accent2"/>
        <w:left w:val="single" w:sz="8" w:space="0" w:color="BC204B" w:themeColor="accent2"/>
        <w:bottom w:val="single" w:sz="8" w:space="0" w:color="BC204B" w:themeColor="accent2"/>
        <w:right w:val="single" w:sz="8" w:space="0" w:color="BC204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C204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C204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C204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7E2D40" w:themeColor="accent3"/>
        <w:left w:val="single" w:sz="8" w:space="0" w:color="7E2D40" w:themeColor="accent3"/>
        <w:bottom w:val="single" w:sz="8" w:space="0" w:color="7E2D40" w:themeColor="accent3"/>
        <w:right w:val="single" w:sz="8" w:space="0" w:color="7E2D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2D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2D4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2D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2D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1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C1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228848" w:themeColor="accent4"/>
        <w:left w:val="single" w:sz="8" w:space="0" w:color="228848" w:themeColor="accent4"/>
        <w:bottom w:val="single" w:sz="8" w:space="0" w:color="228848" w:themeColor="accent4"/>
        <w:right w:val="single" w:sz="8" w:space="0" w:color="22884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2884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2884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2884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2884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EE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BEE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00617F" w:themeColor="accent5"/>
        <w:left w:val="single" w:sz="8" w:space="0" w:color="00617F" w:themeColor="accent5"/>
        <w:bottom w:val="single" w:sz="8" w:space="0" w:color="00617F" w:themeColor="accent5"/>
        <w:right w:val="single" w:sz="8" w:space="0" w:color="00617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7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17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7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7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E8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0E8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8DB9CA" w:themeColor="accent6"/>
        <w:left w:val="single" w:sz="8" w:space="0" w:color="8DB9CA" w:themeColor="accent6"/>
        <w:bottom w:val="single" w:sz="8" w:space="0" w:color="8DB9CA" w:themeColor="accent6"/>
        <w:right w:val="single" w:sz="8" w:space="0" w:color="8DB9C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9C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DB9CA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9C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9C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DF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DF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323B1" w:themeColor="accent1" w:themeTint="BF"/>
        <w:left w:val="single" w:sz="8" w:space="0" w:color="4323B1" w:themeColor="accent1" w:themeTint="BF"/>
        <w:bottom w:val="single" w:sz="8" w:space="0" w:color="4323B1" w:themeColor="accent1" w:themeTint="BF"/>
        <w:right w:val="single" w:sz="8" w:space="0" w:color="4323B1" w:themeColor="accent1" w:themeTint="BF"/>
        <w:insideH w:val="single" w:sz="8" w:space="0" w:color="4323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AD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DF456F" w:themeColor="accent2" w:themeTint="BF"/>
        <w:left w:val="single" w:sz="8" w:space="0" w:color="DF456F" w:themeColor="accent2" w:themeTint="BF"/>
        <w:bottom w:val="single" w:sz="8" w:space="0" w:color="DF456F" w:themeColor="accent2" w:themeTint="BF"/>
        <w:right w:val="single" w:sz="8" w:space="0" w:color="DF456F" w:themeColor="accent2" w:themeTint="BF"/>
        <w:insideH w:val="single" w:sz="8" w:space="0" w:color="DF45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456F" w:themeColor="accent2" w:themeTint="BF"/>
          <w:left w:val="single" w:sz="8" w:space="0" w:color="DF456F" w:themeColor="accent2" w:themeTint="BF"/>
          <w:bottom w:val="single" w:sz="8" w:space="0" w:color="DF456F" w:themeColor="accent2" w:themeTint="BF"/>
          <w:right w:val="single" w:sz="8" w:space="0" w:color="DF456F" w:themeColor="accent2" w:themeTint="BF"/>
          <w:insideH w:val="nil"/>
          <w:insideV w:val="nil"/>
        </w:tcBorders>
        <w:shd w:val="clear" w:color="auto" w:fill="BC204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456F" w:themeColor="accent2" w:themeTint="BF"/>
          <w:left w:val="single" w:sz="8" w:space="0" w:color="DF456F" w:themeColor="accent2" w:themeTint="BF"/>
          <w:bottom w:val="single" w:sz="8" w:space="0" w:color="DF456F" w:themeColor="accent2" w:themeTint="BF"/>
          <w:right w:val="single" w:sz="8" w:space="0" w:color="DF45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C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BC435F" w:themeColor="accent3" w:themeTint="BF"/>
        <w:left w:val="single" w:sz="8" w:space="0" w:color="BC435F" w:themeColor="accent3" w:themeTint="BF"/>
        <w:bottom w:val="single" w:sz="8" w:space="0" w:color="BC435F" w:themeColor="accent3" w:themeTint="BF"/>
        <w:right w:val="single" w:sz="8" w:space="0" w:color="BC435F" w:themeColor="accent3" w:themeTint="BF"/>
        <w:insideH w:val="single" w:sz="8" w:space="0" w:color="BC435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435F" w:themeColor="accent3" w:themeTint="BF"/>
          <w:left w:val="single" w:sz="8" w:space="0" w:color="BC435F" w:themeColor="accent3" w:themeTint="BF"/>
          <w:bottom w:val="single" w:sz="8" w:space="0" w:color="BC435F" w:themeColor="accent3" w:themeTint="BF"/>
          <w:right w:val="single" w:sz="8" w:space="0" w:color="BC435F" w:themeColor="accent3" w:themeTint="BF"/>
          <w:insideH w:val="nil"/>
          <w:insideV w:val="nil"/>
        </w:tcBorders>
        <w:shd w:val="clear" w:color="auto" w:fill="7E2D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435F" w:themeColor="accent3" w:themeTint="BF"/>
          <w:left w:val="single" w:sz="8" w:space="0" w:color="BC435F" w:themeColor="accent3" w:themeTint="BF"/>
          <w:bottom w:val="single" w:sz="8" w:space="0" w:color="BC435F" w:themeColor="accent3" w:themeTint="BF"/>
          <w:right w:val="single" w:sz="8" w:space="0" w:color="BC435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1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C1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33CC6C" w:themeColor="accent4" w:themeTint="BF"/>
        <w:left w:val="single" w:sz="8" w:space="0" w:color="33CC6C" w:themeColor="accent4" w:themeTint="BF"/>
        <w:bottom w:val="single" w:sz="8" w:space="0" w:color="33CC6C" w:themeColor="accent4" w:themeTint="BF"/>
        <w:right w:val="single" w:sz="8" w:space="0" w:color="33CC6C" w:themeColor="accent4" w:themeTint="BF"/>
        <w:insideH w:val="single" w:sz="8" w:space="0" w:color="33CC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CC6C" w:themeColor="accent4" w:themeTint="BF"/>
          <w:left w:val="single" w:sz="8" w:space="0" w:color="33CC6C" w:themeColor="accent4" w:themeTint="BF"/>
          <w:bottom w:val="single" w:sz="8" w:space="0" w:color="33CC6C" w:themeColor="accent4" w:themeTint="BF"/>
          <w:right w:val="single" w:sz="8" w:space="0" w:color="33CC6C" w:themeColor="accent4" w:themeTint="BF"/>
          <w:insideH w:val="nil"/>
          <w:insideV w:val="nil"/>
        </w:tcBorders>
        <w:shd w:val="clear" w:color="auto" w:fill="22884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CC6C" w:themeColor="accent4" w:themeTint="BF"/>
          <w:left w:val="single" w:sz="8" w:space="0" w:color="33CC6C" w:themeColor="accent4" w:themeTint="BF"/>
          <w:bottom w:val="single" w:sz="8" w:space="0" w:color="33CC6C" w:themeColor="accent4" w:themeTint="BF"/>
          <w:right w:val="single" w:sz="8" w:space="0" w:color="33CC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E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EE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00A9DF" w:themeColor="accent5" w:themeTint="BF"/>
        <w:left w:val="single" w:sz="8" w:space="0" w:color="00A9DF" w:themeColor="accent5" w:themeTint="BF"/>
        <w:bottom w:val="single" w:sz="8" w:space="0" w:color="00A9DF" w:themeColor="accent5" w:themeTint="BF"/>
        <w:right w:val="single" w:sz="8" w:space="0" w:color="00A9DF" w:themeColor="accent5" w:themeTint="BF"/>
        <w:insideH w:val="single" w:sz="8" w:space="0" w:color="00A9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9DF" w:themeColor="accent5" w:themeTint="BF"/>
          <w:left w:val="single" w:sz="8" w:space="0" w:color="00A9DF" w:themeColor="accent5" w:themeTint="BF"/>
          <w:bottom w:val="single" w:sz="8" w:space="0" w:color="00A9DF" w:themeColor="accent5" w:themeTint="BF"/>
          <w:right w:val="single" w:sz="8" w:space="0" w:color="00A9DF" w:themeColor="accent5" w:themeTint="BF"/>
          <w:insideH w:val="nil"/>
          <w:insideV w:val="nil"/>
        </w:tcBorders>
        <w:shd w:val="clear" w:color="auto" w:fill="00617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DF" w:themeColor="accent5" w:themeTint="BF"/>
          <w:left w:val="single" w:sz="8" w:space="0" w:color="00A9DF" w:themeColor="accent5" w:themeTint="BF"/>
          <w:bottom w:val="single" w:sz="8" w:space="0" w:color="00A9DF" w:themeColor="accent5" w:themeTint="BF"/>
          <w:right w:val="single" w:sz="8" w:space="0" w:color="00A9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8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0E8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A9CAD7" w:themeColor="accent6" w:themeTint="BF"/>
        <w:left w:val="single" w:sz="8" w:space="0" w:color="A9CAD7" w:themeColor="accent6" w:themeTint="BF"/>
        <w:bottom w:val="single" w:sz="8" w:space="0" w:color="A9CAD7" w:themeColor="accent6" w:themeTint="BF"/>
        <w:right w:val="single" w:sz="8" w:space="0" w:color="A9CAD7" w:themeColor="accent6" w:themeTint="BF"/>
        <w:insideH w:val="single" w:sz="8" w:space="0" w:color="A9CAD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AD7" w:themeColor="accent6" w:themeTint="BF"/>
          <w:left w:val="single" w:sz="8" w:space="0" w:color="A9CAD7" w:themeColor="accent6" w:themeTint="BF"/>
          <w:bottom w:val="single" w:sz="8" w:space="0" w:color="A9CAD7" w:themeColor="accent6" w:themeTint="BF"/>
          <w:right w:val="single" w:sz="8" w:space="0" w:color="A9CAD7" w:themeColor="accent6" w:themeTint="BF"/>
          <w:insideH w:val="nil"/>
          <w:insideV w:val="nil"/>
        </w:tcBorders>
        <w:shd w:val="clear" w:color="auto" w:fill="8DB9C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AD7" w:themeColor="accent6" w:themeTint="BF"/>
          <w:left w:val="single" w:sz="8" w:space="0" w:color="A9CAD7" w:themeColor="accent6" w:themeTint="BF"/>
          <w:bottom w:val="single" w:sz="8" w:space="0" w:color="A9CAD7" w:themeColor="accent6" w:themeTint="BF"/>
          <w:right w:val="single" w:sz="8" w:space="0" w:color="A9CAD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DF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DF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135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C204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C204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C204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2D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2D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2D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884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884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2884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7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7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7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9C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9C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9C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rsid w:val="009374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937436"/>
    <w:rPr>
      <w:rFonts w:asciiTheme="majorHAnsi" w:eastAsiaTheme="majorEastAsia" w:hAnsiTheme="majorHAnsi" w:cstheme="majorBidi"/>
      <w:color w:val="121212" w:themeColor="text1"/>
      <w:szCs w:val="24"/>
      <w:shd w:val="pct20" w:color="auto" w:fill="auto"/>
    </w:rPr>
  </w:style>
  <w:style w:type="paragraph" w:styleId="NoSpacing">
    <w:name w:val="No Spacing"/>
    <w:uiPriority w:val="1"/>
    <w:semiHidden/>
    <w:rsid w:val="00937436"/>
    <w:pPr>
      <w:spacing w:after="0" w:line="240" w:lineRule="auto"/>
    </w:pPr>
    <w:rPr>
      <w:color w:val="121212" w:themeColor="text1"/>
      <w:szCs w:val="24"/>
    </w:rPr>
  </w:style>
  <w:style w:type="paragraph" w:styleId="NormalWeb">
    <w:name w:val="Normal (Web)"/>
    <w:basedOn w:val="Normal"/>
    <w:semiHidden/>
    <w:rsid w:val="00937436"/>
    <w:rPr>
      <w:rFonts w:ascii="Times New Roman" w:hAnsi="Times New Roman"/>
    </w:rPr>
  </w:style>
  <w:style w:type="paragraph" w:styleId="NormalIndent">
    <w:name w:val="Normal Indent"/>
    <w:basedOn w:val="Normal"/>
    <w:uiPriority w:val="2"/>
    <w:qFormat/>
    <w:rsid w:val="009374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93743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37436"/>
    <w:rPr>
      <w:color w:val="121212" w:themeColor="text1"/>
      <w:szCs w:val="24"/>
    </w:rPr>
  </w:style>
  <w:style w:type="character" w:styleId="PageNumber">
    <w:name w:val="page number"/>
    <w:basedOn w:val="DefaultParagraphFont"/>
    <w:semiHidden/>
    <w:rsid w:val="00937436"/>
  </w:style>
  <w:style w:type="paragraph" w:styleId="PlainText">
    <w:name w:val="Plain Text"/>
    <w:basedOn w:val="Normal"/>
    <w:link w:val="PlainTextChar"/>
    <w:semiHidden/>
    <w:rsid w:val="0093743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37436"/>
    <w:rPr>
      <w:rFonts w:ascii="Consolas" w:hAnsi="Consolas" w:cs="Consolas"/>
      <w:color w:val="121212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rsid w:val="009374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37436"/>
    <w:rPr>
      <w:i/>
      <w:iCs/>
      <w:color w:val="121212" w:themeColor="text1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937436"/>
  </w:style>
  <w:style w:type="character" w:customStyle="1" w:styleId="SalutationChar">
    <w:name w:val="Salutation Char"/>
    <w:basedOn w:val="DefaultParagraphFont"/>
    <w:link w:val="Salutation"/>
    <w:semiHidden/>
    <w:rsid w:val="00937436"/>
    <w:rPr>
      <w:color w:val="121212" w:themeColor="text1"/>
      <w:szCs w:val="24"/>
    </w:rPr>
  </w:style>
  <w:style w:type="paragraph" w:styleId="Signature">
    <w:name w:val="Signature"/>
    <w:basedOn w:val="Normal"/>
    <w:link w:val="SignatureChar"/>
    <w:semiHidden/>
    <w:rsid w:val="00937436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937436"/>
    <w:rPr>
      <w:color w:val="121212" w:themeColor="text1"/>
      <w:szCs w:val="24"/>
    </w:rPr>
  </w:style>
  <w:style w:type="character" w:styleId="Strong">
    <w:name w:val="Strong"/>
    <w:basedOn w:val="DefaultParagraphFont"/>
    <w:semiHidden/>
    <w:rsid w:val="00937436"/>
    <w:rPr>
      <w:b/>
      <w:bCs/>
    </w:rPr>
  </w:style>
  <w:style w:type="paragraph" w:styleId="Subtitle">
    <w:name w:val="Subtitle"/>
    <w:basedOn w:val="Normal"/>
    <w:next w:val="Normal"/>
    <w:link w:val="SubtitleChar"/>
    <w:semiHidden/>
    <w:rsid w:val="00937436"/>
    <w:pPr>
      <w:numPr>
        <w:ilvl w:val="1"/>
      </w:numPr>
      <w:ind w:left="1434" w:hanging="357"/>
    </w:pPr>
    <w:rPr>
      <w:rFonts w:asciiTheme="majorHAnsi" w:eastAsiaTheme="majorEastAsia" w:hAnsiTheme="majorHAnsi" w:cstheme="majorBidi"/>
      <w:i/>
      <w:iCs/>
      <w:color w:val="24135F" w:themeColor="accent1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937436"/>
    <w:rPr>
      <w:rFonts w:asciiTheme="majorHAnsi" w:eastAsiaTheme="majorEastAsia" w:hAnsiTheme="majorHAnsi" w:cstheme="majorBidi"/>
      <w:i/>
      <w:iCs/>
      <w:color w:val="24135F" w:themeColor="accent1"/>
      <w:spacing w:val="15"/>
      <w:szCs w:val="24"/>
    </w:rPr>
  </w:style>
  <w:style w:type="character" w:styleId="SubtleEmphasis">
    <w:name w:val="Subtle Emphasis"/>
    <w:basedOn w:val="DefaultParagraphFont"/>
    <w:uiPriority w:val="19"/>
    <w:semiHidden/>
    <w:rsid w:val="00937436"/>
    <w:rPr>
      <w:i/>
      <w:iCs/>
      <w:color w:val="888888" w:themeColor="text1" w:themeTint="7F"/>
    </w:rPr>
  </w:style>
  <w:style w:type="character" w:styleId="SubtleReference">
    <w:name w:val="Subtle Reference"/>
    <w:basedOn w:val="DefaultParagraphFont"/>
    <w:uiPriority w:val="31"/>
    <w:semiHidden/>
    <w:rsid w:val="00937436"/>
    <w:rPr>
      <w:smallCaps/>
      <w:color w:val="BC204B" w:themeColor="accent2"/>
      <w:u w:val="single"/>
    </w:rPr>
  </w:style>
  <w:style w:type="table" w:styleId="Table3Deffects1">
    <w:name w:val="Table 3D effects 1"/>
    <w:basedOn w:val="TableNormal"/>
    <w:semiHidden/>
    <w:rsid w:val="0093743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3743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3743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3743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3743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3743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3743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3743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3743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3743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3743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3743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3743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3743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3743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93743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3743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93743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3743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3743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3743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3743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3743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3743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3743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3743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3743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3743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3743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3743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3743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3743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3743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37436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uiPriority w:val="99"/>
    <w:semiHidden/>
    <w:rsid w:val="00937436"/>
    <w:pPr>
      <w:tabs>
        <w:tab w:val="left" w:pos="284"/>
        <w:tab w:val="right" w:pos="9401"/>
      </w:tabs>
    </w:pPr>
    <w:rPr>
      <w:b/>
    </w:rPr>
  </w:style>
  <w:style w:type="table" w:styleId="TableProfessional">
    <w:name w:val="Table Professional"/>
    <w:basedOn w:val="TableNormal"/>
    <w:semiHidden/>
    <w:rsid w:val="0093743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3743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3743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3743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3743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3743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37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93743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3743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3743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rsid w:val="00937436"/>
    <w:pPr>
      <w:pBdr>
        <w:bottom w:val="single" w:sz="8" w:space="4" w:color="24135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2A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semiHidden/>
    <w:rsid w:val="00937436"/>
    <w:rPr>
      <w:rFonts w:asciiTheme="majorHAnsi" w:eastAsiaTheme="majorEastAsia" w:hAnsiTheme="majorHAnsi" w:cstheme="majorBidi"/>
      <w:color w:val="92A000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rsid w:val="0093743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6">
    <w:name w:val="toc 6"/>
    <w:basedOn w:val="Normal"/>
    <w:next w:val="Normal"/>
    <w:autoRedefine/>
    <w:semiHidden/>
    <w:rsid w:val="00937436"/>
    <w:pPr>
      <w:spacing w:after="100"/>
      <w:ind w:left="900"/>
    </w:pPr>
  </w:style>
  <w:style w:type="paragraph" w:styleId="TOC7">
    <w:name w:val="toc 7"/>
    <w:basedOn w:val="Normal"/>
    <w:next w:val="Normal"/>
    <w:autoRedefine/>
    <w:semiHidden/>
    <w:rsid w:val="00937436"/>
    <w:pPr>
      <w:spacing w:after="100"/>
      <w:ind w:left="1080"/>
    </w:pPr>
  </w:style>
  <w:style w:type="paragraph" w:styleId="TOC8">
    <w:name w:val="toc 8"/>
    <w:basedOn w:val="Normal"/>
    <w:next w:val="Normal"/>
    <w:autoRedefine/>
    <w:semiHidden/>
    <w:rsid w:val="00937436"/>
    <w:pPr>
      <w:spacing w:after="100"/>
      <w:ind w:left="1260"/>
    </w:pPr>
  </w:style>
  <w:style w:type="numbering" w:customStyle="1" w:styleId="BHBullet">
    <w:name w:val="BH Bullet"/>
    <w:uiPriority w:val="99"/>
    <w:semiHidden/>
    <w:rsid w:val="00937436"/>
    <w:pPr>
      <w:numPr>
        <w:numId w:val="19"/>
      </w:numPr>
    </w:pPr>
  </w:style>
  <w:style w:type="paragraph" w:customStyle="1" w:styleId="NumberedList">
    <w:name w:val="Numbered List"/>
    <w:basedOn w:val="ListNumber"/>
    <w:uiPriority w:val="8"/>
    <w:semiHidden/>
    <w:rsid w:val="00937436"/>
    <w:pPr>
      <w:numPr>
        <w:numId w:val="0"/>
      </w:numPr>
    </w:pPr>
  </w:style>
  <w:style w:type="paragraph" w:customStyle="1" w:styleId="BulletedList">
    <w:name w:val="Bulleted List"/>
    <w:basedOn w:val="ListBullet"/>
    <w:uiPriority w:val="7"/>
    <w:semiHidden/>
    <w:rsid w:val="00937436"/>
  </w:style>
  <w:style w:type="table" w:customStyle="1" w:styleId="ColorfulGrid2">
    <w:name w:val="Colorful Grid2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List2">
    <w:name w:val="Colorful List2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Shading2">
    <w:name w:val="Colorful Shading2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DarkList2">
    <w:name w:val="Dark List2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LightGrid2">
    <w:name w:val="Light Grid2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customStyle="1" w:styleId="LightGrid-Accent12">
    <w:name w:val="Light Grid - Accent 12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  <w:insideH w:val="single" w:sz="8" w:space="0" w:color="24135F" w:themeColor="accent1"/>
        <w:insideV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1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  <w:shd w:val="clear" w:color="auto" w:fill="BBADEE" w:themeFill="accent1" w:themeFillTint="3F"/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  <w:shd w:val="clear" w:color="auto" w:fill="BBADEE" w:themeFill="accent1" w:themeFillTint="3F"/>
      </w:tcPr>
    </w:tblStylePr>
    <w:tblStylePr w:type="band2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</w:tcPr>
    </w:tblStylePr>
  </w:style>
  <w:style w:type="table" w:customStyle="1" w:styleId="LightList2">
    <w:name w:val="Light List2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customStyle="1" w:styleId="LightList-Accent12">
    <w:name w:val="Light List - Accent 12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</w:style>
  <w:style w:type="table" w:customStyle="1" w:styleId="LightShading2">
    <w:name w:val="Light Shading2"/>
    <w:basedOn w:val="TableNormal"/>
    <w:uiPriority w:val="60"/>
    <w:semiHidden/>
    <w:rsid w:val="00937436"/>
    <w:pPr>
      <w:spacing w:after="0" w:line="240" w:lineRule="auto"/>
    </w:pPr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customStyle="1" w:styleId="LightShading-Accent12">
    <w:name w:val="Light Shading - Accent 12"/>
    <w:basedOn w:val="TableNormal"/>
    <w:uiPriority w:val="60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</w:style>
  <w:style w:type="table" w:customStyle="1" w:styleId="MediumGrid12">
    <w:name w:val="Medium Grid 12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MediumGrid22">
    <w:name w:val="Medium Grid 22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2">
    <w:name w:val="Medium Grid 32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customStyle="1" w:styleId="MediumList12">
    <w:name w:val="Medium List 12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customStyle="1" w:styleId="MediumList1-Accent12">
    <w:name w:val="Medium List 1 - Accent 12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135F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shd w:val="clear" w:color="auto" w:fill="BBADEE" w:themeFill="accent1" w:themeFillTint="3F"/>
      </w:tcPr>
    </w:tblStylePr>
  </w:style>
  <w:style w:type="table" w:customStyle="1" w:styleId="MediumList22">
    <w:name w:val="Medium List 22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2">
    <w:name w:val="Medium Shading 12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323B1" w:themeColor="accent1" w:themeTint="BF"/>
        <w:left w:val="single" w:sz="8" w:space="0" w:color="4323B1" w:themeColor="accent1" w:themeTint="BF"/>
        <w:bottom w:val="single" w:sz="8" w:space="0" w:color="4323B1" w:themeColor="accent1" w:themeTint="BF"/>
        <w:right w:val="single" w:sz="8" w:space="0" w:color="4323B1" w:themeColor="accent1" w:themeTint="BF"/>
        <w:insideH w:val="single" w:sz="8" w:space="0" w:color="4323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AD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2">
    <w:name w:val="Medium Shading 22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2">
    <w:name w:val="Medium Shading 2 - Accent 12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135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BHNumberList">
    <w:name w:val="BH Number List"/>
    <w:uiPriority w:val="99"/>
    <w:semiHidden/>
    <w:rsid w:val="00937436"/>
    <w:pPr>
      <w:numPr>
        <w:numId w:val="21"/>
      </w:numPr>
    </w:pPr>
  </w:style>
  <w:style w:type="table" w:customStyle="1" w:styleId="BuroHappoldTable1">
    <w:name w:val="Buro Happold Table1"/>
    <w:basedOn w:val="TableNormal"/>
    <w:uiPriority w:val="18"/>
    <w:qFormat/>
    <w:rsid w:val="00937436"/>
    <w:pPr>
      <w:spacing w:before="40" w:after="4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ColorfulGrid3">
    <w:name w:val="Colorful Grid3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List3">
    <w:name w:val="Colorful List3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Shading3">
    <w:name w:val="Colorful Shading3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DarkList3">
    <w:name w:val="Dark List3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LightGrid3">
    <w:name w:val="Light Grid3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customStyle="1" w:styleId="LightGrid-Accent13">
    <w:name w:val="Light Grid - Accent 13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  <w:insideH w:val="single" w:sz="8" w:space="0" w:color="24135F" w:themeColor="accent1"/>
        <w:insideV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1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  <w:shd w:val="clear" w:color="auto" w:fill="BBADEE" w:themeFill="accent1" w:themeFillTint="3F"/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  <w:shd w:val="clear" w:color="auto" w:fill="BBADEE" w:themeFill="accent1" w:themeFillTint="3F"/>
      </w:tcPr>
    </w:tblStylePr>
    <w:tblStylePr w:type="band2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</w:tcPr>
    </w:tblStylePr>
  </w:style>
  <w:style w:type="table" w:customStyle="1" w:styleId="LightList3">
    <w:name w:val="Light List3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customStyle="1" w:styleId="LightList-Accent13">
    <w:name w:val="Light List - Accent 13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</w:style>
  <w:style w:type="table" w:customStyle="1" w:styleId="LightShading3">
    <w:name w:val="Light Shading3"/>
    <w:basedOn w:val="TableNormal"/>
    <w:uiPriority w:val="60"/>
    <w:semiHidden/>
    <w:rsid w:val="00937436"/>
    <w:pPr>
      <w:spacing w:after="0" w:line="240" w:lineRule="auto"/>
    </w:pPr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customStyle="1" w:styleId="LightShading-Accent13">
    <w:name w:val="Light Shading - Accent 13"/>
    <w:basedOn w:val="TableNormal"/>
    <w:uiPriority w:val="60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</w:style>
  <w:style w:type="table" w:customStyle="1" w:styleId="MediumGrid13">
    <w:name w:val="Medium Grid 13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MediumGrid23">
    <w:name w:val="Medium Grid 23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3">
    <w:name w:val="Medium Grid 33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customStyle="1" w:styleId="MediumList13">
    <w:name w:val="Medium List 13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customStyle="1" w:styleId="MediumList1-Accent13">
    <w:name w:val="Medium List 1 - Accent 13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135F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shd w:val="clear" w:color="auto" w:fill="BBADEE" w:themeFill="accent1" w:themeFillTint="3F"/>
      </w:tcPr>
    </w:tblStylePr>
  </w:style>
  <w:style w:type="table" w:customStyle="1" w:styleId="MediumList23">
    <w:name w:val="Medium List 23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3">
    <w:name w:val="Medium Shading 13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3">
    <w:name w:val="Medium Shading 1 - Accent 13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323B1" w:themeColor="accent1" w:themeTint="BF"/>
        <w:left w:val="single" w:sz="8" w:space="0" w:color="4323B1" w:themeColor="accent1" w:themeTint="BF"/>
        <w:bottom w:val="single" w:sz="8" w:space="0" w:color="4323B1" w:themeColor="accent1" w:themeTint="BF"/>
        <w:right w:val="single" w:sz="8" w:space="0" w:color="4323B1" w:themeColor="accent1" w:themeTint="BF"/>
        <w:insideH w:val="single" w:sz="8" w:space="0" w:color="4323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AD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3">
    <w:name w:val="Medium Shading 23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3">
    <w:name w:val="Medium Shading 2 - Accent 13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135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Grid4">
    <w:name w:val="Colorful Grid4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List4">
    <w:name w:val="Colorful List4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Shading4">
    <w:name w:val="Colorful Shading4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DarkList4">
    <w:name w:val="Dark List4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LightGrid4">
    <w:name w:val="Light Grid4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customStyle="1" w:styleId="LightGrid-Accent14">
    <w:name w:val="Light Grid - Accent 14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  <w:insideH w:val="single" w:sz="8" w:space="0" w:color="24135F" w:themeColor="accent1"/>
        <w:insideV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1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  <w:shd w:val="clear" w:color="auto" w:fill="BBADEE" w:themeFill="accent1" w:themeFillTint="3F"/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  <w:shd w:val="clear" w:color="auto" w:fill="BBADEE" w:themeFill="accent1" w:themeFillTint="3F"/>
      </w:tcPr>
    </w:tblStylePr>
    <w:tblStylePr w:type="band2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</w:tcPr>
    </w:tblStylePr>
  </w:style>
  <w:style w:type="table" w:customStyle="1" w:styleId="LightList4">
    <w:name w:val="Light List4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customStyle="1" w:styleId="LightList-Accent14">
    <w:name w:val="Light List - Accent 14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</w:style>
  <w:style w:type="table" w:customStyle="1" w:styleId="LightShading4">
    <w:name w:val="Light Shading4"/>
    <w:basedOn w:val="TableNormal"/>
    <w:uiPriority w:val="60"/>
    <w:semiHidden/>
    <w:rsid w:val="00937436"/>
    <w:pPr>
      <w:spacing w:after="0" w:line="240" w:lineRule="auto"/>
    </w:pPr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customStyle="1" w:styleId="LightShading-Accent14">
    <w:name w:val="Light Shading - Accent 14"/>
    <w:basedOn w:val="TableNormal"/>
    <w:uiPriority w:val="60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</w:style>
  <w:style w:type="table" w:customStyle="1" w:styleId="MediumGrid14">
    <w:name w:val="Medium Grid 14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MediumGrid24">
    <w:name w:val="Medium Grid 24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4">
    <w:name w:val="Medium Grid 34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customStyle="1" w:styleId="MediumList14">
    <w:name w:val="Medium List 14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customStyle="1" w:styleId="MediumList1-Accent14">
    <w:name w:val="Medium List 1 - Accent 14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135F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shd w:val="clear" w:color="auto" w:fill="BBADEE" w:themeFill="accent1" w:themeFillTint="3F"/>
      </w:tcPr>
    </w:tblStylePr>
  </w:style>
  <w:style w:type="table" w:customStyle="1" w:styleId="MediumList24">
    <w:name w:val="Medium List 24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4">
    <w:name w:val="Medium Shading 14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4">
    <w:name w:val="Medium Shading 1 - Accent 14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323B1" w:themeColor="accent1" w:themeTint="BF"/>
        <w:left w:val="single" w:sz="8" w:space="0" w:color="4323B1" w:themeColor="accent1" w:themeTint="BF"/>
        <w:bottom w:val="single" w:sz="8" w:space="0" w:color="4323B1" w:themeColor="accent1" w:themeTint="BF"/>
        <w:right w:val="single" w:sz="8" w:space="0" w:color="4323B1" w:themeColor="accent1" w:themeTint="BF"/>
        <w:insideH w:val="single" w:sz="8" w:space="0" w:color="4323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AD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4">
    <w:name w:val="Medium Shading 24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4">
    <w:name w:val="Medium Shading 2 - Accent 14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135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Grid5">
    <w:name w:val="Colorful Grid5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List5">
    <w:name w:val="Colorful List5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Shading5">
    <w:name w:val="Colorful Shading5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DarkList5">
    <w:name w:val="Dark List5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LightGrid5">
    <w:name w:val="Light Grid5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customStyle="1" w:styleId="LightGrid-Accent15">
    <w:name w:val="Light Grid - Accent 15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  <w:insideH w:val="single" w:sz="8" w:space="0" w:color="24135F" w:themeColor="accent1"/>
        <w:insideV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1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  <w:shd w:val="clear" w:color="auto" w:fill="BBADEE" w:themeFill="accent1" w:themeFillTint="3F"/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  <w:shd w:val="clear" w:color="auto" w:fill="BBADEE" w:themeFill="accent1" w:themeFillTint="3F"/>
      </w:tcPr>
    </w:tblStylePr>
    <w:tblStylePr w:type="band2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</w:tcPr>
    </w:tblStylePr>
  </w:style>
  <w:style w:type="table" w:customStyle="1" w:styleId="LightList5">
    <w:name w:val="Light List5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customStyle="1" w:styleId="LightList-Accent15">
    <w:name w:val="Light List - Accent 15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</w:style>
  <w:style w:type="table" w:customStyle="1" w:styleId="LightShading5">
    <w:name w:val="Light Shading5"/>
    <w:basedOn w:val="TableNormal"/>
    <w:uiPriority w:val="60"/>
    <w:semiHidden/>
    <w:rsid w:val="00937436"/>
    <w:pPr>
      <w:spacing w:after="0" w:line="240" w:lineRule="auto"/>
    </w:pPr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customStyle="1" w:styleId="LightShading-Accent15">
    <w:name w:val="Light Shading - Accent 15"/>
    <w:basedOn w:val="TableNormal"/>
    <w:uiPriority w:val="60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</w:style>
  <w:style w:type="table" w:customStyle="1" w:styleId="MediumGrid15">
    <w:name w:val="Medium Grid 15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MediumGrid25">
    <w:name w:val="Medium Grid 25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5">
    <w:name w:val="Medium Grid 35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customStyle="1" w:styleId="MediumList15">
    <w:name w:val="Medium List 15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customStyle="1" w:styleId="MediumList1-Accent15">
    <w:name w:val="Medium List 1 - Accent 15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135F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shd w:val="clear" w:color="auto" w:fill="BBADEE" w:themeFill="accent1" w:themeFillTint="3F"/>
      </w:tcPr>
    </w:tblStylePr>
  </w:style>
  <w:style w:type="table" w:customStyle="1" w:styleId="MediumList25">
    <w:name w:val="Medium List 25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5">
    <w:name w:val="Medium Shading 15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5">
    <w:name w:val="Medium Shading 1 - Accent 15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323B1" w:themeColor="accent1" w:themeTint="BF"/>
        <w:left w:val="single" w:sz="8" w:space="0" w:color="4323B1" w:themeColor="accent1" w:themeTint="BF"/>
        <w:bottom w:val="single" w:sz="8" w:space="0" w:color="4323B1" w:themeColor="accent1" w:themeTint="BF"/>
        <w:right w:val="single" w:sz="8" w:space="0" w:color="4323B1" w:themeColor="accent1" w:themeTint="BF"/>
        <w:insideH w:val="single" w:sz="8" w:space="0" w:color="4323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AD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5">
    <w:name w:val="Medium Shading 25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5">
    <w:name w:val="Medium Shading 2 - Accent 15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135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Grid6">
    <w:name w:val="Colorful Grid6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List6">
    <w:name w:val="Colorful List6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Shading6">
    <w:name w:val="Colorful Shading6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DarkList6">
    <w:name w:val="Dark List6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LightGrid6">
    <w:name w:val="Light Grid6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customStyle="1" w:styleId="LightGrid-Accent16">
    <w:name w:val="Light Grid - Accent 16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  <w:insideH w:val="single" w:sz="8" w:space="0" w:color="24135F" w:themeColor="accent1"/>
        <w:insideV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1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  <w:shd w:val="clear" w:color="auto" w:fill="BBADEE" w:themeFill="accent1" w:themeFillTint="3F"/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  <w:shd w:val="clear" w:color="auto" w:fill="BBADEE" w:themeFill="accent1" w:themeFillTint="3F"/>
      </w:tcPr>
    </w:tblStylePr>
    <w:tblStylePr w:type="band2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</w:tcPr>
    </w:tblStylePr>
  </w:style>
  <w:style w:type="table" w:customStyle="1" w:styleId="LightList6">
    <w:name w:val="Light List6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customStyle="1" w:styleId="LightList-Accent16">
    <w:name w:val="Light List - Accent 16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</w:style>
  <w:style w:type="table" w:customStyle="1" w:styleId="LightShading6">
    <w:name w:val="Light Shading6"/>
    <w:basedOn w:val="TableNormal"/>
    <w:uiPriority w:val="60"/>
    <w:semiHidden/>
    <w:rsid w:val="00937436"/>
    <w:pPr>
      <w:spacing w:after="0" w:line="240" w:lineRule="auto"/>
    </w:pPr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customStyle="1" w:styleId="LightShading-Accent16">
    <w:name w:val="Light Shading - Accent 16"/>
    <w:basedOn w:val="TableNormal"/>
    <w:uiPriority w:val="60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</w:style>
  <w:style w:type="table" w:customStyle="1" w:styleId="MediumGrid16">
    <w:name w:val="Medium Grid 16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MediumGrid26">
    <w:name w:val="Medium Grid 26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6">
    <w:name w:val="Medium Grid 36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customStyle="1" w:styleId="MediumList16">
    <w:name w:val="Medium List 16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customStyle="1" w:styleId="MediumList1-Accent16">
    <w:name w:val="Medium List 1 - Accent 16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135F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shd w:val="clear" w:color="auto" w:fill="BBADEE" w:themeFill="accent1" w:themeFillTint="3F"/>
      </w:tcPr>
    </w:tblStylePr>
  </w:style>
  <w:style w:type="table" w:customStyle="1" w:styleId="MediumList26">
    <w:name w:val="Medium List 26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6">
    <w:name w:val="Medium Shading 16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6">
    <w:name w:val="Medium Shading 1 - Accent 16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323B1" w:themeColor="accent1" w:themeTint="BF"/>
        <w:left w:val="single" w:sz="8" w:space="0" w:color="4323B1" w:themeColor="accent1" w:themeTint="BF"/>
        <w:bottom w:val="single" w:sz="8" w:space="0" w:color="4323B1" w:themeColor="accent1" w:themeTint="BF"/>
        <w:right w:val="single" w:sz="8" w:space="0" w:color="4323B1" w:themeColor="accent1" w:themeTint="BF"/>
        <w:insideH w:val="single" w:sz="8" w:space="0" w:color="4323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AD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6">
    <w:name w:val="Medium Shading 26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6">
    <w:name w:val="Medium Shading 2 - Accent 16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135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Grid7">
    <w:name w:val="Colorful Grid7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List7">
    <w:name w:val="Colorful List7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Shading7">
    <w:name w:val="Colorful Shading7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DarkList7">
    <w:name w:val="Dark List7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LightGrid7">
    <w:name w:val="Light Grid7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customStyle="1" w:styleId="LightGrid-Accent17">
    <w:name w:val="Light Grid - Accent 17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  <w:insideH w:val="single" w:sz="8" w:space="0" w:color="24135F" w:themeColor="accent1"/>
        <w:insideV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1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  <w:shd w:val="clear" w:color="auto" w:fill="BBADEE" w:themeFill="accent1" w:themeFillTint="3F"/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  <w:shd w:val="clear" w:color="auto" w:fill="BBADEE" w:themeFill="accent1" w:themeFillTint="3F"/>
      </w:tcPr>
    </w:tblStylePr>
    <w:tblStylePr w:type="band2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</w:tcPr>
    </w:tblStylePr>
  </w:style>
  <w:style w:type="table" w:customStyle="1" w:styleId="LightList7">
    <w:name w:val="Light List7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customStyle="1" w:styleId="LightList-Accent17">
    <w:name w:val="Light List - Accent 17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</w:style>
  <w:style w:type="table" w:customStyle="1" w:styleId="LightShading7">
    <w:name w:val="Light Shading7"/>
    <w:basedOn w:val="TableNormal"/>
    <w:uiPriority w:val="60"/>
    <w:semiHidden/>
    <w:rsid w:val="00937436"/>
    <w:pPr>
      <w:spacing w:after="0" w:line="240" w:lineRule="auto"/>
    </w:pPr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customStyle="1" w:styleId="LightShading-Accent17">
    <w:name w:val="Light Shading - Accent 17"/>
    <w:basedOn w:val="TableNormal"/>
    <w:uiPriority w:val="60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</w:style>
  <w:style w:type="table" w:customStyle="1" w:styleId="MediumGrid17">
    <w:name w:val="Medium Grid 17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MediumGrid27">
    <w:name w:val="Medium Grid 27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7">
    <w:name w:val="Medium Grid 37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customStyle="1" w:styleId="MediumList17">
    <w:name w:val="Medium List 17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customStyle="1" w:styleId="MediumList1-Accent17">
    <w:name w:val="Medium List 1 - Accent 17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135F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shd w:val="clear" w:color="auto" w:fill="BBADEE" w:themeFill="accent1" w:themeFillTint="3F"/>
      </w:tcPr>
    </w:tblStylePr>
  </w:style>
  <w:style w:type="table" w:customStyle="1" w:styleId="MediumList27">
    <w:name w:val="Medium List 27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7">
    <w:name w:val="Medium Shading 17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7">
    <w:name w:val="Medium Shading 1 - Accent 17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323B1" w:themeColor="accent1" w:themeTint="BF"/>
        <w:left w:val="single" w:sz="8" w:space="0" w:color="4323B1" w:themeColor="accent1" w:themeTint="BF"/>
        <w:bottom w:val="single" w:sz="8" w:space="0" w:color="4323B1" w:themeColor="accent1" w:themeTint="BF"/>
        <w:right w:val="single" w:sz="8" w:space="0" w:color="4323B1" w:themeColor="accent1" w:themeTint="BF"/>
        <w:insideH w:val="single" w:sz="8" w:space="0" w:color="4323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AD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7">
    <w:name w:val="Medium Shading 27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7">
    <w:name w:val="Medium Shading 2 - Accent 17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135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Grid8">
    <w:name w:val="Colorful Grid8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List8">
    <w:name w:val="Colorful List8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Shading8">
    <w:name w:val="Colorful Shading8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DarkList8">
    <w:name w:val="Dark List8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LightGrid8">
    <w:name w:val="Light Grid8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customStyle="1" w:styleId="LightGrid-Accent18">
    <w:name w:val="Light Grid - Accent 18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  <w:insideH w:val="single" w:sz="8" w:space="0" w:color="24135F" w:themeColor="accent1"/>
        <w:insideV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1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  <w:shd w:val="clear" w:color="auto" w:fill="BBADEE" w:themeFill="accent1" w:themeFillTint="3F"/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  <w:shd w:val="clear" w:color="auto" w:fill="BBADEE" w:themeFill="accent1" w:themeFillTint="3F"/>
      </w:tcPr>
    </w:tblStylePr>
    <w:tblStylePr w:type="band2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</w:tcPr>
    </w:tblStylePr>
  </w:style>
  <w:style w:type="table" w:customStyle="1" w:styleId="LightList8">
    <w:name w:val="Light List8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customStyle="1" w:styleId="LightList-Accent18">
    <w:name w:val="Light List - Accent 18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</w:style>
  <w:style w:type="table" w:customStyle="1" w:styleId="LightShading8">
    <w:name w:val="Light Shading8"/>
    <w:basedOn w:val="TableNormal"/>
    <w:uiPriority w:val="60"/>
    <w:semiHidden/>
    <w:rsid w:val="00937436"/>
    <w:pPr>
      <w:spacing w:after="0" w:line="240" w:lineRule="auto"/>
    </w:pPr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customStyle="1" w:styleId="LightShading-Accent18">
    <w:name w:val="Light Shading - Accent 18"/>
    <w:basedOn w:val="TableNormal"/>
    <w:uiPriority w:val="60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</w:style>
  <w:style w:type="table" w:customStyle="1" w:styleId="MediumGrid18">
    <w:name w:val="Medium Grid 18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MediumGrid28">
    <w:name w:val="Medium Grid 28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8">
    <w:name w:val="Medium Grid 38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customStyle="1" w:styleId="MediumList18">
    <w:name w:val="Medium List 18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customStyle="1" w:styleId="MediumList1-Accent18">
    <w:name w:val="Medium List 1 - Accent 18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135F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shd w:val="clear" w:color="auto" w:fill="BBADEE" w:themeFill="accent1" w:themeFillTint="3F"/>
      </w:tcPr>
    </w:tblStylePr>
  </w:style>
  <w:style w:type="table" w:customStyle="1" w:styleId="MediumList28">
    <w:name w:val="Medium List 28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8">
    <w:name w:val="Medium Shading 18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8">
    <w:name w:val="Medium Shading 1 - Accent 18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323B1" w:themeColor="accent1" w:themeTint="BF"/>
        <w:left w:val="single" w:sz="8" w:space="0" w:color="4323B1" w:themeColor="accent1" w:themeTint="BF"/>
        <w:bottom w:val="single" w:sz="8" w:space="0" w:color="4323B1" w:themeColor="accent1" w:themeTint="BF"/>
        <w:right w:val="single" w:sz="8" w:space="0" w:color="4323B1" w:themeColor="accent1" w:themeTint="BF"/>
        <w:insideH w:val="single" w:sz="8" w:space="0" w:color="4323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AD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8">
    <w:name w:val="Medium Shading 28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8">
    <w:name w:val="Medium Shading 2 - Accent 18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135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rontpageLogoText">
    <w:name w:val="Frontpage Logo Text"/>
    <w:uiPriority w:val="1"/>
    <w:semiHidden/>
    <w:rsid w:val="00937436"/>
    <w:pPr>
      <w:spacing w:after="0" w:line="240" w:lineRule="auto"/>
    </w:pPr>
    <w:rPr>
      <w:rFonts w:asciiTheme="majorHAnsi" w:hAnsiTheme="majorHAnsi"/>
      <w:b/>
      <w:color w:val="121212" w:themeColor="text1"/>
      <w:sz w:val="57"/>
      <w:szCs w:val="24"/>
    </w:rPr>
  </w:style>
  <w:style w:type="table" w:customStyle="1" w:styleId="ColorfulGrid9">
    <w:name w:val="Colorful Grid9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List9">
    <w:name w:val="Colorful List9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Shading9">
    <w:name w:val="Colorful Shading9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DarkList9">
    <w:name w:val="Dark List9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LightGrid9">
    <w:name w:val="Light Grid9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customStyle="1" w:styleId="LightGrid-Accent19">
    <w:name w:val="Light Grid - Accent 19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  <w:insideH w:val="single" w:sz="8" w:space="0" w:color="24135F" w:themeColor="accent1"/>
        <w:insideV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1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  <w:shd w:val="clear" w:color="auto" w:fill="BBADEE" w:themeFill="accent1" w:themeFillTint="3F"/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  <w:shd w:val="clear" w:color="auto" w:fill="BBADEE" w:themeFill="accent1" w:themeFillTint="3F"/>
      </w:tcPr>
    </w:tblStylePr>
    <w:tblStylePr w:type="band2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</w:tcPr>
    </w:tblStylePr>
  </w:style>
  <w:style w:type="table" w:customStyle="1" w:styleId="LightList9">
    <w:name w:val="Light List9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customStyle="1" w:styleId="LightList-Accent19">
    <w:name w:val="Light List - Accent 19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</w:style>
  <w:style w:type="table" w:customStyle="1" w:styleId="LightShading9">
    <w:name w:val="Light Shading9"/>
    <w:basedOn w:val="TableNormal"/>
    <w:uiPriority w:val="60"/>
    <w:semiHidden/>
    <w:rsid w:val="00937436"/>
    <w:pPr>
      <w:spacing w:after="0" w:line="240" w:lineRule="auto"/>
    </w:pPr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customStyle="1" w:styleId="LightShading-Accent19">
    <w:name w:val="Light Shading - Accent 19"/>
    <w:basedOn w:val="TableNormal"/>
    <w:uiPriority w:val="60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</w:style>
  <w:style w:type="table" w:customStyle="1" w:styleId="MediumGrid19">
    <w:name w:val="Medium Grid 19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MediumGrid29">
    <w:name w:val="Medium Grid 29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9">
    <w:name w:val="Medium Grid 39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customStyle="1" w:styleId="MediumList19">
    <w:name w:val="Medium List 19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customStyle="1" w:styleId="MediumList1-Accent19">
    <w:name w:val="Medium List 1 - Accent 19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135F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shd w:val="clear" w:color="auto" w:fill="BBADEE" w:themeFill="accent1" w:themeFillTint="3F"/>
      </w:tcPr>
    </w:tblStylePr>
  </w:style>
  <w:style w:type="table" w:customStyle="1" w:styleId="MediumList29">
    <w:name w:val="Medium List 29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9">
    <w:name w:val="Medium Shading 19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9">
    <w:name w:val="Medium Shading 1 - Accent 19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323B1" w:themeColor="accent1" w:themeTint="BF"/>
        <w:left w:val="single" w:sz="8" w:space="0" w:color="4323B1" w:themeColor="accent1" w:themeTint="BF"/>
        <w:bottom w:val="single" w:sz="8" w:space="0" w:color="4323B1" w:themeColor="accent1" w:themeTint="BF"/>
        <w:right w:val="single" w:sz="8" w:space="0" w:color="4323B1" w:themeColor="accent1" w:themeTint="BF"/>
        <w:insideH w:val="single" w:sz="8" w:space="0" w:color="4323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AD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9">
    <w:name w:val="Medium Shading 29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9">
    <w:name w:val="Medium Shading 2 - Accent 19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135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HProjectTitle">
    <w:name w:val="BH Project Title"/>
    <w:basedOn w:val="BHProjectNumber"/>
    <w:uiPriority w:val="1"/>
    <w:semiHidden/>
    <w:rsid w:val="00937436"/>
    <w:rPr>
      <w:sz w:val="36"/>
    </w:rPr>
  </w:style>
  <w:style w:type="table" w:customStyle="1" w:styleId="ColorfulGrid10">
    <w:name w:val="Colorful Grid10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List10">
    <w:name w:val="Colorful List10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Shading10">
    <w:name w:val="Colorful Shading10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DarkList10">
    <w:name w:val="Dark List10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LightGrid10">
    <w:name w:val="Light Grid10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customStyle="1" w:styleId="LightGrid-Accent110">
    <w:name w:val="Light Grid - Accent 110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  <w:insideH w:val="single" w:sz="8" w:space="0" w:color="24135F" w:themeColor="accent1"/>
        <w:insideV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1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  <w:shd w:val="clear" w:color="auto" w:fill="BBADEE" w:themeFill="accent1" w:themeFillTint="3F"/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  <w:shd w:val="clear" w:color="auto" w:fill="BBADEE" w:themeFill="accent1" w:themeFillTint="3F"/>
      </w:tcPr>
    </w:tblStylePr>
    <w:tblStylePr w:type="band2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</w:tcPr>
    </w:tblStylePr>
  </w:style>
  <w:style w:type="table" w:customStyle="1" w:styleId="LightList10">
    <w:name w:val="Light List10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customStyle="1" w:styleId="LightList-Accent110">
    <w:name w:val="Light List - Accent 110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</w:style>
  <w:style w:type="table" w:customStyle="1" w:styleId="LightShading10">
    <w:name w:val="Light Shading10"/>
    <w:basedOn w:val="TableNormal"/>
    <w:uiPriority w:val="60"/>
    <w:semiHidden/>
    <w:rsid w:val="00937436"/>
    <w:pPr>
      <w:spacing w:after="0" w:line="240" w:lineRule="auto"/>
    </w:pPr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customStyle="1" w:styleId="LightShading-Accent110">
    <w:name w:val="Light Shading - Accent 110"/>
    <w:basedOn w:val="TableNormal"/>
    <w:uiPriority w:val="60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</w:style>
  <w:style w:type="table" w:customStyle="1" w:styleId="MediumGrid110">
    <w:name w:val="Medium Grid 110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MediumGrid210">
    <w:name w:val="Medium Grid 210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0">
    <w:name w:val="Medium Grid 310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customStyle="1" w:styleId="MediumList110">
    <w:name w:val="Medium List 110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customStyle="1" w:styleId="MediumList1-Accent110">
    <w:name w:val="Medium List 1 - Accent 110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135F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shd w:val="clear" w:color="auto" w:fill="BBADEE" w:themeFill="accent1" w:themeFillTint="3F"/>
      </w:tcPr>
    </w:tblStylePr>
  </w:style>
  <w:style w:type="table" w:customStyle="1" w:styleId="MediumList210">
    <w:name w:val="Medium List 210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0">
    <w:name w:val="Medium Shading 110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0">
    <w:name w:val="Medium Shading 1 - Accent 110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323B1" w:themeColor="accent1" w:themeTint="BF"/>
        <w:left w:val="single" w:sz="8" w:space="0" w:color="4323B1" w:themeColor="accent1" w:themeTint="BF"/>
        <w:bottom w:val="single" w:sz="8" w:space="0" w:color="4323B1" w:themeColor="accent1" w:themeTint="BF"/>
        <w:right w:val="single" w:sz="8" w:space="0" w:color="4323B1" w:themeColor="accent1" w:themeTint="BF"/>
        <w:insideH w:val="single" w:sz="8" w:space="0" w:color="4323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AD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0">
    <w:name w:val="Medium Shading 210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0">
    <w:name w:val="Medium Shading 2 - Accent 110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135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Grid11">
    <w:name w:val="Colorful Grid11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List11">
    <w:name w:val="Colorful List11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Shading11">
    <w:name w:val="Colorful Shading11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DarkList11">
    <w:name w:val="Dark List11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LightGrid11">
    <w:name w:val="Light Grid11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customStyle="1" w:styleId="LightGrid-Accent111">
    <w:name w:val="Light Grid - Accent 111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  <w:insideH w:val="single" w:sz="8" w:space="0" w:color="24135F" w:themeColor="accent1"/>
        <w:insideV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1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  <w:shd w:val="clear" w:color="auto" w:fill="BBADEE" w:themeFill="accent1" w:themeFillTint="3F"/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  <w:shd w:val="clear" w:color="auto" w:fill="BBADEE" w:themeFill="accent1" w:themeFillTint="3F"/>
      </w:tcPr>
    </w:tblStylePr>
    <w:tblStylePr w:type="band2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</w:tcPr>
    </w:tblStylePr>
  </w:style>
  <w:style w:type="table" w:customStyle="1" w:styleId="LightList11">
    <w:name w:val="Light List11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customStyle="1" w:styleId="LightList-Accent111">
    <w:name w:val="Light List - Accent 111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</w:style>
  <w:style w:type="table" w:customStyle="1" w:styleId="LightShading11">
    <w:name w:val="Light Shading11"/>
    <w:basedOn w:val="TableNormal"/>
    <w:uiPriority w:val="60"/>
    <w:semiHidden/>
    <w:rsid w:val="00937436"/>
    <w:pPr>
      <w:spacing w:after="0" w:line="240" w:lineRule="auto"/>
    </w:pPr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customStyle="1" w:styleId="LightShading-Accent111">
    <w:name w:val="Light Shading - Accent 111"/>
    <w:basedOn w:val="TableNormal"/>
    <w:uiPriority w:val="60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</w:style>
  <w:style w:type="table" w:customStyle="1" w:styleId="MediumGrid111">
    <w:name w:val="Medium Grid 111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MediumGrid211">
    <w:name w:val="Medium Grid 211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1">
    <w:name w:val="Medium Grid 311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customStyle="1" w:styleId="MediumList111">
    <w:name w:val="Medium List 111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customStyle="1" w:styleId="MediumList1-Accent111">
    <w:name w:val="Medium List 1 - Accent 111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135F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shd w:val="clear" w:color="auto" w:fill="BBADEE" w:themeFill="accent1" w:themeFillTint="3F"/>
      </w:tcPr>
    </w:tblStylePr>
  </w:style>
  <w:style w:type="table" w:customStyle="1" w:styleId="MediumList211">
    <w:name w:val="Medium List 211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1">
    <w:name w:val="Medium Shading 111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">
    <w:name w:val="Medium Shading 1 - Accent 111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323B1" w:themeColor="accent1" w:themeTint="BF"/>
        <w:left w:val="single" w:sz="8" w:space="0" w:color="4323B1" w:themeColor="accent1" w:themeTint="BF"/>
        <w:bottom w:val="single" w:sz="8" w:space="0" w:color="4323B1" w:themeColor="accent1" w:themeTint="BF"/>
        <w:right w:val="single" w:sz="8" w:space="0" w:color="4323B1" w:themeColor="accent1" w:themeTint="BF"/>
        <w:insideH w:val="single" w:sz="8" w:space="0" w:color="4323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AD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1">
    <w:name w:val="Medium Shading 211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1">
    <w:name w:val="Medium Shading 2 - Accent 111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135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BHAppendixOutline">
    <w:name w:val="BH Appendix Outline"/>
    <w:uiPriority w:val="99"/>
    <w:semiHidden/>
    <w:rsid w:val="00937436"/>
    <w:pPr>
      <w:numPr>
        <w:numId w:val="24"/>
      </w:numPr>
    </w:pPr>
  </w:style>
  <w:style w:type="table" w:customStyle="1" w:styleId="ColorfulGrid12">
    <w:name w:val="Colorful Grid12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List12">
    <w:name w:val="Colorful List12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Shading12">
    <w:name w:val="Colorful Shading12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DarkList12">
    <w:name w:val="Dark List12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LightGrid12">
    <w:name w:val="Light Grid12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customStyle="1" w:styleId="LightGrid-Accent112">
    <w:name w:val="Light Grid - Accent 112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  <w:insideH w:val="single" w:sz="8" w:space="0" w:color="24135F" w:themeColor="accent1"/>
        <w:insideV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1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  <w:shd w:val="clear" w:color="auto" w:fill="BBADEE" w:themeFill="accent1" w:themeFillTint="3F"/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  <w:shd w:val="clear" w:color="auto" w:fill="BBADEE" w:themeFill="accent1" w:themeFillTint="3F"/>
      </w:tcPr>
    </w:tblStylePr>
    <w:tblStylePr w:type="band2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</w:tcPr>
    </w:tblStylePr>
  </w:style>
  <w:style w:type="table" w:customStyle="1" w:styleId="LightList12">
    <w:name w:val="Light List12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customStyle="1" w:styleId="LightList-Accent112">
    <w:name w:val="Light List - Accent 112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</w:style>
  <w:style w:type="table" w:customStyle="1" w:styleId="LightShading12">
    <w:name w:val="Light Shading12"/>
    <w:basedOn w:val="TableNormal"/>
    <w:uiPriority w:val="60"/>
    <w:semiHidden/>
    <w:rsid w:val="00937436"/>
    <w:pPr>
      <w:spacing w:after="0" w:line="240" w:lineRule="auto"/>
    </w:pPr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customStyle="1" w:styleId="LightShading-Accent112">
    <w:name w:val="Light Shading - Accent 112"/>
    <w:basedOn w:val="TableNormal"/>
    <w:uiPriority w:val="60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</w:style>
  <w:style w:type="table" w:customStyle="1" w:styleId="MediumGrid112">
    <w:name w:val="Medium Grid 112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MediumGrid212">
    <w:name w:val="Medium Grid 212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2">
    <w:name w:val="Medium Grid 312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customStyle="1" w:styleId="MediumList112">
    <w:name w:val="Medium List 112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customStyle="1" w:styleId="MediumList1-Accent112">
    <w:name w:val="Medium List 1 - Accent 112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135F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shd w:val="clear" w:color="auto" w:fill="BBADEE" w:themeFill="accent1" w:themeFillTint="3F"/>
      </w:tcPr>
    </w:tblStylePr>
  </w:style>
  <w:style w:type="table" w:customStyle="1" w:styleId="MediumList212">
    <w:name w:val="Medium List 212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2">
    <w:name w:val="Medium Shading 112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2">
    <w:name w:val="Medium Shading 1 - Accent 112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323B1" w:themeColor="accent1" w:themeTint="BF"/>
        <w:left w:val="single" w:sz="8" w:space="0" w:color="4323B1" w:themeColor="accent1" w:themeTint="BF"/>
        <w:bottom w:val="single" w:sz="8" w:space="0" w:color="4323B1" w:themeColor="accent1" w:themeTint="BF"/>
        <w:right w:val="single" w:sz="8" w:space="0" w:color="4323B1" w:themeColor="accent1" w:themeTint="BF"/>
        <w:insideH w:val="single" w:sz="8" w:space="0" w:color="4323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AD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2">
    <w:name w:val="Medium Shading 212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2">
    <w:name w:val="Medium Shading 2 - Accent 112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135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Grid13">
    <w:name w:val="Colorful Grid13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List13">
    <w:name w:val="Colorful List13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Shading13">
    <w:name w:val="Colorful Shading13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DarkList13">
    <w:name w:val="Dark List13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LightGrid13">
    <w:name w:val="Light Grid13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customStyle="1" w:styleId="LightGrid-Accent113">
    <w:name w:val="Light Grid - Accent 113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  <w:insideH w:val="single" w:sz="8" w:space="0" w:color="24135F" w:themeColor="accent1"/>
        <w:insideV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1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  <w:shd w:val="clear" w:color="auto" w:fill="BBADEE" w:themeFill="accent1" w:themeFillTint="3F"/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  <w:shd w:val="clear" w:color="auto" w:fill="BBADEE" w:themeFill="accent1" w:themeFillTint="3F"/>
      </w:tcPr>
    </w:tblStylePr>
    <w:tblStylePr w:type="band2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</w:tcPr>
    </w:tblStylePr>
  </w:style>
  <w:style w:type="table" w:customStyle="1" w:styleId="LightList13">
    <w:name w:val="Light List13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customStyle="1" w:styleId="LightList-Accent113">
    <w:name w:val="Light List - Accent 113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</w:style>
  <w:style w:type="table" w:customStyle="1" w:styleId="LightShading13">
    <w:name w:val="Light Shading13"/>
    <w:basedOn w:val="TableNormal"/>
    <w:uiPriority w:val="60"/>
    <w:semiHidden/>
    <w:rsid w:val="00937436"/>
    <w:pPr>
      <w:spacing w:after="0" w:line="240" w:lineRule="auto"/>
    </w:pPr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customStyle="1" w:styleId="LightShading-Accent113">
    <w:name w:val="Light Shading - Accent 113"/>
    <w:basedOn w:val="TableNormal"/>
    <w:uiPriority w:val="60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</w:style>
  <w:style w:type="table" w:customStyle="1" w:styleId="MediumGrid113">
    <w:name w:val="Medium Grid 113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MediumGrid213">
    <w:name w:val="Medium Grid 213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3">
    <w:name w:val="Medium Grid 313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customStyle="1" w:styleId="MediumList113">
    <w:name w:val="Medium List 113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customStyle="1" w:styleId="MediumList1-Accent113">
    <w:name w:val="Medium List 1 - Accent 113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135F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shd w:val="clear" w:color="auto" w:fill="BBADEE" w:themeFill="accent1" w:themeFillTint="3F"/>
      </w:tcPr>
    </w:tblStylePr>
  </w:style>
  <w:style w:type="table" w:customStyle="1" w:styleId="MediumList213">
    <w:name w:val="Medium List 213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3">
    <w:name w:val="Medium Shading 113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3">
    <w:name w:val="Medium Shading 1 - Accent 113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323B1" w:themeColor="accent1" w:themeTint="BF"/>
        <w:left w:val="single" w:sz="8" w:space="0" w:color="4323B1" w:themeColor="accent1" w:themeTint="BF"/>
        <w:bottom w:val="single" w:sz="8" w:space="0" w:color="4323B1" w:themeColor="accent1" w:themeTint="BF"/>
        <w:right w:val="single" w:sz="8" w:space="0" w:color="4323B1" w:themeColor="accent1" w:themeTint="BF"/>
        <w:insideH w:val="single" w:sz="8" w:space="0" w:color="4323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AD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3">
    <w:name w:val="Medium Shading 213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3">
    <w:name w:val="Medium Shading 2 - Accent 113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135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Grid14">
    <w:name w:val="Colorful Grid14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ColorfulList14">
    <w:name w:val="Colorful List14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customStyle="1" w:styleId="ColorfulShading14">
    <w:name w:val="Colorful Shading14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customStyle="1" w:styleId="DarkList14">
    <w:name w:val="Dark List14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customStyle="1" w:styleId="LightGrid14">
    <w:name w:val="Light Grid14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customStyle="1" w:styleId="LightGrid-Accent114">
    <w:name w:val="Light Grid - Accent 114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  <w:insideH w:val="single" w:sz="8" w:space="0" w:color="24135F" w:themeColor="accent1"/>
        <w:insideV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1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  <w:shd w:val="clear" w:color="auto" w:fill="BBADEE" w:themeFill="accent1" w:themeFillTint="3F"/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  <w:shd w:val="clear" w:color="auto" w:fill="BBADEE" w:themeFill="accent1" w:themeFillTint="3F"/>
      </w:tcPr>
    </w:tblStylePr>
    <w:tblStylePr w:type="band2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</w:tcPr>
    </w:tblStylePr>
  </w:style>
  <w:style w:type="table" w:customStyle="1" w:styleId="LightList14">
    <w:name w:val="Light List14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customStyle="1" w:styleId="LightList-Accent114">
    <w:name w:val="Light List - Accent 114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</w:style>
  <w:style w:type="table" w:customStyle="1" w:styleId="LightShading14">
    <w:name w:val="Light Shading14"/>
    <w:basedOn w:val="TableNormal"/>
    <w:uiPriority w:val="60"/>
    <w:semiHidden/>
    <w:rsid w:val="00937436"/>
    <w:pPr>
      <w:spacing w:after="0" w:line="240" w:lineRule="auto"/>
    </w:pPr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customStyle="1" w:styleId="LightShading-Accent114">
    <w:name w:val="Light Shading - Accent 114"/>
    <w:basedOn w:val="TableNormal"/>
    <w:uiPriority w:val="60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</w:style>
  <w:style w:type="table" w:customStyle="1" w:styleId="MediumGrid114">
    <w:name w:val="Medium Grid 114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customStyle="1" w:styleId="MediumGrid214">
    <w:name w:val="Medium Grid 214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4">
    <w:name w:val="Medium Grid 314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customStyle="1" w:styleId="MediumList114">
    <w:name w:val="Medium List 114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customStyle="1" w:styleId="MediumList1-Accent114">
    <w:name w:val="Medium List 1 - Accent 114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135F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shd w:val="clear" w:color="auto" w:fill="BBADEE" w:themeFill="accent1" w:themeFillTint="3F"/>
      </w:tcPr>
    </w:tblStylePr>
  </w:style>
  <w:style w:type="table" w:customStyle="1" w:styleId="MediumList214">
    <w:name w:val="Medium List 214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4">
    <w:name w:val="Medium Shading 114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4">
    <w:name w:val="Medium Shading 1 - Accent 114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323B1" w:themeColor="accent1" w:themeTint="BF"/>
        <w:left w:val="single" w:sz="8" w:space="0" w:color="4323B1" w:themeColor="accent1" w:themeTint="BF"/>
        <w:bottom w:val="single" w:sz="8" w:space="0" w:color="4323B1" w:themeColor="accent1" w:themeTint="BF"/>
        <w:right w:val="single" w:sz="8" w:space="0" w:color="4323B1" w:themeColor="accent1" w:themeTint="BF"/>
        <w:insideH w:val="single" w:sz="8" w:space="0" w:color="4323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AD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4">
    <w:name w:val="Medium Shading 214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4">
    <w:name w:val="Medium Shading 2 - Accent 114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135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idden">
    <w:name w:val="Hidden"/>
    <w:basedOn w:val="Normal"/>
    <w:uiPriority w:val="1"/>
    <w:semiHidden/>
    <w:rsid w:val="00937436"/>
    <w:rPr>
      <w:i/>
      <w:vanish/>
      <w:color w:val="888888" w:themeColor="text1" w:themeTint="80"/>
    </w:rPr>
  </w:style>
  <w:style w:type="table" w:styleId="ColorfulGrid">
    <w:name w:val="Colorful Grid"/>
    <w:basedOn w:val="TableNormal"/>
    <w:uiPriority w:val="73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</w:rPr>
      <w:tblPr/>
      <w:tcPr>
        <w:shd w:val="clear" w:color="auto" w:fill="A0A0A0" w:themeFill="text1" w:themeFillTint="66"/>
      </w:tcPr>
    </w:tblStylePr>
    <w:tblStylePr w:type="lastRow">
      <w:rPr>
        <w:b/>
        <w:bCs/>
        <w:color w:val="121212" w:themeColor="text1"/>
      </w:rPr>
      <w:tblPr/>
      <w:tcPr>
        <w:shd w:val="clear" w:color="auto" w:fill="A0A0A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D0D0D" w:themeFill="text1" w:themeFillShade="BF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styleId="ColorfulList">
    <w:name w:val="Colorful List"/>
    <w:basedOn w:val="TableNormal"/>
    <w:uiPriority w:val="7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193B" w:themeFill="accent2" w:themeFillShade="CC"/>
      </w:tcPr>
    </w:tblStylePr>
    <w:tblStylePr w:type="lastRow">
      <w:rPr>
        <w:b/>
        <w:bCs/>
        <w:color w:val="96193B" w:themeColor="accent2" w:themeShade="CC"/>
      </w:rPr>
      <w:tblPr/>
      <w:tcPr>
        <w:tcBorders>
          <w:top w:val="single" w:sz="12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24" w:space="0" w:color="BC204B" w:themeColor="accent2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20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0A0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0A0A" w:themeColor="text1" w:themeShade="99"/>
          <w:insideV w:val="nil"/>
        </w:tcBorders>
        <w:shd w:val="clear" w:color="auto" w:fill="0A0A0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888888" w:themeFill="text1" w:themeFillTint="7F"/>
      </w:tcPr>
    </w:tblStylePr>
    <w:tblStylePr w:type="neCell">
      <w:rPr>
        <w:color w:val="121212" w:themeColor="text1"/>
      </w:rPr>
    </w:tblStylePr>
    <w:tblStylePr w:type="nwCell">
      <w:rPr>
        <w:color w:val="121212" w:themeColor="text1"/>
      </w:rPr>
    </w:tblStylePr>
  </w:style>
  <w:style w:type="table" w:styleId="DarkList">
    <w:name w:val="Dark List"/>
    <w:basedOn w:val="TableNormal"/>
    <w:uiPriority w:val="7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080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0D0D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0D0D" w:themeFill="text1" w:themeFillShade="BF"/>
      </w:tcPr>
    </w:tblStylePr>
  </w:style>
  <w:style w:type="table" w:styleId="LightGrid">
    <w:name w:val="Light Grid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1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H w:val="nil"/>
          <w:insideV w:val="single" w:sz="8" w:space="0" w:color="12121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  <w:insideV w:val="single" w:sz="8" w:space="0" w:color="121212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  <w:insideH w:val="single" w:sz="8" w:space="0" w:color="24135F" w:themeColor="accent1"/>
        <w:insideV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1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H w:val="nil"/>
          <w:insideV w:val="single" w:sz="8" w:space="0" w:color="24135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  <w:shd w:val="clear" w:color="auto" w:fill="BBADEE" w:themeFill="accent1" w:themeFillTint="3F"/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  <w:shd w:val="clear" w:color="auto" w:fill="BBADEE" w:themeFill="accent1" w:themeFillTint="3F"/>
      </w:tcPr>
    </w:tblStylePr>
    <w:tblStylePr w:type="band2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  <w:insideV w:val="single" w:sz="8" w:space="0" w:color="24135F" w:themeColor="accent1"/>
        </w:tcBorders>
      </w:tcPr>
    </w:tblStylePr>
  </w:style>
  <w:style w:type="table" w:styleId="LightList">
    <w:name w:val="Light List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  <w:tblStylePr w:type="band1Horz">
      <w:tblPr/>
      <w:tcPr>
        <w:tcBorders>
          <w:top w:val="single" w:sz="8" w:space="0" w:color="121212" w:themeColor="text1"/>
          <w:left w:val="single" w:sz="8" w:space="0" w:color="121212" w:themeColor="text1"/>
          <w:bottom w:val="single" w:sz="8" w:space="0" w:color="121212" w:themeColor="text1"/>
          <w:right w:val="single" w:sz="8" w:space="0" w:color="121212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24135F" w:themeColor="accent1"/>
        <w:left w:val="single" w:sz="8" w:space="0" w:color="24135F" w:themeColor="accent1"/>
        <w:bottom w:val="single" w:sz="8" w:space="0" w:color="24135F" w:themeColor="accent1"/>
        <w:right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  <w:tblStylePr w:type="band1Horz">
      <w:tblPr/>
      <w:tcPr>
        <w:tcBorders>
          <w:top w:val="single" w:sz="8" w:space="0" w:color="24135F" w:themeColor="accent1"/>
          <w:left w:val="single" w:sz="8" w:space="0" w:color="24135F" w:themeColor="accent1"/>
          <w:bottom w:val="single" w:sz="8" w:space="0" w:color="24135F" w:themeColor="accent1"/>
          <w:right w:val="single" w:sz="8" w:space="0" w:color="24135F" w:themeColor="accent1"/>
        </w:tcBorders>
      </w:tcPr>
    </w:tblStylePr>
  </w:style>
  <w:style w:type="table" w:styleId="LightShading">
    <w:name w:val="Light Shading"/>
    <w:basedOn w:val="TableNormal"/>
    <w:uiPriority w:val="60"/>
    <w:semiHidden/>
    <w:rsid w:val="00937436"/>
    <w:pPr>
      <w:spacing w:after="0" w:line="240" w:lineRule="auto"/>
    </w:pPr>
    <w:rPr>
      <w:color w:val="0D0D0D" w:themeColor="text1" w:themeShade="BF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1212" w:themeColor="text1"/>
          <w:left w:val="nil"/>
          <w:bottom w:val="single" w:sz="8" w:space="0" w:color="12121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135F" w:themeColor="accent1"/>
          <w:left w:val="nil"/>
          <w:bottom w:val="single" w:sz="8" w:space="0" w:color="24135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ADEE" w:themeFill="accent1" w:themeFillTint="3F"/>
      </w:tcPr>
    </w:tblStylePr>
  </w:style>
  <w:style w:type="table" w:styleId="MediumGrid1">
    <w:name w:val="Medium Grid 1"/>
    <w:basedOn w:val="TableNormal"/>
    <w:uiPriority w:val="6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  <w:insideV w:val="single" w:sz="8" w:space="0" w:color="4D4D4D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4D4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shd w:val="clear" w:color="auto" w:fill="888888" w:themeFill="text1" w:themeFillTint="7F"/>
      </w:tcPr>
    </w:tblStylePr>
  </w:style>
  <w:style w:type="table" w:styleId="MediumGrid2">
    <w:name w:val="Medium Grid 2"/>
    <w:basedOn w:val="TableNormal"/>
    <w:uiPriority w:val="68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  <w:insideH w:val="single" w:sz="8" w:space="0" w:color="121212" w:themeColor="text1"/>
        <w:insideV w:val="single" w:sz="8" w:space="0" w:color="121212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21212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21212" w:themeColor="text1"/>
      </w:rPr>
      <w:tblPr/>
      <w:tcPr>
        <w:tcBorders>
          <w:top w:val="single" w:sz="12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2121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3"/>
      </w:tcPr>
    </w:tblStylePr>
    <w:tblStylePr w:type="band1Vert">
      <w:tblPr/>
      <w:tcPr>
        <w:shd w:val="clear" w:color="auto" w:fill="888888" w:themeFill="text1" w:themeFillTint="7F"/>
      </w:tcPr>
    </w:tblStylePr>
    <w:tblStylePr w:type="band1Horz">
      <w:tblPr/>
      <w:tcPr>
        <w:tcBorders>
          <w:insideH w:val="single" w:sz="6" w:space="0" w:color="121212" w:themeColor="text1"/>
          <w:insideV w:val="single" w:sz="6" w:space="0" w:color="121212" w:themeColor="text1"/>
        </w:tcBorders>
        <w:shd w:val="clear" w:color="auto" w:fill="88888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121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888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8888" w:themeFill="text1" w:themeFillTint="7F"/>
      </w:tcPr>
    </w:tblStylePr>
  </w:style>
  <w:style w:type="table" w:styleId="MediumList1">
    <w:name w:val="Medium List 1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bottom w:val="single" w:sz="8" w:space="0" w:color="12121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1212" w:themeColor="tex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1212" w:themeColor="text1"/>
          <w:bottom w:val="single" w:sz="8" w:space="0" w:color="121212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8" w:space="0" w:color="24135F" w:themeColor="accent1"/>
        <w:bottom w:val="single" w:sz="8" w:space="0" w:color="24135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135F" w:themeColor="accent1"/>
        </w:tcBorders>
      </w:tcPr>
    </w:tblStylePr>
    <w:tblStylePr w:type="lastRow">
      <w:rPr>
        <w:b/>
        <w:bCs/>
        <w:color w:val="C4D600" w:themeColor="text2"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135F" w:themeColor="accent1"/>
          <w:bottom w:val="single" w:sz="8" w:space="0" w:color="24135F" w:themeColor="accent1"/>
        </w:tcBorders>
      </w:tc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shd w:val="clear" w:color="auto" w:fill="BBADEE" w:themeFill="accent1" w:themeFillTint="3F"/>
      </w:tcPr>
    </w:tblStylePr>
  </w:style>
  <w:style w:type="table" w:styleId="MediumList2">
    <w:name w:val="Medium List 2"/>
    <w:basedOn w:val="TableNormal"/>
    <w:uiPriority w:val="66"/>
    <w:semiHidden/>
    <w:rsid w:val="00937436"/>
    <w:pPr>
      <w:spacing w:after="0" w:line="240" w:lineRule="auto"/>
    </w:pPr>
    <w:rPr>
      <w:rFonts w:asciiTheme="majorHAnsi" w:eastAsiaTheme="majorEastAsia" w:hAnsiTheme="majorHAnsi" w:cstheme="majorBidi"/>
      <w:color w:val="121212" w:themeColor="text1"/>
    </w:rPr>
    <w:tblPr>
      <w:tblStyleRowBandSize w:val="1"/>
      <w:tblStyleColBandSize w:val="1"/>
      <w:tblBorders>
        <w:top w:val="single" w:sz="8" w:space="0" w:color="121212" w:themeColor="text1"/>
        <w:left w:val="single" w:sz="8" w:space="0" w:color="121212" w:themeColor="text1"/>
        <w:bottom w:val="single" w:sz="8" w:space="0" w:color="121212" w:themeColor="text1"/>
        <w:right w:val="single" w:sz="8" w:space="0" w:color="12121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121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121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121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121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text1" w:themeTint="BF"/>
        <w:left w:val="single" w:sz="8" w:space="0" w:color="4D4D4D" w:themeColor="text1" w:themeTint="BF"/>
        <w:bottom w:val="single" w:sz="8" w:space="0" w:color="4D4D4D" w:themeColor="text1" w:themeTint="BF"/>
        <w:right w:val="single" w:sz="8" w:space="0" w:color="4D4D4D" w:themeColor="text1" w:themeTint="BF"/>
        <w:insideH w:val="single" w:sz="8" w:space="0" w:color="4D4D4D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text1" w:themeTint="BF"/>
          <w:left w:val="single" w:sz="8" w:space="0" w:color="4D4D4D" w:themeColor="text1" w:themeTint="BF"/>
          <w:bottom w:val="single" w:sz="8" w:space="0" w:color="4D4D4D" w:themeColor="text1" w:themeTint="BF"/>
          <w:right w:val="single" w:sz="8" w:space="0" w:color="4D4D4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8" w:space="0" w:color="4323B1" w:themeColor="accent1" w:themeTint="BF"/>
        <w:left w:val="single" w:sz="8" w:space="0" w:color="4323B1" w:themeColor="accent1" w:themeTint="BF"/>
        <w:bottom w:val="single" w:sz="8" w:space="0" w:color="4323B1" w:themeColor="accent1" w:themeTint="BF"/>
        <w:right w:val="single" w:sz="8" w:space="0" w:color="4323B1" w:themeColor="accent1" w:themeTint="BF"/>
        <w:insideH w:val="single" w:sz="8" w:space="0" w:color="4323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23B1" w:themeColor="accent1" w:themeTint="BF"/>
          <w:left w:val="single" w:sz="8" w:space="0" w:color="4323B1" w:themeColor="accent1" w:themeTint="BF"/>
          <w:bottom w:val="single" w:sz="8" w:space="0" w:color="4323B1" w:themeColor="accent1" w:themeTint="BF"/>
          <w:right w:val="single" w:sz="8" w:space="0" w:color="4323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AD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AD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121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13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135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1Light">
    <w:name w:val="Grid Table 1 Light"/>
    <w:basedOn w:val="TableNormal"/>
    <w:uiPriority w:val="46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A0A0A0" w:themeColor="text1" w:themeTint="66"/>
        <w:left w:val="single" w:sz="4" w:space="0" w:color="A0A0A0" w:themeColor="text1" w:themeTint="66"/>
        <w:bottom w:val="single" w:sz="4" w:space="0" w:color="A0A0A0" w:themeColor="text1" w:themeTint="66"/>
        <w:right w:val="single" w:sz="4" w:space="0" w:color="A0A0A0" w:themeColor="text1" w:themeTint="66"/>
        <w:insideH w:val="single" w:sz="4" w:space="0" w:color="A0A0A0" w:themeColor="text1" w:themeTint="66"/>
        <w:insideV w:val="single" w:sz="4" w:space="0" w:color="A0A0A0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0707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707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927AE4" w:themeColor="accent1" w:themeTint="66"/>
        <w:left w:val="single" w:sz="4" w:space="0" w:color="927AE4" w:themeColor="accent1" w:themeTint="66"/>
        <w:bottom w:val="single" w:sz="4" w:space="0" w:color="927AE4" w:themeColor="accent1" w:themeTint="66"/>
        <w:right w:val="single" w:sz="4" w:space="0" w:color="927AE4" w:themeColor="accent1" w:themeTint="66"/>
        <w:insideH w:val="single" w:sz="4" w:space="0" w:color="927AE4" w:themeColor="accent1" w:themeTint="66"/>
        <w:insideV w:val="single" w:sz="4" w:space="0" w:color="927A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C38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C38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EE9BB2" w:themeColor="accent2" w:themeTint="66"/>
        <w:left w:val="single" w:sz="4" w:space="0" w:color="EE9BB2" w:themeColor="accent2" w:themeTint="66"/>
        <w:bottom w:val="single" w:sz="4" w:space="0" w:color="EE9BB2" w:themeColor="accent2" w:themeTint="66"/>
        <w:right w:val="single" w:sz="4" w:space="0" w:color="EE9BB2" w:themeColor="accent2" w:themeTint="66"/>
        <w:insideH w:val="single" w:sz="4" w:space="0" w:color="EE9BB2" w:themeColor="accent2" w:themeTint="66"/>
        <w:insideV w:val="single" w:sz="4" w:space="0" w:color="EE9B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56A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A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DB9BA9" w:themeColor="accent3" w:themeTint="66"/>
        <w:left w:val="single" w:sz="4" w:space="0" w:color="DB9BA9" w:themeColor="accent3" w:themeTint="66"/>
        <w:bottom w:val="single" w:sz="4" w:space="0" w:color="DB9BA9" w:themeColor="accent3" w:themeTint="66"/>
        <w:right w:val="single" w:sz="4" w:space="0" w:color="DB9BA9" w:themeColor="accent3" w:themeTint="66"/>
        <w:insideH w:val="single" w:sz="4" w:space="0" w:color="DB9BA9" w:themeColor="accent3" w:themeTint="66"/>
        <w:insideV w:val="single" w:sz="4" w:space="0" w:color="DB9B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687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687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92E3B0" w:themeColor="accent4" w:themeTint="66"/>
        <w:left w:val="single" w:sz="4" w:space="0" w:color="92E3B0" w:themeColor="accent4" w:themeTint="66"/>
        <w:bottom w:val="single" w:sz="4" w:space="0" w:color="92E3B0" w:themeColor="accent4" w:themeTint="66"/>
        <w:right w:val="single" w:sz="4" w:space="0" w:color="92E3B0" w:themeColor="accent4" w:themeTint="66"/>
        <w:insideH w:val="single" w:sz="4" w:space="0" w:color="92E3B0" w:themeColor="accent4" w:themeTint="66"/>
        <w:insideV w:val="single" w:sz="4" w:space="0" w:color="92E3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BD6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BD6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65DAFF" w:themeColor="accent5" w:themeTint="66"/>
        <w:left w:val="single" w:sz="4" w:space="0" w:color="65DAFF" w:themeColor="accent5" w:themeTint="66"/>
        <w:bottom w:val="single" w:sz="4" w:space="0" w:color="65DAFF" w:themeColor="accent5" w:themeTint="66"/>
        <w:right w:val="single" w:sz="4" w:space="0" w:color="65DAFF" w:themeColor="accent5" w:themeTint="66"/>
        <w:insideH w:val="single" w:sz="4" w:space="0" w:color="65DAFF" w:themeColor="accent5" w:themeTint="66"/>
        <w:insideV w:val="single" w:sz="4" w:space="0" w:color="65D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19C7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9C7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D1E2E9" w:themeColor="accent6" w:themeTint="66"/>
        <w:left w:val="single" w:sz="4" w:space="0" w:color="D1E2E9" w:themeColor="accent6" w:themeTint="66"/>
        <w:bottom w:val="single" w:sz="4" w:space="0" w:color="D1E2E9" w:themeColor="accent6" w:themeTint="66"/>
        <w:right w:val="single" w:sz="4" w:space="0" w:color="D1E2E9" w:themeColor="accent6" w:themeTint="66"/>
        <w:insideH w:val="single" w:sz="4" w:space="0" w:color="D1E2E9" w:themeColor="accent6" w:themeTint="66"/>
        <w:insideV w:val="single" w:sz="4" w:space="0" w:color="D1E2E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D4D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4D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2" w:space="0" w:color="707070" w:themeColor="text1" w:themeTint="99"/>
        <w:bottom w:val="single" w:sz="2" w:space="0" w:color="707070" w:themeColor="text1" w:themeTint="99"/>
        <w:insideH w:val="single" w:sz="2" w:space="0" w:color="707070" w:themeColor="text1" w:themeTint="99"/>
        <w:insideV w:val="single" w:sz="2" w:space="0" w:color="70707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707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707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CF" w:themeFill="text1" w:themeFillTint="33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styleId="GridTable2-Accent1">
    <w:name w:val="Grid Table 2 Accent 1"/>
    <w:basedOn w:val="TableNormal"/>
    <w:uiPriority w:val="4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2" w:space="0" w:color="5C38D7" w:themeColor="accent1" w:themeTint="99"/>
        <w:bottom w:val="single" w:sz="2" w:space="0" w:color="5C38D7" w:themeColor="accent1" w:themeTint="99"/>
        <w:insideH w:val="single" w:sz="2" w:space="0" w:color="5C38D7" w:themeColor="accent1" w:themeTint="99"/>
        <w:insideV w:val="single" w:sz="2" w:space="0" w:color="5C38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C38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C38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CF1" w:themeFill="accent1" w:themeFillTint="33"/>
      </w:tcPr>
    </w:tblStylePr>
    <w:tblStylePr w:type="band1Horz">
      <w:tblPr/>
      <w:tcPr>
        <w:shd w:val="clear" w:color="auto" w:fill="C8BCF1" w:themeFill="accent1" w:themeFillTint="33"/>
      </w:tcPr>
    </w:tblStylePr>
  </w:style>
  <w:style w:type="table" w:styleId="GridTable2-Accent2">
    <w:name w:val="Grid Table 2 Accent 2"/>
    <w:basedOn w:val="TableNormal"/>
    <w:uiPriority w:val="4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2" w:space="0" w:color="E56A8C" w:themeColor="accent2" w:themeTint="99"/>
        <w:bottom w:val="single" w:sz="2" w:space="0" w:color="E56A8C" w:themeColor="accent2" w:themeTint="99"/>
        <w:insideH w:val="single" w:sz="2" w:space="0" w:color="E56A8C" w:themeColor="accent2" w:themeTint="99"/>
        <w:insideV w:val="single" w:sz="2" w:space="0" w:color="E56A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A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A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DD8" w:themeFill="accent2" w:themeFillTint="33"/>
      </w:tcPr>
    </w:tblStylePr>
    <w:tblStylePr w:type="band1Horz">
      <w:tblPr/>
      <w:tcPr>
        <w:shd w:val="clear" w:color="auto" w:fill="F6CDD8" w:themeFill="accent2" w:themeFillTint="33"/>
      </w:tcPr>
    </w:tblStylePr>
  </w:style>
  <w:style w:type="table" w:styleId="GridTable2-Accent3">
    <w:name w:val="Grid Table 2 Accent 3"/>
    <w:basedOn w:val="TableNormal"/>
    <w:uiPriority w:val="4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2" w:space="0" w:color="C9687F" w:themeColor="accent3" w:themeTint="99"/>
        <w:bottom w:val="single" w:sz="2" w:space="0" w:color="C9687F" w:themeColor="accent3" w:themeTint="99"/>
        <w:insideH w:val="single" w:sz="2" w:space="0" w:color="C9687F" w:themeColor="accent3" w:themeTint="99"/>
        <w:insideV w:val="single" w:sz="2" w:space="0" w:color="C9687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687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687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CD4" w:themeFill="accent3" w:themeFillTint="33"/>
      </w:tcPr>
    </w:tblStylePr>
    <w:tblStylePr w:type="band1Horz">
      <w:tblPr/>
      <w:tcPr>
        <w:shd w:val="clear" w:color="auto" w:fill="EDCCD4" w:themeFill="accent3" w:themeFillTint="33"/>
      </w:tcPr>
    </w:tblStylePr>
  </w:style>
  <w:style w:type="table" w:styleId="GridTable2-Accent4">
    <w:name w:val="Grid Table 2 Accent 4"/>
    <w:basedOn w:val="TableNormal"/>
    <w:uiPriority w:val="4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2" w:space="0" w:color="5BD689" w:themeColor="accent4" w:themeTint="99"/>
        <w:bottom w:val="single" w:sz="2" w:space="0" w:color="5BD689" w:themeColor="accent4" w:themeTint="99"/>
        <w:insideH w:val="single" w:sz="2" w:space="0" w:color="5BD689" w:themeColor="accent4" w:themeTint="99"/>
        <w:insideV w:val="single" w:sz="2" w:space="0" w:color="5BD68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D68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D68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1D7" w:themeFill="accent4" w:themeFillTint="33"/>
      </w:tcPr>
    </w:tblStylePr>
    <w:tblStylePr w:type="band1Horz">
      <w:tblPr/>
      <w:tcPr>
        <w:shd w:val="clear" w:color="auto" w:fill="C8F1D7" w:themeFill="accent4" w:themeFillTint="33"/>
      </w:tcPr>
    </w:tblStylePr>
  </w:style>
  <w:style w:type="table" w:styleId="GridTable2-Accent5">
    <w:name w:val="Grid Table 2 Accent 5"/>
    <w:basedOn w:val="TableNormal"/>
    <w:uiPriority w:val="4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2" w:space="0" w:color="19C7FF" w:themeColor="accent5" w:themeTint="99"/>
        <w:bottom w:val="single" w:sz="2" w:space="0" w:color="19C7FF" w:themeColor="accent5" w:themeTint="99"/>
        <w:insideH w:val="single" w:sz="2" w:space="0" w:color="19C7FF" w:themeColor="accent5" w:themeTint="99"/>
        <w:insideV w:val="single" w:sz="2" w:space="0" w:color="19C7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C7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C7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CFF" w:themeFill="accent5" w:themeFillTint="33"/>
      </w:tcPr>
    </w:tblStylePr>
    <w:tblStylePr w:type="band1Horz">
      <w:tblPr/>
      <w:tcPr>
        <w:shd w:val="clear" w:color="auto" w:fill="B2ECFF" w:themeFill="accent5" w:themeFillTint="33"/>
      </w:tcPr>
    </w:tblStylePr>
  </w:style>
  <w:style w:type="table" w:styleId="GridTable2-Accent6">
    <w:name w:val="Grid Table 2 Accent 6"/>
    <w:basedOn w:val="TableNormal"/>
    <w:uiPriority w:val="4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2" w:space="0" w:color="BAD4DF" w:themeColor="accent6" w:themeTint="99"/>
        <w:bottom w:val="single" w:sz="2" w:space="0" w:color="BAD4DF" w:themeColor="accent6" w:themeTint="99"/>
        <w:insideH w:val="single" w:sz="2" w:space="0" w:color="BAD4DF" w:themeColor="accent6" w:themeTint="99"/>
        <w:insideV w:val="single" w:sz="2" w:space="0" w:color="BAD4D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4D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4D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F4" w:themeFill="accent6" w:themeFillTint="33"/>
      </w:tcPr>
    </w:tblStylePr>
    <w:tblStylePr w:type="band1Horz">
      <w:tblPr/>
      <w:tcPr>
        <w:shd w:val="clear" w:color="auto" w:fill="E8F0F4" w:themeFill="accent6" w:themeFillTint="33"/>
      </w:tcPr>
    </w:tblStylePr>
  </w:style>
  <w:style w:type="table" w:styleId="GridTable3">
    <w:name w:val="Grid Table 3"/>
    <w:basedOn w:val="TableNormal"/>
    <w:uiPriority w:val="48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707070" w:themeColor="text1" w:themeTint="99"/>
        <w:left w:val="single" w:sz="4" w:space="0" w:color="707070" w:themeColor="text1" w:themeTint="99"/>
        <w:bottom w:val="single" w:sz="4" w:space="0" w:color="707070" w:themeColor="text1" w:themeTint="99"/>
        <w:right w:val="single" w:sz="4" w:space="0" w:color="707070" w:themeColor="text1" w:themeTint="99"/>
        <w:insideH w:val="single" w:sz="4" w:space="0" w:color="707070" w:themeColor="text1" w:themeTint="99"/>
        <w:insideV w:val="single" w:sz="4" w:space="0" w:color="707070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CFCF" w:themeFill="text1" w:themeFillTint="33"/>
      </w:tcPr>
    </w:tblStylePr>
    <w:tblStylePr w:type="band1Horz">
      <w:tblPr/>
      <w:tcPr>
        <w:shd w:val="clear" w:color="auto" w:fill="CFCFCF" w:themeFill="text1" w:themeFillTint="33"/>
      </w:tcPr>
    </w:tblStylePr>
    <w:tblStylePr w:type="neCell">
      <w:tblPr/>
      <w:tcPr>
        <w:tcBorders>
          <w:bottom w:val="single" w:sz="4" w:space="0" w:color="707070" w:themeColor="text1" w:themeTint="99"/>
        </w:tcBorders>
      </w:tcPr>
    </w:tblStylePr>
    <w:tblStylePr w:type="nwCell">
      <w:tblPr/>
      <w:tcPr>
        <w:tcBorders>
          <w:bottom w:val="single" w:sz="4" w:space="0" w:color="707070" w:themeColor="text1" w:themeTint="99"/>
        </w:tcBorders>
      </w:tcPr>
    </w:tblStylePr>
    <w:tblStylePr w:type="seCell">
      <w:tblPr/>
      <w:tcPr>
        <w:tcBorders>
          <w:top w:val="single" w:sz="4" w:space="0" w:color="707070" w:themeColor="text1" w:themeTint="99"/>
        </w:tcBorders>
      </w:tcPr>
    </w:tblStylePr>
    <w:tblStylePr w:type="swCell">
      <w:tblPr/>
      <w:tcPr>
        <w:tcBorders>
          <w:top w:val="single" w:sz="4" w:space="0" w:color="707070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5C38D7" w:themeColor="accent1" w:themeTint="99"/>
        <w:left w:val="single" w:sz="4" w:space="0" w:color="5C38D7" w:themeColor="accent1" w:themeTint="99"/>
        <w:bottom w:val="single" w:sz="4" w:space="0" w:color="5C38D7" w:themeColor="accent1" w:themeTint="99"/>
        <w:right w:val="single" w:sz="4" w:space="0" w:color="5C38D7" w:themeColor="accent1" w:themeTint="99"/>
        <w:insideH w:val="single" w:sz="4" w:space="0" w:color="5C38D7" w:themeColor="accent1" w:themeTint="99"/>
        <w:insideV w:val="single" w:sz="4" w:space="0" w:color="5C38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BCF1" w:themeFill="accent1" w:themeFillTint="33"/>
      </w:tcPr>
    </w:tblStylePr>
    <w:tblStylePr w:type="band1Horz">
      <w:tblPr/>
      <w:tcPr>
        <w:shd w:val="clear" w:color="auto" w:fill="C8BCF1" w:themeFill="accent1" w:themeFillTint="33"/>
      </w:tcPr>
    </w:tblStylePr>
    <w:tblStylePr w:type="neCell">
      <w:tblPr/>
      <w:tcPr>
        <w:tcBorders>
          <w:bottom w:val="single" w:sz="4" w:space="0" w:color="5C38D7" w:themeColor="accent1" w:themeTint="99"/>
        </w:tcBorders>
      </w:tcPr>
    </w:tblStylePr>
    <w:tblStylePr w:type="nwCell">
      <w:tblPr/>
      <w:tcPr>
        <w:tcBorders>
          <w:bottom w:val="single" w:sz="4" w:space="0" w:color="5C38D7" w:themeColor="accent1" w:themeTint="99"/>
        </w:tcBorders>
      </w:tcPr>
    </w:tblStylePr>
    <w:tblStylePr w:type="seCell">
      <w:tblPr/>
      <w:tcPr>
        <w:tcBorders>
          <w:top w:val="single" w:sz="4" w:space="0" w:color="5C38D7" w:themeColor="accent1" w:themeTint="99"/>
        </w:tcBorders>
      </w:tcPr>
    </w:tblStylePr>
    <w:tblStylePr w:type="swCell">
      <w:tblPr/>
      <w:tcPr>
        <w:tcBorders>
          <w:top w:val="single" w:sz="4" w:space="0" w:color="5C38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E56A8C" w:themeColor="accent2" w:themeTint="99"/>
        <w:left w:val="single" w:sz="4" w:space="0" w:color="E56A8C" w:themeColor="accent2" w:themeTint="99"/>
        <w:bottom w:val="single" w:sz="4" w:space="0" w:color="E56A8C" w:themeColor="accent2" w:themeTint="99"/>
        <w:right w:val="single" w:sz="4" w:space="0" w:color="E56A8C" w:themeColor="accent2" w:themeTint="99"/>
        <w:insideH w:val="single" w:sz="4" w:space="0" w:color="E56A8C" w:themeColor="accent2" w:themeTint="99"/>
        <w:insideV w:val="single" w:sz="4" w:space="0" w:color="E56A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DD8" w:themeFill="accent2" w:themeFillTint="33"/>
      </w:tcPr>
    </w:tblStylePr>
    <w:tblStylePr w:type="band1Horz">
      <w:tblPr/>
      <w:tcPr>
        <w:shd w:val="clear" w:color="auto" w:fill="F6CDD8" w:themeFill="accent2" w:themeFillTint="33"/>
      </w:tcPr>
    </w:tblStylePr>
    <w:tblStylePr w:type="neCell">
      <w:tblPr/>
      <w:tcPr>
        <w:tcBorders>
          <w:bottom w:val="single" w:sz="4" w:space="0" w:color="E56A8C" w:themeColor="accent2" w:themeTint="99"/>
        </w:tcBorders>
      </w:tcPr>
    </w:tblStylePr>
    <w:tblStylePr w:type="nwCell">
      <w:tblPr/>
      <w:tcPr>
        <w:tcBorders>
          <w:bottom w:val="single" w:sz="4" w:space="0" w:color="E56A8C" w:themeColor="accent2" w:themeTint="99"/>
        </w:tcBorders>
      </w:tcPr>
    </w:tblStylePr>
    <w:tblStylePr w:type="seCell">
      <w:tblPr/>
      <w:tcPr>
        <w:tcBorders>
          <w:top w:val="single" w:sz="4" w:space="0" w:color="E56A8C" w:themeColor="accent2" w:themeTint="99"/>
        </w:tcBorders>
      </w:tcPr>
    </w:tblStylePr>
    <w:tblStylePr w:type="swCell">
      <w:tblPr/>
      <w:tcPr>
        <w:tcBorders>
          <w:top w:val="single" w:sz="4" w:space="0" w:color="E56A8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C9687F" w:themeColor="accent3" w:themeTint="99"/>
        <w:left w:val="single" w:sz="4" w:space="0" w:color="C9687F" w:themeColor="accent3" w:themeTint="99"/>
        <w:bottom w:val="single" w:sz="4" w:space="0" w:color="C9687F" w:themeColor="accent3" w:themeTint="99"/>
        <w:right w:val="single" w:sz="4" w:space="0" w:color="C9687F" w:themeColor="accent3" w:themeTint="99"/>
        <w:insideH w:val="single" w:sz="4" w:space="0" w:color="C9687F" w:themeColor="accent3" w:themeTint="99"/>
        <w:insideV w:val="single" w:sz="4" w:space="0" w:color="C9687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CCD4" w:themeFill="accent3" w:themeFillTint="33"/>
      </w:tcPr>
    </w:tblStylePr>
    <w:tblStylePr w:type="band1Horz">
      <w:tblPr/>
      <w:tcPr>
        <w:shd w:val="clear" w:color="auto" w:fill="EDCCD4" w:themeFill="accent3" w:themeFillTint="33"/>
      </w:tcPr>
    </w:tblStylePr>
    <w:tblStylePr w:type="neCell">
      <w:tblPr/>
      <w:tcPr>
        <w:tcBorders>
          <w:bottom w:val="single" w:sz="4" w:space="0" w:color="C9687F" w:themeColor="accent3" w:themeTint="99"/>
        </w:tcBorders>
      </w:tcPr>
    </w:tblStylePr>
    <w:tblStylePr w:type="nwCell">
      <w:tblPr/>
      <w:tcPr>
        <w:tcBorders>
          <w:bottom w:val="single" w:sz="4" w:space="0" w:color="C9687F" w:themeColor="accent3" w:themeTint="99"/>
        </w:tcBorders>
      </w:tcPr>
    </w:tblStylePr>
    <w:tblStylePr w:type="seCell">
      <w:tblPr/>
      <w:tcPr>
        <w:tcBorders>
          <w:top w:val="single" w:sz="4" w:space="0" w:color="C9687F" w:themeColor="accent3" w:themeTint="99"/>
        </w:tcBorders>
      </w:tcPr>
    </w:tblStylePr>
    <w:tblStylePr w:type="swCell">
      <w:tblPr/>
      <w:tcPr>
        <w:tcBorders>
          <w:top w:val="single" w:sz="4" w:space="0" w:color="C9687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5BD689" w:themeColor="accent4" w:themeTint="99"/>
        <w:left w:val="single" w:sz="4" w:space="0" w:color="5BD689" w:themeColor="accent4" w:themeTint="99"/>
        <w:bottom w:val="single" w:sz="4" w:space="0" w:color="5BD689" w:themeColor="accent4" w:themeTint="99"/>
        <w:right w:val="single" w:sz="4" w:space="0" w:color="5BD689" w:themeColor="accent4" w:themeTint="99"/>
        <w:insideH w:val="single" w:sz="4" w:space="0" w:color="5BD689" w:themeColor="accent4" w:themeTint="99"/>
        <w:insideV w:val="single" w:sz="4" w:space="0" w:color="5BD6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F1D7" w:themeFill="accent4" w:themeFillTint="33"/>
      </w:tcPr>
    </w:tblStylePr>
    <w:tblStylePr w:type="band1Horz">
      <w:tblPr/>
      <w:tcPr>
        <w:shd w:val="clear" w:color="auto" w:fill="C8F1D7" w:themeFill="accent4" w:themeFillTint="33"/>
      </w:tcPr>
    </w:tblStylePr>
    <w:tblStylePr w:type="neCell">
      <w:tblPr/>
      <w:tcPr>
        <w:tcBorders>
          <w:bottom w:val="single" w:sz="4" w:space="0" w:color="5BD689" w:themeColor="accent4" w:themeTint="99"/>
        </w:tcBorders>
      </w:tcPr>
    </w:tblStylePr>
    <w:tblStylePr w:type="nwCell">
      <w:tblPr/>
      <w:tcPr>
        <w:tcBorders>
          <w:bottom w:val="single" w:sz="4" w:space="0" w:color="5BD689" w:themeColor="accent4" w:themeTint="99"/>
        </w:tcBorders>
      </w:tcPr>
    </w:tblStylePr>
    <w:tblStylePr w:type="seCell">
      <w:tblPr/>
      <w:tcPr>
        <w:tcBorders>
          <w:top w:val="single" w:sz="4" w:space="0" w:color="5BD689" w:themeColor="accent4" w:themeTint="99"/>
        </w:tcBorders>
      </w:tcPr>
    </w:tblStylePr>
    <w:tblStylePr w:type="swCell">
      <w:tblPr/>
      <w:tcPr>
        <w:tcBorders>
          <w:top w:val="single" w:sz="4" w:space="0" w:color="5BD68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19C7FF" w:themeColor="accent5" w:themeTint="99"/>
        <w:left w:val="single" w:sz="4" w:space="0" w:color="19C7FF" w:themeColor="accent5" w:themeTint="99"/>
        <w:bottom w:val="single" w:sz="4" w:space="0" w:color="19C7FF" w:themeColor="accent5" w:themeTint="99"/>
        <w:right w:val="single" w:sz="4" w:space="0" w:color="19C7FF" w:themeColor="accent5" w:themeTint="99"/>
        <w:insideH w:val="single" w:sz="4" w:space="0" w:color="19C7FF" w:themeColor="accent5" w:themeTint="99"/>
        <w:insideV w:val="single" w:sz="4" w:space="0" w:color="19C7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ECFF" w:themeFill="accent5" w:themeFillTint="33"/>
      </w:tcPr>
    </w:tblStylePr>
    <w:tblStylePr w:type="band1Horz">
      <w:tblPr/>
      <w:tcPr>
        <w:shd w:val="clear" w:color="auto" w:fill="B2ECFF" w:themeFill="accent5" w:themeFillTint="33"/>
      </w:tcPr>
    </w:tblStylePr>
    <w:tblStylePr w:type="neCell">
      <w:tblPr/>
      <w:tcPr>
        <w:tcBorders>
          <w:bottom w:val="single" w:sz="4" w:space="0" w:color="19C7FF" w:themeColor="accent5" w:themeTint="99"/>
        </w:tcBorders>
      </w:tcPr>
    </w:tblStylePr>
    <w:tblStylePr w:type="nwCell">
      <w:tblPr/>
      <w:tcPr>
        <w:tcBorders>
          <w:bottom w:val="single" w:sz="4" w:space="0" w:color="19C7FF" w:themeColor="accent5" w:themeTint="99"/>
        </w:tcBorders>
      </w:tcPr>
    </w:tblStylePr>
    <w:tblStylePr w:type="seCell">
      <w:tblPr/>
      <w:tcPr>
        <w:tcBorders>
          <w:top w:val="single" w:sz="4" w:space="0" w:color="19C7FF" w:themeColor="accent5" w:themeTint="99"/>
        </w:tcBorders>
      </w:tcPr>
    </w:tblStylePr>
    <w:tblStylePr w:type="swCell">
      <w:tblPr/>
      <w:tcPr>
        <w:tcBorders>
          <w:top w:val="single" w:sz="4" w:space="0" w:color="19C7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BAD4DF" w:themeColor="accent6" w:themeTint="99"/>
        <w:left w:val="single" w:sz="4" w:space="0" w:color="BAD4DF" w:themeColor="accent6" w:themeTint="99"/>
        <w:bottom w:val="single" w:sz="4" w:space="0" w:color="BAD4DF" w:themeColor="accent6" w:themeTint="99"/>
        <w:right w:val="single" w:sz="4" w:space="0" w:color="BAD4DF" w:themeColor="accent6" w:themeTint="99"/>
        <w:insideH w:val="single" w:sz="4" w:space="0" w:color="BAD4DF" w:themeColor="accent6" w:themeTint="99"/>
        <w:insideV w:val="single" w:sz="4" w:space="0" w:color="BAD4D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0F4" w:themeFill="accent6" w:themeFillTint="33"/>
      </w:tcPr>
    </w:tblStylePr>
    <w:tblStylePr w:type="band1Horz">
      <w:tblPr/>
      <w:tcPr>
        <w:shd w:val="clear" w:color="auto" w:fill="E8F0F4" w:themeFill="accent6" w:themeFillTint="33"/>
      </w:tcPr>
    </w:tblStylePr>
    <w:tblStylePr w:type="neCell">
      <w:tblPr/>
      <w:tcPr>
        <w:tcBorders>
          <w:bottom w:val="single" w:sz="4" w:space="0" w:color="BAD4DF" w:themeColor="accent6" w:themeTint="99"/>
        </w:tcBorders>
      </w:tcPr>
    </w:tblStylePr>
    <w:tblStylePr w:type="nwCell">
      <w:tblPr/>
      <w:tcPr>
        <w:tcBorders>
          <w:bottom w:val="single" w:sz="4" w:space="0" w:color="BAD4DF" w:themeColor="accent6" w:themeTint="99"/>
        </w:tcBorders>
      </w:tcPr>
    </w:tblStylePr>
    <w:tblStylePr w:type="seCell">
      <w:tblPr/>
      <w:tcPr>
        <w:tcBorders>
          <w:top w:val="single" w:sz="4" w:space="0" w:color="BAD4DF" w:themeColor="accent6" w:themeTint="99"/>
        </w:tcBorders>
      </w:tcPr>
    </w:tblStylePr>
    <w:tblStylePr w:type="swCell">
      <w:tblPr/>
      <w:tcPr>
        <w:tcBorders>
          <w:top w:val="single" w:sz="4" w:space="0" w:color="BAD4DF" w:themeColor="accent6" w:themeTint="99"/>
        </w:tcBorders>
      </w:tcPr>
    </w:tblStylePr>
  </w:style>
  <w:style w:type="table" w:styleId="GridTable4">
    <w:name w:val="Grid Table 4"/>
    <w:basedOn w:val="TableNormal"/>
    <w:uiPriority w:val="4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707070" w:themeColor="text1" w:themeTint="99"/>
        <w:left w:val="single" w:sz="4" w:space="0" w:color="707070" w:themeColor="text1" w:themeTint="99"/>
        <w:bottom w:val="single" w:sz="4" w:space="0" w:color="707070" w:themeColor="text1" w:themeTint="99"/>
        <w:right w:val="single" w:sz="4" w:space="0" w:color="707070" w:themeColor="text1" w:themeTint="99"/>
        <w:insideH w:val="single" w:sz="4" w:space="0" w:color="707070" w:themeColor="text1" w:themeTint="99"/>
        <w:insideV w:val="single" w:sz="4" w:space="0" w:color="70707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1212" w:themeColor="text1"/>
          <w:left w:val="single" w:sz="4" w:space="0" w:color="121212" w:themeColor="text1"/>
          <w:bottom w:val="single" w:sz="4" w:space="0" w:color="121212" w:themeColor="text1"/>
          <w:right w:val="single" w:sz="4" w:space="0" w:color="121212" w:themeColor="text1"/>
          <w:insideH w:val="nil"/>
          <w:insideV w:val="nil"/>
        </w:tcBorders>
        <w:shd w:val="clear" w:color="auto" w:fill="121212" w:themeFill="text1"/>
      </w:tcPr>
    </w:tblStylePr>
    <w:tblStylePr w:type="lastRow">
      <w:rPr>
        <w:b/>
        <w:bCs/>
      </w:rPr>
      <w:tblPr/>
      <w:tcPr>
        <w:tcBorders>
          <w:top w:val="double" w:sz="4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CF" w:themeFill="text1" w:themeFillTint="33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styleId="GridTable4-Accent1">
    <w:name w:val="Grid Table 4 Accent 1"/>
    <w:basedOn w:val="TableNormal"/>
    <w:uiPriority w:val="4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5C38D7" w:themeColor="accent1" w:themeTint="99"/>
        <w:left w:val="single" w:sz="4" w:space="0" w:color="5C38D7" w:themeColor="accent1" w:themeTint="99"/>
        <w:bottom w:val="single" w:sz="4" w:space="0" w:color="5C38D7" w:themeColor="accent1" w:themeTint="99"/>
        <w:right w:val="single" w:sz="4" w:space="0" w:color="5C38D7" w:themeColor="accent1" w:themeTint="99"/>
        <w:insideH w:val="single" w:sz="4" w:space="0" w:color="5C38D7" w:themeColor="accent1" w:themeTint="99"/>
        <w:insideV w:val="single" w:sz="4" w:space="0" w:color="5C38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135F" w:themeColor="accent1"/>
          <w:left w:val="single" w:sz="4" w:space="0" w:color="24135F" w:themeColor="accent1"/>
          <w:bottom w:val="single" w:sz="4" w:space="0" w:color="24135F" w:themeColor="accent1"/>
          <w:right w:val="single" w:sz="4" w:space="0" w:color="24135F" w:themeColor="accent1"/>
          <w:insideH w:val="nil"/>
          <w:insideV w:val="nil"/>
        </w:tcBorders>
        <w:shd w:val="clear" w:color="auto" w:fill="24135F" w:themeFill="accent1"/>
      </w:tcPr>
    </w:tblStylePr>
    <w:tblStylePr w:type="lastRow">
      <w:rPr>
        <w:b/>
        <w:bCs/>
      </w:rPr>
      <w:tblPr/>
      <w:tcPr>
        <w:tcBorders>
          <w:top w:val="double" w:sz="4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CF1" w:themeFill="accent1" w:themeFillTint="33"/>
      </w:tcPr>
    </w:tblStylePr>
    <w:tblStylePr w:type="band1Horz">
      <w:tblPr/>
      <w:tcPr>
        <w:shd w:val="clear" w:color="auto" w:fill="C8BCF1" w:themeFill="accent1" w:themeFillTint="33"/>
      </w:tcPr>
    </w:tblStylePr>
  </w:style>
  <w:style w:type="table" w:styleId="GridTable4-Accent2">
    <w:name w:val="Grid Table 4 Accent 2"/>
    <w:basedOn w:val="TableNormal"/>
    <w:uiPriority w:val="4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E56A8C" w:themeColor="accent2" w:themeTint="99"/>
        <w:left w:val="single" w:sz="4" w:space="0" w:color="E56A8C" w:themeColor="accent2" w:themeTint="99"/>
        <w:bottom w:val="single" w:sz="4" w:space="0" w:color="E56A8C" w:themeColor="accent2" w:themeTint="99"/>
        <w:right w:val="single" w:sz="4" w:space="0" w:color="E56A8C" w:themeColor="accent2" w:themeTint="99"/>
        <w:insideH w:val="single" w:sz="4" w:space="0" w:color="E56A8C" w:themeColor="accent2" w:themeTint="99"/>
        <w:insideV w:val="single" w:sz="4" w:space="0" w:color="E56A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204B" w:themeColor="accent2"/>
          <w:left w:val="single" w:sz="4" w:space="0" w:color="BC204B" w:themeColor="accent2"/>
          <w:bottom w:val="single" w:sz="4" w:space="0" w:color="BC204B" w:themeColor="accent2"/>
          <w:right w:val="single" w:sz="4" w:space="0" w:color="BC204B" w:themeColor="accent2"/>
          <w:insideH w:val="nil"/>
          <w:insideV w:val="nil"/>
        </w:tcBorders>
        <w:shd w:val="clear" w:color="auto" w:fill="BC204B" w:themeFill="accent2"/>
      </w:tcPr>
    </w:tblStylePr>
    <w:tblStylePr w:type="lastRow">
      <w:rPr>
        <w:b/>
        <w:bCs/>
      </w:rPr>
      <w:tblPr/>
      <w:tcPr>
        <w:tcBorders>
          <w:top w:val="double" w:sz="4" w:space="0" w:color="BC20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DD8" w:themeFill="accent2" w:themeFillTint="33"/>
      </w:tcPr>
    </w:tblStylePr>
    <w:tblStylePr w:type="band1Horz">
      <w:tblPr/>
      <w:tcPr>
        <w:shd w:val="clear" w:color="auto" w:fill="F6CDD8" w:themeFill="accent2" w:themeFillTint="33"/>
      </w:tcPr>
    </w:tblStylePr>
  </w:style>
  <w:style w:type="table" w:styleId="GridTable4-Accent3">
    <w:name w:val="Grid Table 4 Accent 3"/>
    <w:basedOn w:val="TableNormal"/>
    <w:uiPriority w:val="4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C9687F" w:themeColor="accent3" w:themeTint="99"/>
        <w:left w:val="single" w:sz="4" w:space="0" w:color="C9687F" w:themeColor="accent3" w:themeTint="99"/>
        <w:bottom w:val="single" w:sz="4" w:space="0" w:color="C9687F" w:themeColor="accent3" w:themeTint="99"/>
        <w:right w:val="single" w:sz="4" w:space="0" w:color="C9687F" w:themeColor="accent3" w:themeTint="99"/>
        <w:insideH w:val="single" w:sz="4" w:space="0" w:color="C9687F" w:themeColor="accent3" w:themeTint="99"/>
        <w:insideV w:val="single" w:sz="4" w:space="0" w:color="C9687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2D40" w:themeColor="accent3"/>
          <w:left w:val="single" w:sz="4" w:space="0" w:color="7E2D40" w:themeColor="accent3"/>
          <w:bottom w:val="single" w:sz="4" w:space="0" w:color="7E2D40" w:themeColor="accent3"/>
          <w:right w:val="single" w:sz="4" w:space="0" w:color="7E2D40" w:themeColor="accent3"/>
          <w:insideH w:val="nil"/>
          <w:insideV w:val="nil"/>
        </w:tcBorders>
        <w:shd w:val="clear" w:color="auto" w:fill="7E2D40" w:themeFill="accent3"/>
      </w:tcPr>
    </w:tblStylePr>
    <w:tblStylePr w:type="lastRow">
      <w:rPr>
        <w:b/>
        <w:bCs/>
      </w:rPr>
      <w:tblPr/>
      <w:tcPr>
        <w:tcBorders>
          <w:top w:val="double" w:sz="4" w:space="0" w:color="7E2D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CD4" w:themeFill="accent3" w:themeFillTint="33"/>
      </w:tcPr>
    </w:tblStylePr>
    <w:tblStylePr w:type="band1Horz">
      <w:tblPr/>
      <w:tcPr>
        <w:shd w:val="clear" w:color="auto" w:fill="EDCCD4" w:themeFill="accent3" w:themeFillTint="33"/>
      </w:tcPr>
    </w:tblStylePr>
  </w:style>
  <w:style w:type="table" w:styleId="GridTable4-Accent4">
    <w:name w:val="Grid Table 4 Accent 4"/>
    <w:basedOn w:val="TableNormal"/>
    <w:uiPriority w:val="4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5BD689" w:themeColor="accent4" w:themeTint="99"/>
        <w:left w:val="single" w:sz="4" w:space="0" w:color="5BD689" w:themeColor="accent4" w:themeTint="99"/>
        <w:bottom w:val="single" w:sz="4" w:space="0" w:color="5BD689" w:themeColor="accent4" w:themeTint="99"/>
        <w:right w:val="single" w:sz="4" w:space="0" w:color="5BD689" w:themeColor="accent4" w:themeTint="99"/>
        <w:insideH w:val="single" w:sz="4" w:space="0" w:color="5BD689" w:themeColor="accent4" w:themeTint="99"/>
        <w:insideV w:val="single" w:sz="4" w:space="0" w:color="5BD6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8848" w:themeColor="accent4"/>
          <w:left w:val="single" w:sz="4" w:space="0" w:color="228848" w:themeColor="accent4"/>
          <w:bottom w:val="single" w:sz="4" w:space="0" w:color="228848" w:themeColor="accent4"/>
          <w:right w:val="single" w:sz="4" w:space="0" w:color="228848" w:themeColor="accent4"/>
          <w:insideH w:val="nil"/>
          <w:insideV w:val="nil"/>
        </w:tcBorders>
        <w:shd w:val="clear" w:color="auto" w:fill="228848" w:themeFill="accent4"/>
      </w:tcPr>
    </w:tblStylePr>
    <w:tblStylePr w:type="lastRow">
      <w:rPr>
        <w:b/>
        <w:bCs/>
      </w:rPr>
      <w:tblPr/>
      <w:tcPr>
        <w:tcBorders>
          <w:top w:val="double" w:sz="4" w:space="0" w:color="2288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1D7" w:themeFill="accent4" w:themeFillTint="33"/>
      </w:tcPr>
    </w:tblStylePr>
    <w:tblStylePr w:type="band1Horz">
      <w:tblPr/>
      <w:tcPr>
        <w:shd w:val="clear" w:color="auto" w:fill="C8F1D7" w:themeFill="accent4" w:themeFillTint="33"/>
      </w:tcPr>
    </w:tblStylePr>
  </w:style>
  <w:style w:type="table" w:styleId="GridTable4-Accent5">
    <w:name w:val="Grid Table 4 Accent 5"/>
    <w:basedOn w:val="TableNormal"/>
    <w:uiPriority w:val="4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19C7FF" w:themeColor="accent5" w:themeTint="99"/>
        <w:left w:val="single" w:sz="4" w:space="0" w:color="19C7FF" w:themeColor="accent5" w:themeTint="99"/>
        <w:bottom w:val="single" w:sz="4" w:space="0" w:color="19C7FF" w:themeColor="accent5" w:themeTint="99"/>
        <w:right w:val="single" w:sz="4" w:space="0" w:color="19C7FF" w:themeColor="accent5" w:themeTint="99"/>
        <w:insideH w:val="single" w:sz="4" w:space="0" w:color="19C7FF" w:themeColor="accent5" w:themeTint="99"/>
        <w:insideV w:val="single" w:sz="4" w:space="0" w:color="19C7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7F" w:themeColor="accent5"/>
          <w:left w:val="single" w:sz="4" w:space="0" w:color="00617F" w:themeColor="accent5"/>
          <w:bottom w:val="single" w:sz="4" w:space="0" w:color="00617F" w:themeColor="accent5"/>
          <w:right w:val="single" w:sz="4" w:space="0" w:color="00617F" w:themeColor="accent5"/>
          <w:insideH w:val="nil"/>
          <w:insideV w:val="nil"/>
        </w:tcBorders>
        <w:shd w:val="clear" w:color="auto" w:fill="00617F" w:themeFill="accent5"/>
      </w:tcPr>
    </w:tblStylePr>
    <w:tblStylePr w:type="lastRow">
      <w:rPr>
        <w:b/>
        <w:bCs/>
      </w:rPr>
      <w:tblPr/>
      <w:tcPr>
        <w:tcBorders>
          <w:top w:val="double" w:sz="4" w:space="0" w:color="00617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CFF" w:themeFill="accent5" w:themeFillTint="33"/>
      </w:tcPr>
    </w:tblStylePr>
    <w:tblStylePr w:type="band1Horz">
      <w:tblPr/>
      <w:tcPr>
        <w:shd w:val="clear" w:color="auto" w:fill="B2ECFF" w:themeFill="accent5" w:themeFillTint="33"/>
      </w:tcPr>
    </w:tblStylePr>
  </w:style>
  <w:style w:type="table" w:styleId="GridTable4-Accent6">
    <w:name w:val="Grid Table 4 Accent 6"/>
    <w:basedOn w:val="TableNormal"/>
    <w:uiPriority w:val="4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BAD4DF" w:themeColor="accent6" w:themeTint="99"/>
        <w:left w:val="single" w:sz="4" w:space="0" w:color="BAD4DF" w:themeColor="accent6" w:themeTint="99"/>
        <w:bottom w:val="single" w:sz="4" w:space="0" w:color="BAD4DF" w:themeColor="accent6" w:themeTint="99"/>
        <w:right w:val="single" w:sz="4" w:space="0" w:color="BAD4DF" w:themeColor="accent6" w:themeTint="99"/>
        <w:insideH w:val="single" w:sz="4" w:space="0" w:color="BAD4DF" w:themeColor="accent6" w:themeTint="99"/>
        <w:insideV w:val="single" w:sz="4" w:space="0" w:color="BAD4D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9CA" w:themeColor="accent6"/>
          <w:left w:val="single" w:sz="4" w:space="0" w:color="8DB9CA" w:themeColor="accent6"/>
          <w:bottom w:val="single" w:sz="4" w:space="0" w:color="8DB9CA" w:themeColor="accent6"/>
          <w:right w:val="single" w:sz="4" w:space="0" w:color="8DB9CA" w:themeColor="accent6"/>
          <w:insideH w:val="nil"/>
          <w:insideV w:val="nil"/>
        </w:tcBorders>
        <w:shd w:val="clear" w:color="auto" w:fill="8DB9CA" w:themeFill="accent6"/>
      </w:tcPr>
    </w:tblStylePr>
    <w:tblStylePr w:type="lastRow">
      <w:rPr>
        <w:b/>
        <w:bCs/>
      </w:rPr>
      <w:tblPr/>
      <w:tcPr>
        <w:tcBorders>
          <w:top w:val="double" w:sz="4" w:space="0" w:color="8DB9C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F4" w:themeFill="accent6" w:themeFillTint="33"/>
      </w:tcPr>
    </w:tblStylePr>
    <w:tblStylePr w:type="band1Horz">
      <w:tblPr/>
      <w:tcPr>
        <w:shd w:val="clear" w:color="auto" w:fill="E8F0F4" w:themeFill="accent6" w:themeFillTint="33"/>
      </w:tcPr>
    </w:tblStylePr>
  </w:style>
  <w:style w:type="table" w:styleId="GridTable5Dark">
    <w:name w:val="Grid Table 5 Dark"/>
    <w:basedOn w:val="TableNormal"/>
    <w:uiPriority w:val="50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CFC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1212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2121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21212" w:themeFill="text1"/>
      </w:tcPr>
    </w:tblStylePr>
    <w:tblStylePr w:type="band1Vert">
      <w:tblPr/>
      <w:tcPr>
        <w:shd w:val="clear" w:color="auto" w:fill="A0A0A0" w:themeFill="text1" w:themeFillTint="66"/>
      </w:tcPr>
    </w:tblStylePr>
    <w:tblStylePr w:type="band1Horz">
      <w:tblPr/>
      <w:tcPr>
        <w:shd w:val="clear" w:color="auto" w:fill="A0A0A0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8BC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135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135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135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135F" w:themeFill="accent1"/>
      </w:tcPr>
    </w:tblStylePr>
    <w:tblStylePr w:type="band1Vert">
      <w:tblPr/>
      <w:tcPr>
        <w:shd w:val="clear" w:color="auto" w:fill="927AE4" w:themeFill="accent1" w:themeFillTint="66"/>
      </w:tcPr>
    </w:tblStylePr>
    <w:tblStylePr w:type="band1Horz">
      <w:tblPr/>
      <w:tcPr>
        <w:shd w:val="clear" w:color="auto" w:fill="927A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D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204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204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C204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C204B" w:themeFill="accent2"/>
      </w:tcPr>
    </w:tblStylePr>
    <w:tblStylePr w:type="band1Vert">
      <w:tblPr/>
      <w:tcPr>
        <w:shd w:val="clear" w:color="auto" w:fill="EE9BB2" w:themeFill="accent2" w:themeFillTint="66"/>
      </w:tcPr>
    </w:tblStylePr>
    <w:tblStylePr w:type="band1Horz">
      <w:tblPr/>
      <w:tcPr>
        <w:shd w:val="clear" w:color="auto" w:fill="EE9B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CC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2D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2D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2D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2D40" w:themeFill="accent3"/>
      </w:tcPr>
    </w:tblStylePr>
    <w:tblStylePr w:type="band1Vert">
      <w:tblPr/>
      <w:tcPr>
        <w:shd w:val="clear" w:color="auto" w:fill="DB9BA9" w:themeFill="accent3" w:themeFillTint="66"/>
      </w:tcPr>
    </w:tblStylePr>
    <w:tblStylePr w:type="band1Horz">
      <w:tblPr/>
      <w:tcPr>
        <w:shd w:val="clear" w:color="auto" w:fill="DB9B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8F1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884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884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2884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28848" w:themeFill="accent4"/>
      </w:tcPr>
    </w:tblStylePr>
    <w:tblStylePr w:type="band1Vert">
      <w:tblPr/>
      <w:tcPr>
        <w:shd w:val="clear" w:color="auto" w:fill="92E3B0" w:themeFill="accent4" w:themeFillTint="66"/>
      </w:tcPr>
    </w:tblStylePr>
    <w:tblStylePr w:type="band1Horz">
      <w:tblPr/>
      <w:tcPr>
        <w:shd w:val="clear" w:color="auto" w:fill="92E3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E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7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7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7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7F" w:themeFill="accent5"/>
      </w:tcPr>
    </w:tblStylePr>
    <w:tblStylePr w:type="band1Vert">
      <w:tblPr/>
      <w:tcPr>
        <w:shd w:val="clear" w:color="auto" w:fill="65DAFF" w:themeFill="accent5" w:themeFillTint="66"/>
      </w:tcPr>
    </w:tblStylePr>
    <w:tblStylePr w:type="band1Horz">
      <w:tblPr/>
      <w:tcPr>
        <w:shd w:val="clear" w:color="auto" w:fill="65DA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0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9C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9C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9C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9CA" w:themeFill="accent6"/>
      </w:tcPr>
    </w:tblStylePr>
    <w:tblStylePr w:type="band1Vert">
      <w:tblPr/>
      <w:tcPr>
        <w:shd w:val="clear" w:color="auto" w:fill="D1E2E9" w:themeFill="accent6" w:themeFillTint="66"/>
      </w:tcPr>
    </w:tblStylePr>
    <w:tblStylePr w:type="band1Horz">
      <w:tblPr/>
      <w:tcPr>
        <w:shd w:val="clear" w:color="auto" w:fill="D1E2E9" w:themeFill="accent6" w:themeFillTint="66"/>
      </w:tcPr>
    </w:tblStylePr>
  </w:style>
  <w:style w:type="table" w:styleId="GridTable6Colorful">
    <w:name w:val="Grid Table 6 Colorful"/>
    <w:basedOn w:val="TableNormal"/>
    <w:uiPriority w:val="5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4" w:space="0" w:color="707070" w:themeColor="text1" w:themeTint="99"/>
        <w:left w:val="single" w:sz="4" w:space="0" w:color="707070" w:themeColor="text1" w:themeTint="99"/>
        <w:bottom w:val="single" w:sz="4" w:space="0" w:color="707070" w:themeColor="text1" w:themeTint="99"/>
        <w:right w:val="single" w:sz="4" w:space="0" w:color="707070" w:themeColor="text1" w:themeTint="99"/>
        <w:insideH w:val="single" w:sz="4" w:space="0" w:color="707070" w:themeColor="text1" w:themeTint="99"/>
        <w:insideV w:val="single" w:sz="4" w:space="0" w:color="707070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0707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707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CF" w:themeFill="text1" w:themeFillTint="33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4" w:space="0" w:color="5C38D7" w:themeColor="accent1" w:themeTint="99"/>
        <w:left w:val="single" w:sz="4" w:space="0" w:color="5C38D7" w:themeColor="accent1" w:themeTint="99"/>
        <w:bottom w:val="single" w:sz="4" w:space="0" w:color="5C38D7" w:themeColor="accent1" w:themeTint="99"/>
        <w:right w:val="single" w:sz="4" w:space="0" w:color="5C38D7" w:themeColor="accent1" w:themeTint="99"/>
        <w:insideH w:val="single" w:sz="4" w:space="0" w:color="5C38D7" w:themeColor="accent1" w:themeTint="99"/>
        <w:insideV w:val="single" w:sz="4" w:space="0" w:color="5C38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C38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C38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CF1" w:themeFill="accent1" w:themeFillTint="33"/>
      </w:tcPr>
    </w:tblStylePr>
    <w:tblStylePr w:type="band1Horz">
      <w:tblPr/>
      <w:tcPr>
        <w:shd w:val="clear" w:color="auto" w:fill="C8BC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semiHidden/>
    <w:rsid w:val="00937436"/>
    <w:pPr>
      <w:spacing w:after="0" w:line="240" w:lineRule="auto"/>
    </w:pPr>
    <w:rPr>
      <w:color w:val="8C1838" w:themeColor="accent2" w:themeShade="BF"/>
    </w:rPr>
    <w:tblPr>
      <w:tblStyleRowBandSize w:val="1"/>
      <w:tblStyleColBandSize w:val="1"/>
      <w:tblBorders>
        <w:top w:val="single" w:sz="4" w:space="0" w:color="E56A8C" w:themeColor="accent2" w:themeTint="99"/>
        <w:left w:val="single" w:sz="4" w:space="0" w:color="E56A8C" w:themeColor="accent2" w:themeTint="99"/>
        <w:bottom w:val="single" w:sz="4" w:space="0" w:color="E56A8C" w:themeColor="accent2" w:themeTint="99"/>
        <w:right w:val="single" w:sz="4" w:space="0" w:color="E56A8C" w:themeColor="accent2" w:themeTint="99"/>
        <w:insideH w:val="single" w:sz="4" w:space="0" w:color="E56A8C" w:themeColor="accent2" w:themeTint="99"/>
        <w:insideV w:val="single" w:sz="4" w:space="0" w:color="E56A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56A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A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DD8" w:themeFill="accent2" w:themeFillTint="33"/>
      </w:tcPr>
    </w:tblStylePr>
    <w:tblStylePr w:type="band1Horz">
      <w:tblPr/>
      <w:tcPr>
        <w:shd w:val="clear" w:color="auto" w:fill="F6CD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semiHidden/>
    <w:rsid w:val="00937436"/>
    <w:pPr>
      <w:spacing w:after="0" w:line="240" w:lineRule="auto"/>
    </w:pPr>
    <w:rPr>
      <w:color w:val="5E212F" w:themeColor="accent3" w:themeShade="BF"/>
    </w:rPr>
    <w:tblPr>
      <w:tblStyleRowBandSize w:val="1"/>
      <w:tblStyleColBandSize w:val="1"/>
      <w:tblBorders>
        <w:top w:val="single" w:sz="4" w:space="0" w:color="C9687F" w:themeColor="accent3" w:themeTint="99"/>
        <w:left w:val="single" w:sz="4" w:space="0" w:color="C9687F" w:themeColor="accent3" w:themeTint="99"/>
        <w:bottom w:val="single" w:sz="4" w:space="0" w:color="C9687F" w:themeColor="accent3" w:themeTint="99"/>
        <w:right w:val="single" w:sz="4" w:space="0" w:color="C9687F" w:themeColor="accent3" w:themeTint="99"/>
        <w:insideH w:val="single" w:sz="4" w:space="0" w:color="C9687F" w:themeColor="accent3" w:themeTint="99"/>
        <w:insideV w:val="single" w:sz="4" w:space="0" w:color="C9687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687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687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CD4" w:themeFill="accent3" w:themeFillTint="33"/>
      </w:tcPr>
    </w:tblStylePr>
    <w:tblStylePr w:type="band1Horz">
      <w:tblPr/>
      <w:tcPr>
        <w:shd w:val="clear" w:color="auto" w:fill="EDCC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semiHidden/>
    <w:rsid w:val="00937436"/>
    <w:pPr>
      <w:spacing w:after="0" w:line="240" w:lineRule="auto"/>
    </w:pPr>
    <w:rPr>
      <w:color w:val="196535" w:themeColor="accent4" w:themeShade="BF"/>
    </w:rPr>
    <w:tblPr>
      <w:tblStyleRowBandSize w:val="1"/>
      <w:tblStyleColBandSize w:val="1"/>
      <w:tblBorders>
        <w:top w:val="single" w:sz="4" w:space="0" w:color="5BD689" w:themeColor="accent4" w:themeTint="99"/>
        <w:left w:val="single" w:sz="4" w:space="0" w:color="5BD689" w:themeColor="accent4" w:themeTint="99"/>
        <w:bottom w:val="single" w:sz="4" w:space="0" w:color="5BD689" w:themeColor="accent4" w:themeTint="99"/>
        <w:right w:val="single" w:sz="4" w:space="0" w:color="5BD689" w:themeColor="accent4" w:themeTint="99"/>
        <w:insideH w:val="single" w:sz="4" w:space="0" w:color="5BD689" w:themeColor="accent4" w:themeTint="99"/>
        <w:insideV w:val="single" w:sz="4" w:space="0" w:color="5BD68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BD6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BD6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1D7" w:themeFill="accent4" w:themeFillTint="33"/>
      </w:tcPr>
    </w:tblStylePr>
    <w:tblStylePr w:type="band1Horz">
      <w:tblPr/>
      <w:tcPr>
        <w:shd w:val="clear" w:color="auto" w:fill="C8F1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semiHidden/>
    <w:rsid w:val="00937436"/>
    <w:pPr>
      <w:spacing w:after="0" w:line="240" w:lineRule="auto"/>
    </w:pPr>
    <w:rPr>
      <w:color w:val="00485F" w:themeColor="accent5" w:themeShade="BF"/>
    </w:rPr>
    <w:tblPr>
      <w:tblStyleRowBandSize w:val="1"/>
      <w:tblStyleColBandSize w:val="1"/>
      <w:tblBorders>
        <w:top w:val="single" w:sz="4" w:space="0" w:color="19C7FF" w:themeColor="accent5" w:themeTint="99"/>
        <w:left w:val="single" w:sz="4" w:space="0" w:color="19C7FF" w:themeColor="accent5" w:themeTint="99"/>
        <w:bottom w:val="single" w:sz="4" w:space="0" w:color="19C7FF" w:themeColor="accent5" w:themeTint="99"/>
        <w:right w:val="single" w:sz="4" w:space="0" w:color="19C7FF" w:themeColor="accent5" w:themeTint="99"/>
        <w:insideH w:val="single" w:sz="4" w:space="0" w:color="19C7FF" w:themeColor="accent5" w:themeTint="99"/>
        <w:insideV w:val="single" w:sz="4" w:space="0" w:color="19C7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19C7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9C7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CFF" w:themeFill="accent5" w:themeFillTint="33"/>
      </w:tcPr>
    </w:tblStylePr>
    <w:tblStylePr w:type="band1Horz">
      <w:tblPr/>
      <w:tcPr>
        <w:shd w:val="clear" w:color="auto" w:fill="B2EC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semiHidden/>
    <w:rsid w:val="00937436"/>
    <w:pPr>
      <w:spacing w:after="0" w:line="240" w:lineRule="auto"/>
    </w:pPr>
    <w:rPr>
      <w:color w:val="5294AE" w:themeColor="accent6" w:themeShade="BF"/>
    </w:rPr>
    <w:tblPr>
      <w:tblStyleRowBandSize w:val="1"/>
      <w:tblStyleColBandSize w:val="1"/>
      <w:tblBorders>
        <w:top w:val="single" w:sz="4" w:space="0" w:color="BAD4DF" w:themeColor="accent6" w:themeTint="99"/>
        <w:left w:val="single" w:sz="4" w:space="0" w:color="BAD4DF" w:themeColor="accent6" w:themeTint="99"/>
        <w:bottom w:val="single" w:sz="4" w:space="0" w:color="BAD4DF" w:themeColor="accent6" w:themeTint="99"/>
        <w:right w:val="single" w:sz="4" w:space="0" w:color="BAD4DF" w:themeColor="accent6" w:themeTint="99"/>
        <w:insideH w:val="single" w:sz="4" w:space="0" w:color="BAD4DF" w:themeColor="accent6" w:themeTint="99"/>
        <w:insideV w:val="single" w:sz="4" w:space="0" w:color="BAD4D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AD4D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4D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F4" w:themeFill="accent6" w:themeFillTint="33"/>
      </w:tcPr>
    </w:tblStylePr>
    <w:tblStylePr w:type="band1Horz">
      <w:tblPr/>
      <w:tcPr>
        <w:shd w:val="clear" w:color="auto" w:fill="E8F0F4" w:themeFill="accent6" w:themeFillTint="33"/>
      </w:tcPr>
    </w:tblStylePr>
  </w:style>
  <w:style w:type="table" w:styleId="GridTable7Colorful">
    <w:name w:val="Grid Table 7 Colorful"/>
    <w:basedOn w:val="TableNormal"/>
    <w:uiPriority w:val="5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4" w:space="0" w:color="707070" w:themeColor="text1" w:themeTint="99"/>
        <w:left w:val="single" w:sz="4" w:space="0" w:color="707070" w:themeColor="text1" w:themeTint="99"/>
        <w:bottom w:val="single" w:sz="4" w:space="0" w:color="707070" w:themeColor="text1" w:themeTint="99"/>
        <w:right w:val="single" w:sz="4" w:space="0" w:color="707070" w:themeColor="text1" w:themeTint="99"/>
        <w:insideH w:val="single" w:sz="4" w:space="0" w:color="707070" w:themeColor="text1" w:themeTint="99"/>
        <w:insideV w:val="single" w:sz="4" w:space="0" w:color="707070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CFCF" w:themeFill="text1" w:themeFillTint="33"/>
      </w:tcPr>
    </w:tblStylePr>
    <w:tblStylePr w:type="band1Horz">
      <w:tblPr/>
      <w:tcPr>
        <w:shd w:val="clear" w:color="auto" w:fill="CFCFCF" w:themeFill="text1" w:themeFillTint="33"/>
      </w:tcPr>
    </w:tblStylePr>
    <w:tblStylePr w:type="neCell">
      <w:tblPr/>
      <w:tcPr>
        <w:tcBorders>
          <w:bottom w:val="single" w:sz="4" w:space="0" w:color="707070" w:themeColor="text1" w:themeTint="99"/>
        </w:tcBorders>
      </w:tcPr>
    </w:tblStylePr>
    <w:tblStylePr w:type="nwCell">
      <w:tblPr/>
      <w:tcPr>
        <w:tcBorders>
          <w:bottom w:val="single" w:sz="4" w:space="0" w:color="707070" w:themeColor="text1" w:themeTint="99"/>
        </w:tcBorders>
      </w:tcPr>
    </w:tblStylePr>
    <w:tblStylePr w:type="seCell">
      <w:tblPr/>
      <w:tcPr>
        <w:tcBorders>
          <w:top w:val="single" w:sz="4" w:space="0" w:color="707070" w:themeColor="text1" w:themeTint="99"/>
        </w:tcBorders>
      </w:tcPr>
    </w:tblStylePr>
    <w:tblStylePr w:type="swCell">
      <w:tblPr/>
      <w:tcPr>
        <w:tcBorders>
          <w:top w:val="single" w:sz="4" w:space="0" w:color="707070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4" w:space="0" w:color="5C38D7" w:themeColor="accent1" w:themeTint="99"/>
        <w:left w:val="single" w:sz="4" w:space="0" w:color="5C38D7" w:themeColor="accent1" w:themeTint="99"/>
        <w:bottom w:val="single" w:sz="4" w:space="0" w:color="5C38D7" w:themeColor="accent1" w:themeTint="99"/>
        <w:right w:val="single" w:sz="4" w:space="0" w:color="5C38D7" w:themeColor="accent1" w:themeTint="99"/>
        <w:insideH w:val="single" w:sz="4" w:space="0" w:color="5C38D7" w:themeColor="accent1" w:themeTint="99"/>
        <w:insideV w:val="single" w:sz="4" w:space="0" w:color="5C38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BCF1" w:themeFill="accent1" w:themeFillTint="33"/>
      </w:tcPr>
    </w:tblStylePr>
    <w:tblStylePr w:type="band1Horz">
      <w:tblPr/>
      <w:tcPr>
        <w:shd w:val="clear" w:color="auto" w:fill="C8BCF1" w:themeFill="accent1" w:themeFillTint="33"/>
      </w:tcPr>
    </w:tblStylePr>
    <w:tblStylePr w:type="neCell">
      <w:tblPr/>
      <w:tcPr>
        <w:tcBorders>
          <w:bottom w:val="single" w:sz="4" w:space="0" w:color="5C38D7" w:themeColor="accent1" w:themeTint="99"/>
        </w:tcBorders>
      </w:tcPr>
    </w:tblStylePr>
    <w:tblStylePr w:type="nwCell">
      <w:tblPr/>
      <w:tcPr>
        <w:tcBorders>
          <w:bottom w:val="single" w:sz="4" w:space="0" w:color="5C38D7" w:themeColor="accent1" w:themeTint="99"/>
        </w:tcBorders>
      </w:tcPr>
    </w:tblStylePr>
    <w:tblStylePr w:type="seCell">
      <w:tblPr/>
      <w:tcPr>
        <w:tcBorders>
          <w:top w:val="single" w:sz="4" w:space="0" w:color="5C38D7" w:themeColor="accent1" w:themeTint="99"/>
        </w:tcBorders>
      </w:tcPr>
    </w:tblStylePr>
    <w:tblStylePr w:type="swCell">
      <w:tblPr/>
      <w:tcPr>
        <w:tcBorders>
          <w:top w:val="single" w:sz="4" w:space="0" w:color="5C38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semiHidden/>
    <w:rsid w:val="00937436"/>
    <w:pPr>
      <w:spacing w:after="0" w:line="240" w:lineRule="auto"/>
    </w:pPr>
    <w:rPr>
      <w:color w:val="8C1838" w:themeColor="accent2" w:themeShade="BF"/>
    </w:rPr>
    <w:tblPr>
      <w:tblStyleRowBandSize w:val="1"/>
      <w:tblStyleColBandSize w:val="1"/>
      <w:tblBorders>
        <w:top w:val="single" w:sz="4" w:space="0" w:color="E56A8C" w:themeColor="accent2" w:themeTint="99"/>
        <w:left w:val="single" w:sz="4" w:space="0" w:color="E56A8C" w:themeColor="accent2" w:themeTint="99"/>
        <w:bottom w:val="single" w:sz="4" w:space="0" w:color="E56A8C" w:themeColor="accent2" w:themeTint="99"/>
        <w:right w:val="single" w:sz="4" w:space="0" w:color="E56A8C" w:themeColor="accent2" w:themeTint="99"/>
        <w:insideH w:val="single" w:sz="4" w:space="0" w:color="E56A8C" w:themeColor="accent2" w:themeTint="99"/>
        <w:insideV w:val="single" w:sz="4" w:space="0" w:color="E56A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DD8" w:themeFill="accent2" w:themeFillTint="33"/>
      </w:tcPr>
    </w:tblStylePr>
    <w:tblStylePr w:type="band1Horz">
      <w:tblPr/>
      <w:tcPr>
        <w:shd w:val="clear" w:color="auto" w:fill="F6CDD8" w:themeFill="accent2" w:themeFillTint="33"/>
      </w:tcPr>
    </w:tblStylePr>
    <w:tblStylePr w:type="neCell">
      <w:tblPr/>
      <w:tcPr>
        <w:tcBorders>
          <w:bottom w:val="single" w:sz="4" w:space="0" w:color="E56A8C" w:themeColor="accent2" w:themeTint="99"/>
        </w:tcBorders>
      </w:tcPr>
    </w:tblStylePr>
    <w:tblStylePr w:type="nwCell">
      <w:tblPr/>
      <w:tcPr>
        <w:tcBorders>
          <w:bottom w:val="single" w:sz="4" w:space="0" w:color="E56A8C" w:themeColor="accent2" w:themeTint="99"/>
        </w:tcBorders>
      </w:tcPr>
    </w:tblStylePr>
    <w:tblStylePr w:type="seCell">
      <w:tblPr/>
      <w:tcPr>
        <w:tcBorders>
          <w:top w:val="single" w:sz="4" w:space="0" w:color="E56A8C" w:themeColor="accent2" w:themeTint="99"/>
        </w:tcBorders>
      </w:tcPr>
    </w:tblStylePr>
    <w:tblStylePr w:type="swCell">
      <w:tblPr/>
      <w:tcPr>
        <w:tcBorders>
          <w:top w:val="single" w:sz="4" w:space="0" w:color="E56A8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semiHidden/>
    <w:rsid w:val="00937436"/>
    <w:pPr>
      <w:spacing w:after="0" w:line="240" w:lineRule="auto"/>
    </w:pPr>
    <w:rPr>
      <w:color w:val="5E212F" w:themeColor="accent3" w:themeShade="BF"/>
    </w:rPr>
    <w:tblPr>
      <w:tblStyleRowBandSize w:val="1"/>
      <w:tblStyleColBandSize w:val="1"/>
      <w:tblBorders>
        <w:top w:val="single" w:sz="4" w:space="0" w:color="C9687F" w:themeColor="accent3" w:themeTint="99"/>
        <w:left w:val="single" w:sz="4" w:space="0" w:color="C9687F" w:themeColor="accent3" w:themeTint="99"/>
        <w:bottom w:val="single" w:sz="4" w:space="0" w:color="C9687F" w:themeColor="accent3" w:themeTint="99"/>
        <w:right w:val="single" w:sz="4" w:space="0" w:color="C9687F" w:themeColor="accent3" w:themeTint="99"/>
        <w:insideH w:val="single" w:sz="4" w:space="0" w:color="C9687F" w:themeColor="accent3" w:themeTint="99"/>
        <w:insideV w:val="single" w:sz="4" w:space="0" w:color="C9687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CCD4" w:themeFill="accent3" w:themeFillTint="33"/>
      </w:tcPr>
    </w:tblStylePr>
    <w:tblStylePr w:type="band1Horz">
      <w:tblPr/>
      <w:tcPr>
        <w:shd w:val="clear" w:color="auto" w:fill="EDCCD4" w:themeFill="accent3" w:themeFillTint="33"/>
      </w:tcPr>
    </w:tblStylePr>
    <w:tblStylePr w:type="neCell">
      <w:tblPr/>
      <w:tcPr>
        <w:tcBorders>
          <w:bottom w:val="single" w:sz="4" w:space="0" w:color="C9687F" w:themeColor="accent3" w:themeTint="99"/>
        </w:tcBorders>
      </w:tcPr>
    </w:tblStylePr>
    <w:tblStylePr w:type="nwCell">
      <w:tblPr/>
      <w:tcPr>
        <w:tcBorders>
          <w:bottom w:val="single" w:sz="4" w:space="0" w:color="C9687F" w:themeColor="accent3" w:themeTint="99"/>
        </w:tcBorders>
      </w:tcPr>
    </w:tblStylePr>
    <w:tblStylePr w:type="seCell">
      <w:tblPr/>
      <w:tcPr>
        <w:tcBorders>
          <w:top w:val="single" w:sz="4" w:space="0" w:color="C9687F" w:themeColor="accent3" w:themeTint="99"/>
        </w:tcBorders>
      </w:tcPr>
    </w:tblStylePr>
    <w:tblStylePr w:type="swCell">
      <w:tblPr/>
      <w:tcPr>
        <w:tcBorders>
          <w:top w:val="single" w:sz="4" w:space="0" w:color="C9687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semiHidden/>
    <w:rsid w:val="00937436"/>
    <w:pPr>
      <w:spacing w:after="0" w:line="240" w:lineRule="auto"/>
    </w:pPr>
    <w:rPr>
      <w:color w:val="196535" w:themeColor="accent4" w:themeShade="BF"/>
    </w:rPr>
    <w:tblPr>
      <w:tblStyleRowBandSize w:val="1"/>
      <w:tblStyleColBandSize w:val="1"/>
      <w:tblBorders>
        <w:top w:val="single" w:sz="4" w:space="0" w:color="5BD689" w:themeColor="accent4" w:themeTint="99"/>
        <w:left w:val="single" w:sz="4" w:space="0" w:color="5BD689" w:themeColor="accent4" w:themeTint="99"/>
        <w:bottom w:val="single" w:sz="4" w:space="0" w:color="5BD689" w:themeColor="accent4" w:themeTint="99"/>
        <w:right w:val="single" w:sz="4" w:space="0" w:color="5BD689" w:themeColor="accent4" w:themeTint="99"/>
        <w:insideH w:val="single" w:sz="4" w:space="0" w:color="5BD689" w:themeColor="accent4" w:themeTint="99"/>
        <w:insideV w:val="single" w:sz="4" w:space="0" w:color="5BD6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F1D7" w:themeFill="accent4" w:themeFillTint="33"/>
      </w:tcPr>
    </w:tblStylePr>
    <w:tblStylePr w:type="band1Horz">
      <w:tblPr/>
      <w:tcPr>
        <w:shd w:val="clear" w:color="auto" w:fill="C8F1D7" w:themeFill="accent4" w:themeFillTint="33"/>
      </w:tcPr>
    </w:tblStylePr>
    <w:tblStylePr w:type="neCell">
      <w:tblPr/>
      <w:tcPr>
        <w:tcBorders>
          <w:bottom w:val="single" w:sz="4" w:space="0" w:color="5BD689" w:themeColor="accent4" w:themeTint="99"/>
        </w:tcBorders>
      </w:tcPr>
    </w:tblStylePr>
    <w:tblStylePr w:type="nwCell">
      <w:tblPr/>
      <w:tcPr>
        <w:tcBorders>
          <w:bottom w:val="single" w:sz="4" w:space="0" w:color="5BD689" w:themeColor="accent4" w:themeTint="99"/>
        </w:tcBorders>
      </w:tcPr>
    </w:tblStylePr>
    <w:tblStylePr w:type="seCell">
      <w:tblPr/>
      <w:tcPr>
        <w:tcBorders>
          <w:top w:val="single" w:sz="4" w:space="0" w:color="5BD689" w:themeColor="accent4" w:themeTint="99"/>
        </w:tcBorders>
      </w:tcPr>
    </w:tblStylePr>
    <w:tblStylePr w:type="swCell">
      <w:tblPr/>
      <w:tcPr>
        <w:tcBorders>
          <w:top w:val="single" w:sz="4" w:space="0" w:color="5BD68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semiHidden/>
    <w:rsid w:val="00937436"/>
    <w:pPr>
      <w:spacing w:after="0" w:line="240" w:lineRule="auto"/>
    </w:pPr>
    <w:rPr>
      <w:color w:val="00485F" w:themeColor="accent5" w:themeShade="BF"/>
    </w:rPr>
    <w:tblPr>
      <w:tblStyleRowBandSize w:val="1"/>
      <w:tblStyleColBandSize w:val="1"/>
      <w:tblBorders>
        <w:top w:val="single" w:sz="4" w:space="0" w:color="19C7FF" w:themeColor="accent5" w:themeTint="99"/>
        <w:left w:val="single" w:sz="4" w:space="0" w:color="19C7FF" w:themeColor="accent5" w:themeTint="99"/>
        <w:bottom w:val="single" w:sz="4" w:space="0" w:color="19C7FF" w:themeColor="accent5" w:themeTint="99"/>
        <w:right w:val="single" w:sz="4" w:space="0" w:color="19C7FF" w:themeColor="accent5" w:themeTint="99"/>
        <w:insideH w:val="single" w:sz="4" w:space="0" w:color="19C7FF" w:themeColor="accent5" w:themeTint="99"/>
        <w:insideV w:val="single" w:sz="4" w:space="0" w:color="19C7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ECFF" w:themeFill="accent5" w:themeFillTint="33"/>
      </w:tcPr>
    </w:tblStylePr>
    <w:tblStylePr w:type="band1Horz">
      <w:tblPr/>
      <w:tcPr>
        <w:shd w:val="clear" w:color="auto" w:fill="B2ECFF" w:themeFill="accent5" w:themeFillTint="33"/>
      </w:tcPr>
    </w:tblStylePr>
    <w:tblStylePr w:type="neCell">
      <w:tblPr/>
      <w:tcPr>
        <w:tcBorders>
          <w:bottom w:val="single" w:sz="4" w:space="0" w:color="19C7FF" w:themeColor="accent5" w:themeTint="99"/>
        </w:tcBorders>
      </w:tcPr>
    </w:tblStylePr>
    <w:tblStylePr w:type="nwCell">
      <w:tblPr/>
      <w:tcPr>
        <w:tcBorders>
          <w:bottom w:val="single" w:sz="4" w:space="0" w:color="19C7FF" w:themeColor="accent5" w:themeTint="99"/>
        </w:tcBorders>
      </w:tcPr>
    </w:tblStylePr>
    <w:tblStylePr w:type="seCell">
      <w:tblPr/>
      <w:tcPr>
        <w:tcBorders>
          <w:top w:val="single" w:sz="4" w:space="0" w:color="19C7FF" w:themeColor="accent5" w:themeTint="99"/>
        </w:tcBorders>
      </w:tcPr>
    </w:tblStylePr>
    <w:tblStylePr w:type="swCell">
      <w:tblPr/>
      <w:tcPr>
        <w:tcBorders>
          <w:top w:val="single" w:sz="4" w:space="0" w:color="19C7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semiHidden/>
    <w:rsid w:val="00937436"/>
    <w:pPr>
      <w:spacing w:after="0" w:line="240" w:lineRule="auto"/>
    </w:pPr>
    <w:rPr>
      <w:color w:val="5294AE" w:themeColor="accent6" w:themeShade="BF"/>
    </w:rPr>
    <w:tblPr>
      <w:tblStyleRowBandSize w:val="1"/>
      <w:tblStyleColBandSize w:val="1"/>
      <w:tblBorders>
        <w:top w:val="single" w:sz="4" w:space="0" w:color="BAD4DF" w:themeColor="accent6" w:themeTint="99"/>
        <w:left w:val="single" w:sz="4" w:space="0" w:color="BAD4DF" w:themeColor="accent6" w:themeTint="99"/>
        <w:bottom w:val="single" w:sz="4" w:space="0" w:color="BAD4DF" w:themeColor="accent6" w:themeTint="99"/>
        <w:right w:val="single" w:sz="4" w:space="0" w:color="BAD4DF" w:themeColor="accent6" w:themeTint="99"/>
        <w:insideH w:val="single" w:sz="4" w:space="0" w:color="BAD4DF" w:themeColor="accent6" w:themeTint="99"/>
        <w:insideV w:val="single" w:sz="4" w:space="0" w:color="BAD4D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0F4" w:themeFill="accent6" w:themeFillTint="33"/>
      </w:tcPr>
    </w:tblStylePr>
    <w:tblStylePr w:type="band1Horz">
      <w:tblPr/>
      <w:tcPr>
        <w:shd w:val="clear" w:color="auto" w:fill="E8F0F4" w:themeFill="accent6" w:themeFillTint="33"/>
      </w:tcPr>
    </w:tblStylePr>
    <w:tblStylePr w:type="neCell">
      <w:tblPr/>
      <w:tcPr>
        <w:tcBorders>
          <w:bottom w:val="single" w:sz="4" w:space="0" w:color="BAD4DF" w:themeColor="accent6" w:themeTint="99"/>
        </w:tcBorders>
      </w:tcPr>
    </w:tblStylePr>
    <w:tblStylePr w:type="nwCell">
      <w:tblPr/>
      <w:tcPr>
        <w:tcBorders>
          <w:bottom w:val="single" w:sz="4" w:space="0" w:color="BAD4DF" w:themeColor="accent6" w:themeTint="99"/>
        </w:tcBorders>
      </w:tcPr>
    </w:tblStylePr>
    <w:tblStylePr w:type="seCell">
      <w:tblPr/>
      <w:tcPr>
        <w:tcBorders>
          <w:top w:val="single" w:sz="4" w:space="0" w:color="BAD4DF" w:themeColor="accent6" w:themeTint="99"/>
        </w:tcBorders>
      </w:tcPr>
    </w:tblStylePr>
    <w:tblStylePr w:type="swCell">
      <w:tblPr/>
      <w:tcPr>
        <w:tcBorders>
          <w:top w:val="single" w:sz="4" w:space="0" w:color="BAD4D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37436"/>
    <w:rPr>
      <w:color w:val="2B579A"/>
      <w:shd w:val="clear" w:color="auto" w:fill="E6E6E6"/>
    </w:rPr>
  </w:style>
  <w:style w:type="table" w:styleId="ListTable1Light">
    <w:name w:val="List Table 1 Light"/>
    <w:basedOn w:val="TableNormal"/>
    <w:uiPriority w:val="46"/>
    <w:semiHidden/>
    <w:rsid w:val="009374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7070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707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CF" w:themeFill="text1" w:themeFillTint="33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semiHidden/>
    <w:rsid w:val="009374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C38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C38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CF1" w:themeFill="accent1" w:themeFillTint="33"/>
      </w:tcPr>
    </w:tblStylePr>
    <w:tblStylePr w:type="band1Horz">
      <w:tblPr/>
      <w:tcPr>
        <w:shd w:val="clear" w:color="auto" w:fill="C8BC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semiHidden/>
    <w:rsid w:val="009374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A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A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DD8" w:themeFill="accent2" w:themeFillTint="33"/>
      </w:tcPr>
    </w:tblStylePr>
    <w:tblStylePr w:type="band1Horz">
      <w:tblPr/>
      <w:tcPr>
        <w:shd w:val="clear" w:color="auto" w:fill="F6CD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semiHidden/>
    <w:rsid w:val="009374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687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687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CD4" w:themeFill="accent3" w:themeFillTint="33"/>
      </w:tcPr>
    </w:tblStylePr>
    <w:tblStylePr w:type="band1Horz">
      <w:tblPr/>
      <w:tcPr>
        <w:shd w:val="clear" w:color="auto" w:fill="EDCC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semiHidden/>
    <w:rsid w:val="009374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D6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BD6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1D7" w:themeFill="accent4" w:themeFillTint="33"/>
      </w:tcPr>
    </w:tblStylePr>
    <w:tblStylePr w:type="band1Horz">
      <w:tblPr/>
      <w:tcPr>
        <w:shd w:val="clear" w:color="auto" w:fill="C8F1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semiHidden/>
    <w:rsid w:val="009374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9C7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9C7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CFF" w:themeFill="accent5" w:themeFillTint="33"/>
      </w:tcPr>
    </w:tblStylePr>
    <w:tblStylePr w:type="band1Horz">
      <w:tblPr/>
      <w:tcPr>
        <w:shd w:val="clear" w:color="auto" w:fill="B2EC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semiHidden/>
    <w:rsid w:val="009374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4D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4D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F4" w:themeFill="accent6" w:themeFillTint="33"/>
      </w:tcPr>
    </w:tblStylePr>
    <w:tblStylePr w:type="band1Horz">
      <w:tblPr/>
      <w:tcPr>
        <w:shd w:val="clear" w:color="auto" w:fill="E8F0F4" w:themeFill="accent6" w:themeFillTint="33"/>
      </w:tcPr>
    </w:tblStylePr>
  </w:style>
  <w:style w:type="table" w:styleId="ListTable2">
    <w:name w:val="List Table 2"/>
    <w:basedOn w:val="TableNormal"/>
    <w:uiPriority w:val="4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707070" w:themeColor="text1" w:themeTint="99"/>
        <w:bottom w:val="single" w:sz="4" w:space="0" w:color="707070" w:themeColor="text1" w:themeTint="99"/>
        <w:insideH w:val="single" w:sz="4" w:space="0" w:color="707070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CF" w:themeFill="text1" w:themeFillTint="33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styleId="ListTable2-Accent1">
    <w:name w:val="List Table 2 Accent 1"/>
    <w:basedOn w:val="TableNormal"/>
    <w:uiPriority w:val="4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5C38D7" w:themeColor="accent1" w:themeTint="99"/>
        <w:bottom w:val="single" w:sz="4" w:space="0" w:color="5C38D7" w:themeColor="accent1" w:themeTint="99"/>
        <w:insideH w:val="single" w:sz="4" w:space="0" w:color="5C38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CF1" w:themeFill="accent1" w:themeFillTint="33"/>
      </w:tcPr>
    </w:tblStylePr>
    <w:tblStylePr w:type="band1Horz">
      <w:tblPr/>
      <w:tcPr>
        <w:shd w:val="clear" w:color="auto" w:fill="C8BCF1" w:themeFill="accent1" w:themeFillTint="33"/>
      </w:tcPr>
    </w:tblStylePr>
  </w:style>
  <w:style w:type="table" w:styleId="ListTable2-Accent2">
    <w:name w:val="List Table 2 Accent 2"/>
    <w:basedOn w:val="TableNormal"/>
    <w:uiPriority w:val="4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E56A8C" w:themeColor="accent2" w:themeTint="99"/>
        <w:bottom w:val="single" w:sz="4" w:space="0" w:color="E56A8C" w:themeColor="accent2" w:themeTint="99"/>
        <w:insideH w:val="single" w:sz="4" w:space="0" w:color="E56A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DD8" w:themeFill="accent2" w:themeFillTint="33"/>
      </w:tcPr>
    </w:tblStylePr>
    <w:tblStylePr w:type="band1Horz">
      <w:tblPr/>
      <w:tcPr>
        <w:shd w:val="clear" w:color="auto" w:fill="F6CDD8" w:themeFill="accent2" w:themeFillTint="33"/>
      </w:tcPr>
    </w:tblStylePr>
  </w:style>
  <w:style w:type="table" w:styleId="ListTable2-Accent3">
    <w:name w:val="List Table 2 Accent 3"/>
    <w:basedOn w:val="TableNormal"/>
    <w:uiPriority w:val="4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C9687F" w:themeColor="accent3" w:themeTint="99"/>
        <w:bottom w:val="single" w:sz="4" w:space="0" w:color="C9687F" w:themeColor="accent3" w:themeTint="99"/>
        <w:insideH w:val="single" w:sz="4" w:space="0" w:color="C9687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CD4" w:themeFill="accent3" w:themeFillTint="33"/>
      </w:tcPr>
    </w:tblStylePr>
    <w:tblStylePr w:type="band1Horz">
      <w:tblPr/>
      <w:tcPr>
        <w:shd w:val="clear" w:color="auto" w:fill="EDCCD4" w:themeFill="accent3" w:themeFillTint="33"/>
      </w:tcPr>
    </w:tblStylePr>
  </w:style>
  <w:style w:type="table" w:styleId="ListTable2-Accent4">
    <w:name w:val="List Table 2 Accent 4"/>
    <w:basedOn w:val="TableNormal"/>
    <w:uiPriority w:val="4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5BD689" w:themeColor="accent4" w:themeTint="99"/>
        <w:bottom w:val="single" w:sz="4" w:space="0" w:color="5BD689" w:themeColor="accent4" w:themeTint="99"/>
        <w:insideH w:val="single" w:sz="4" w:space="0" w:color="5BD68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1D7" w:themeFill="accent4" w:themeFillTint="33"/>
      </w:tcPr>
    </w:tblStylePr>
    <w:tblStylePr w:type="band1Horz">
      <w:tblPr/>
      <w:tcPr>
        <w:shd w:val="clear" w:color="auto" w:fill="C8F1D7" w:themeFill="accent4" w:themeFillTint="33"/>
      </w:tcPr>
    </w:tblStylePr>
  </w:style>
  <w:style w:type="table" w:styleId="ListTable2-Accent5">
    <w:name w:val="List Table 2 Accent 5"/>
    <w:basedOn w:val="TableNormal"/>
    <w:uiPriority w:val="4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19C7FF" w:themeColor="accent5" w:themeTint="99"/>
        <w:bottom w:val="single" w:sz="4" w:space="0" w:color="19C7FF" w:themeColor="accent5" w:themeTint="99"/>
        <w:insideH w:val="single" w:sz="4" w:space="0" w:color="19C7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CFF" w:themeFill="accent5" w:themeFillTint="33"/>
      </w:tcPr>
    </w:tblStylePr>
    <w:tblStylePr w:type="band1Horz">
      <w:tblPr/>
      <w:tcPr>
        <w:shd w:val="clear" w:color="auto" w:fill="B2ECFF" w:themeFill="accent5" w:themeFillTint="33"/>
      </w:tcPr>
    </w:tblStylePr>
  </w:style>
  <w:style w:type="table" w:styleId="ListTable2-Accent6">
    <w:name w:val="List Table 2 Accent 6"/>
    <w:basedOn w:val="TableNormal"/>
    <w:uiPriority w:val="47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BAD4DF" w:themeColor="accent6" w:themeTint="99"/>
        <w:bottom w:val="single" w:sz="4" w:space="0" w:color="BAD4DF" w:themeColor="accent6" w:themeTint="99"/>
        <w:insideH w:val="single" w:sz="4" w:space="0" w:color="BAD4D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F4" w:themeFill="accent6" w:themeFillTint="33"/>
      </w:tcPr>
    </w:tblStylePr>
    <w:tblStylePr w:type="band1Horz">
      <w:tblPr/>
      <w:tcPr>
        <w:shd w:val="clear" w:color="auto" w:fill="E8F0F4" w:themeFill="accent6" w:themeFillTint="33"/>
      </w:tcPr>
    </w:tblStylePr>
  </w:style>
  <w:style w:type="table" w:styleId="ListTable3">
    <w:name w:val="List Table 3"/>
    <w:basedOn w:val="TableNormal"/>
    <w:uiPriority w:val="48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121212" w:themeColor="text1"/>
        <w:left w:val="single" w:sz="4" w:space="0" w:color="121212" w:themeColor="text1"/>
        <w:bottom w:val="single" w:sz="4" w:space="0" w:color="121212" w:themeColor="text1"/>
        <w:right w:val="single" w:sz="4" w:space="0" w:color="121212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1212" w:themeFill="text1"/>
      </w:tcPr>
    </w:tblStylePr>
    <w:tblStylePr w:type="lastRow">
      <w:rPr>
        <w:b/>
        <w:bCs/>
      </w:rPr>
      <w:tblPr/>
      <w:tcPr>
        <w:tcBorders>
          <w:top w:val="double" w:sz="4" w:space="0" w:color="121212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21212" w:themeColor="text1"/>
          <w:right w:val="single" w:sz="4" w:space="0" w:color="121212" w:themeColor="text1"/>
        </w:tcBorders>
      </w:tcPr>
    </w:tblStylePr>
    <w:tblStylePr w:type="band1Horz">
      <w:tblPr/>
      <w:tcPr>
        <w:tcBorders>
          <w:top w:val="single" w:sz="4" w:space="0" w:color="121212" w:themeColor="text1"/>
          <w:bottom w:val="single" w:sz="4" w:space="0" w:color="121212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21212" w:themeColor="text1"/>
          <w:left w:val="nil"/>
        </w:tcBorders>
      </w:tcPr>
    </w:tblStylePr>
    <w:tblStylePr w:type="swCell">
      <w:tblPr/>
      <w:tcPr>
        <w:tcBorders>
          <w:top w:val="double" w:sz="4" w:space="0" w:color="121212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24135F" w:themeColor="accent1"/>
        <w:left w:val="single" w:sz="4" w:space="0" w:color="24135F" w:themeColor="accent1"/>
        <w:bottom w:val="single" w:sz="4" w:space="0" w:color="24135F" w:themeColor="accent1"/>
        <w:right w:val="single" w:sz="4" w:space="0" w:color="24135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135F" w:themeFill="accent1"/>
      </w:tcPr>
    </w:tblStylePr>
    <w:tblStylePr w:type="lastRow">
      <w:rPr>
        <w:b/>
        <w:bCs/>
      </w:rPr>
      <w:tblPr/>
      <w:tcPr>
        <w:tcBorders>
          <w:top w:val="double" w:sz="4" w:space="0" w:color="24135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135F" w:themeColor="accent1"/>
          <w:right w:val="single" w:sz="4" w:space="0" w:color="24135F" w:themeColor="accent1"/>
        </w:tcBorders>
      </w:tcPr>
    </w:tblStylePr>
    <w:tblStylePr w:type="band1Horz">
      <w:tblPr/>
      <w:tcPr>
        <w:tcBorders>
          <w:top w:val="single" w:sz="4" w:space="0" w:color="24135F" w:themeColor="accent1"/>
          <w:bottom w:val="single" w:sz="4" w:space="0" w:color="24135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135F" w:themeColor="accent1"/>
          <w:left w:val="nil"/>
        </w:tcBorders>
      </w:tcPr>
    </w:tblStylePr>
    <w:tblStylePr w:type="swCell">
      <w:tblPr/>
      <w:tcPr>
        <w:tcBorders>
          <w:top w:val="double" w:sz="4" w:space="0" w:color="24135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BC204B" w:themeColor="accent2"/>
        <w:left w:val="single" w:sz="4" w:space="0" w:color="BC204B" w:themeColor="accent2"/>
        <w:bottom w:val="single" w:sz="4" w:space="0" w:color="BC204B" w:themeColor="accent2"/>
        <w:right w:val="single" w:sz="4" w:space="0" w:color="BC204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C204B" w:themeFill="accent2"/>
      </w:tcPr>
    </w:tblStylePr>
    <w:tblStylePr w:type="lastRow">
      <w:rPr>
        <w:b/>
        <w:bCs/>
      </w:rPr>
      <w:tblPr/>
      <w:tcPr>
        <w:tcBorders>
          <w:top w:val="double" w:sz="4" w:space="0" w:color="BC204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C204B" w:themeColor="accent2"/>
          <w:right w:val="single" w:sz="4" w:space="0" w:color="BC204B" w:themeColor="accent2"/>
        </w:tcBorders>
      </w:tcPr>
    </w:tblStylePr>
    <w:tblStylePr w:type="band1Horz">
      <w:tblPr/>
      <w:tcPr>
        <w:tcBorders>
          <w:top w:val="single" w:sz="4" w:space="0" w:color="BC204B" w:themeColor="accent2"/>
          <w:bottom w:val="single" w:sz="4" w:space="0" w:color="BC204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C204B" w:themeColor="accent2"/>
          <w:left w:val="nil"/>
        </w:tcBorders>
      </w:tcPr>
    </w:tblStylePr>
    <w:tblStylePr w:type="swCell">
      <w:tblPr/>
      <w:tcPr>
        <w:tcBorders>
          <w:top w:val="double" w:sz="4" w:space="0" w:color="BC204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7E2D40" w:themeColor="accent3"/>
        <w:left w:val="single" w:sz="4" w:space="0" w:color="7E2D40" w:themeColor="accent3"/>
        <w:bottom w:val="single" w:sz="4" w:space="0" w:color="7E2D40" w:themeColor="accent3"/>
        <w:right w:val="single" w:sz="4" w:space="0" w:color="7E2D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2D40" w:themeFill="accent3"/>
      </w:tcPr>
    </w:tblStylePr>
    <w:tblStylePr w:type="lastRow">
      <w:rPr>
        <w:b/>
        <w:bCs/>
      </w:rPr>
      <w:tblPr/>
      <w:tcPr>
        <w:tcBorders>
          <w:top w:val="double" w:sz="4" w:space="0" w:color="7E2D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2D40" w:themeColor="accent3"/>
          <w:right w:val="single" w:sz="4" w:space="0" w:color="7E2D40" w:themeColor="accent3"/>
        </w:tcBorders>
      </w:tcPr>
    </w:tblStylePr>
    <w:tblStylePr w:type="band1Horz">
      <w:tblPr/>
      <w:tcPr>
        <w:tcBorders>
          <w:top w:val="single" w:sz="4" w:space="0" w:color="7E2D40" w:themeColor="accent3"/>
          <w:bottom w:val="single" w:sz="4" w:space="0" w:color="7E2D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2D40" w:themeColor="accent3"/>
          <w:left w:val="nil"/>
        </w:tcBorders>
      </w:tcPr>
    </w:tblStylePr>
    <w:tblStylePr w:type="swCell">
      <w:tblPr/>
      <w:tcPr>
        <w:tcBorders>
          <w:top w:val="double" w:sz="4" w:space="0" w:color="7E2D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228848" w:themeColor="accent4"/>
        <w:left w:val="single" w:sz="4" w:space="0" w:color="228848" w:themeColor="accent4"/>
        <w:bottom w:val="single" w:sz="4" w:space="0" w:color="228848" w:themeColor="accent4"/>
        <w:right w:val="single" w:sz="4" w:space="0" w:color="22884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8848" w:themeFill="accent4"/>
      </w:tcPr>
    </w:tblStylePr>
    <w:tblStylePr w:type="lastRow">
      <w:rPr>
        <w:b/>
        <w:bCs/>
      </w:rPr>
      <w:tblPr/>
      <w:tcPr>
        <w:tcBorders>
          <w:top w:val="double" w:sz="4" w:space="0" w:color="22884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8848" w:themeColor="accent4"/>
          <w:right w:val="single" w:sz="4" w:space="0" w:color="228848" w:themeColor="accent4"/>
        </w:tcBorders>
      </w:tcPr>
    </w:tblStylePr>
    <w:tblStylePr w:type="band1Horz">
      <w:tblPr/>
      <w:tcPr>
        <w:tcBorders>
          <w:top w:val="single" w:sz="4" w:space="0" w:color="228848" w:themeColor="accent4"/>
          <w:bottom w:val="single" w:sz="4" w:space="0" w:color="22884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8848" w:themeColor="accent4"/>
          <w:left w:val="nil"/>
        </w:tcBorders>
      </w:tcPr>
    </w:tblStylePr>
    <w:tblStylePr w:type="swCell">
      <w:tblPr/>
      <w:tcPr>
        <w:tcBorders>
          <w:top w:val="double" w:sz="4" w:space="0" w:color="22884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00617F" w:themeColor="accent5"/>
        <w:left w:val="single" w:sz="4" w:space="0" w:color="00617F" w:themeColor="accent5"/>
        <w:bottom w:val="single" w:sz="4" w:space="0" w:color="00617F" w:themeColor="accent5"/>
        <w:right w:val="single" w:sz="4" w:space="0" w:color="00617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7F" w:themeFill="accent5"/>
      </w:tcPr>
    </w:tblStylePr>
    <w:tblStylePr w:type="lastRow">
      <w:rPr>
        <w:b/>
        <w:bCs/>
      </w:rPr>
      <w:tblPr/>
      <w:tcPr>
        <w:tcBorders>
          <w:top w:val="double" w:sz="4" w:space="0" w:color="00617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7F" w:themeColor="accent5"/>
          <w:right w:val="single" w:sz="4" w:space="0" w:color="00617F" w:themeColor="accent5"/>
        </w:tcBorders>
      </w:tcPr>
    </w:tblStylePr>
    <w:tblStylePr w:type="band1Horz">
      <w:tblPr/>
      <w:tcPr>
        <w:tcBorders>
          <w:top w:val="single" w:sz="4" w:space="0" w:color="00617F" w:themeColor="accent5"/>
          <w:bottom w:val="single" w:sz="4" w:space="0" w:color="00617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7F" w:themeColor="accent5"/>
          <w:left w:val="nil"/>
        </w:tcBorders>
      </w:tcPr>
    </w:tblStylePr>
    <w:tblStylePr w:type="swCell">
      <w:tblPr/>
      <w:tcPr>
        <w:tcBorders>
          <w:top w:val="double" w:sz="4" w:space="0" w:color="00617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8DB9CA" w:themeColor="accent6"/>
        <w:left w:val="single" w:sz="4" w:space="0" w:color="8DB9CA" w:themeColor="accent6"/>
        <w:bottom w:val="single" w:sz="4" w:space="0" w:color="8DB9CA" w:themeColor="accent6"/>
        <w:right w:val="single" w:sz="4" w:space="0" w:color="8DB9C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9CA" w:themeFill="accent6"/>
      </w:tcPr>
    </w:tblStylePr>
    <w:tblStylePr w:type="lastRow">
      <w:rPr>
        <w:b/>
        <w:bCs/>
      </w:rPr>
      <w:tblPr/>
      <w:tcPr>
        <w:tcBorders>
          <w:top w:val="double" w:sz="4" w:space="0" w:color="8DB9C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9CA" w:themeColor="accent6"/>
          <w:right w:val="single" w:sz="4" w:space="0" w:color="8DB9CA" w:themeColor="accent6"/>
        </w:tcBorders>
      </w:tcPr>
    </w:tblStylePr>
    <w:tblStylePr w:type="band1Horz">
      <w:tblPr/>
      <w:tcPr>
        <w:tcBorders>
          <w:top w:val="single" w:sz="4" w:space="0" w:color="8DB9CA" w:themeColor="accent6"/>
          <w:bottom w:val="single" w:sz="4" w:space="0" w:color="8DB9C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9CA" w:themeColor="accent6"/>
          <w:left w:val="nil"/>
        </w:tcBorders>
      </w:tcPr>
    </w:tblStylePr>
    <w:tblStylePr w:type="swCell">
      <w:tblPr/>
      <w:tcPr>
        <w:tcBorders>
          <w:top w:val="double" w:sz="4" w:space="0" w:color="8DB9CA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707070" w:themeColor="text1" w:themeTint="99"/>
        <w:left w:val="single" w:sz="4" w:space="0" w:color="707070" w:themeColor="text1" w:themeTint="99"/>
        <w:bottom w:val="single" w:sz="4" w:space="0" w:color="707070" w:themeColor="text1" w:themeTint="99"/>
        <w:right w:val="single" w:sz="4" w:space="0" w:color="707070" w:themeColor="text1" w:themeTint="99"/>
        <w:insideH w:val="single" w:sz="4" w:space="0" w:color="70707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1212" w:themeColor="text1"/>
          <w:left w:val="single" w:sz="4" w:space="0" w:color="121212" w:themeColor="text1"/>
          <w:bottom w:val="single" w:sz="4" w:space="0" w:color="121212" w:themeColor="text1"/>
          <w:right w:val="single" w:sz="4" w:space="0" w:color="121212" w:themeColor="text1"/>
          <w:insideH w:val="nil"/>
        </w:tcBorders>
        <w:shd w:val="clear" w:color="auto" w:fill="121212" w:themeFill="text1"/>
      </w:tcPr>
    </w:tblStylePr>
    <w:tblStylePr w:type="lastRow">
      <w:rPr>
        <w:b/>
        <w:bCs/>
      </w:rPr>
      <w:tblPr/>
      <w:tcPr>
        <w:tcBorders>
          <w:top w:val="double" w:sz="4" w:space="0" w:color="70707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CF" w:themeFill="text1" w:themeFillTint="33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styleId="ListTable4-Accent1">
    <w:name w:val="List Table 4 Accent 1"/>
    <w:basedOn w:val="TableNormal"/>
    <w:uiPriority w:val="4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5C38D7" w:themeColor="accent1" w:themeTint="99"/>
        <w:left w:val="single" w:sz="4" w:space="0" w:color="5C38D7" w:themeColor="accent1" w:themeTint="99"/>
        <w:bottom w:val="single" w:sz="4" w:space="0" w:color="5C38D7" w:themeColor="accent1" w:themeTint="99"/>
        <w:right w:val="single" w:sz="4" w:space="0" w:color="5C38D7" w:themeColor="accent1" w:themeTint="99"/>
        <w:insideH w:val="single" w:sz="4" w:space="0" w:color="5C38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135F" w:themeColor="accent1"/>
          <w:left w:val="single" w:sz="4" w:space="0" w:color="24135F" w:themeColor="accent1"/>
          <w:bottom w:val="single" w:sz="4" w:space="0" w:color="24135F" w:themeColor="accent1"/>
          <w:right w:val="single" w:sz="4" w:space="0" w:color="24135F" w:themeColor="accent1"/>
          <w:insideH w:val="nil"/>
        </w:tcBorders>
        <w:shd w:val="clear" w:color="auto" w:fill="24135F" w:themeFill="accent1"/>
      </w:tcPr>
    </w:tblStylePr>
    <w:tblStylePr w:type="lastRow">
      <w:rPr>
        <w:b/>
        <w:bCs/>
      </w:rPr>
      <w:tblPr/>
      <w:tcPr>
        <w:tcBorders>
          <w:top w:val="double" w:sz="4" w:space="0" w:color="5C38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CF1" w:themeFill="accent1" w:themeFillTint="33"/>
      </w:tcPr>
    </w:tblStylePr>
    <w:tblStylePr w:type="band1Horz">
      <w:tblPr/>
      <w:tcPr>
        <w:shd w:val="clear" w:color="auto" w:fill="C8BCF1" w:themeFill="accent1" w:themeFillTint="33"/>
      </w:tcPr>
    </w:tblStylePr>
  </w:style>
  <w:style w:type="table" w:styleId="ListTable4-Accent2">
    <w:name w:val="List Table 4 Accent 2"/>
    <w:basedOn w:val="TableNormal"/>
    <w:uiPriority w:val="4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E56A8C" w:themeColor="accent2" w:themeTint="99"/>
        <w:left w:val="single" w:sz="4" w:space="0" w:color="E56A8C" w:themeColor="accent2" w:themeTint="99"/>
        <w:bottom w:val="single" w:sz="4" w:space="0" w:color="E56A8C" w:themeColor="accent2" w:themeTint="99"/>
        <w:right w:val="single" w:sz="4" w:space="0" w:color="E56A8C" w:themeColor="accent2" w:themeTint="99"/>
        <w:insideH w:val="single" w:sz="4" w:space="0" w:color="E56A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204B" w:themeColor="accent2"/>
          <w:left w:val="single" w:sz="4" w:space="0" w:color="BC204B" w:themeColor="accent2"/>
          <w:bottom w:val="single" w:sz="4" w:space="0" w:color="BC204B" w:themeColor="accent2"/>
          <w:right w:val="single" w:sz="4" w:space="0" w:color="BC204B" w:themeColor="accent2"/>
          <w:insideH w:val="nil"/>
        </w:tcBorders>
        <w:shd w:val="clear" w:color="auto" w:fill="BC204B" w:themeFill="accent2"/>
      </w:tcPr>
    </w:tblStylePr>
    <w:tblStylePr w:type="lastRow">
      <w:rPr>
        <w:b/>
        <w:bCs/>
      </w:rPr>
      <w:tblPr/>
      <w:tcPr>
        <w:tcBorders>
          <w:top w:val="double" w:sz="4" w:space="0" w:color="E56A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DD8" w:themeFill="accent2" w:themeFillTint="33"/>
      </w:tcPr>
    </w:tblStylePr>
    <w:tblStylePr w:type="band1Horz">
      <w:tblPr/>
      <w:tcPr>
        <w:shd w:val="clear" w:color="auto" w:fill="F6CDD8" w:themeFill="accent2" w:themeFillTint="33"/>
      </w:tcPr>
    </w:tblStylePr>
  </w:style>
  <w:style w:type="table" w:styleId="ListTable4-Accent3">
    <w:name w:val="List Table 4 Accent 3"/>
    <w:basedOn w:val="TableNormal"/>
    <w:uiPriority w:val="4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C9687F" w:themeColor="accent3" w:themeTint="99"/>
        <w:left w:val="single" w:sz="4" w:space="0" w:color="C9687F" w:themeColor="accent3" w:themeTint="99"/>
        <w:bottom w:val="single" w:sz="4" w:space="0" w:color="C9687F" w:themeColor="accent3" w:themeTint="99"/>
        <w:right w:val="single" w:sz="4" w:space="0" w:color="C9687F" w:themeColor="accent3" w:themeTint="99"/>
        <w:insideH w:val="single" w:sz="4" w:space="0" w:color="C9687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2D40" w:themeColor="accent3"/>
          <w:left w:val="single" w:sz="4" w:space="0" w:color="7E2D40" w:themeColor="accent3"/>
          <w:bottom w:val="single" w:sz="4" w:space="0" w:color="7E2D40" w:themeColor="accent3"/>
          <w:right w:val="single" w:sz="4" w:space="0" w:color="7E2D40" w:themeColor="accent3"/>
          <w:insideH w:val="nil"/>
        </w:tcBorders>
        <w:shd w:val="clear" w:color="auto" w:fill="7E2D40" w:themeFill="accent3"/>
      </w:tcPr>
    </w:tblStylePr>
    <w:tblStylePr w:type="lastRow">
      <w:rPr>
        <w:b/>
        <w:bCs/>
      </w:rPr>
      <w:tblPr/>
      <w:tcPr>
        <w:tcBorders>
          <w:top w:val="double" w:sz="4" w:space="0" w:color="C9687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CD4" w:themeFill="accent3" w:themeFillTint="33"/>
      </w:tcPr>
    </w:tblStylePr>
    <w:tblStylePr w:type="band1Horz">
      <w:tblPr/>
      <w:tcPr>
        <w:shd w:val="clear" w:color="auto" w:fill="EDCCD4" w:themeFill="accent3" w:themeFillTint="33"/>
      </w:tcPr>
    </w:tblStylePr>
  </w:style>
  <w:style w:type="table" w:styleId="ListTable4-Accent4">
    <w:name w:val="List Table 4 Accent 4"/>
    <w:basedOn w:val="TableNormal"/>
    <w:uiPriority w:val="4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5BD689" w:themeColor="accent4" w:themeTint="99"/>
        <w:left w:val="single" w:sz="4" w:space="0" w:color="5BD689" w:themeColor="accent4" w:themeTint="99"/>
        <w:bottom w:val="single" w:sz="4" w:space="0" w:color="5BD689" w:themeColor="accent4" w:themeTint="99"/>
        <w:right w:val="single" w:sz="4" w:space="0" w:color="5BD689" w:themeColor="accent4" w:themeTint="99"/>
        <w:insideH w:val="single" w:sz="4" w:space="0" w:color="5BD6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8848" w:themeColor="accent4"/>
          <w:left w:val="single" w:sz="4" w:space="0" w:color="228848" w:themeColor="accent4"/>
          <w:bottom w:val="single" w:sz="4" w:space="0" w:color="228848" w:themeColor="accent4"/>
          <w:right w:val="single" w:sz="4" w:space="0" w:color="228848" w:themeColor="accent4"/>
          <w:insideH w:val="nil"/>
        </w:tcBorders>
        <w:shd w:val="clear" w:color="auto" w:fill="228848" w:themeFill="accent4"/>
      </w:tcPr>
    </w:tblStylePr>
    <w:tblStylePr w:type="lastRow">
      <w:rPr>
        <w:b/>
        <w:bCs/>
      </w:rPr>
      <w:tblPr/>
      <w:tcPr>
        <w:tcBorders>
          <w:top w:val="double" w:sz="4" w:space="0" w:color="5BD6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1D7" w:themeFill="accent4" w:themeFillTint="33"/>
      </w:tcPr>
    </w:tblStylePr>
    <w:tblStylePr w:type="band1Horz">
      <w:tblPr/>
      <w:tcPr>
        <w:shd w:val="clear" w:color="auto" w:fill="C8F1D7" w:themeFill="accent4" w:themeFillTint="33"/>
      </w:tcPr>
    </w:tblStylePr>
  </w:style>
  <w:style w:type="table" w:styleId="ListTable4-Accent5">
    <w:name w:val="List Table 4 Accent 5"/>
    <w:basedOn w:val="TableNormal"/>
    <w:uiPriority w:val="4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19C7FF" w:themeColor="accent5" w:themeTint="99"/>
        <w:left w:val="single" w:sz="4" w:space="0" w:color="19C7FF" w:themeColor="accent5" w:themeTint="99"/>
        <w:bottom w:val="single" w:sz="4" w:space="0" w:color="19C7FF" w:themeColor="accent5" w:themeTint="99"/>
        <w:right w:val="single" w:sz="4" w:space="0" w:color="19C7FF" w:themeColor="accent5" w:themeTint="99"/>
        <w:insideH w:val="single" w:sz="4" w:space="0" w:color="19C7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7F" w:themeColor="accent5"/>
          <w:left w:val="single" w:sz="4" w:space="0" w:color="00617F" w:themeColor="accent5"/>
          <w:bottom w:val="single" w:sz="4" w:space="0" w:color="00617F" w:themeColor="accent5"/>
          <w:right w:val="single" w:sz="4" w:space="0" w:color="00617F" w:themeColor="accent5"/>
          <w:insideH w:val="nil"/>
        </w:tcBorders>
        <w:shd w:val="clear" w:color="auto" w:fill="00617F" w:themeFill="accent5"/>
      </w:tcPr>
    </w:tblStylePr>
    <w:tblStylePr w:type="lastRow">
      <w:rPr>
        <w:b/>
        <w:bCs/>
      </w:rPr>
      <w:tblPr/>
      <w:tcPr>
        <w:tcBorders>
          <w:top w:val="double" w:sz="4" w:space="0" w:color="19C7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CFF" w:themeFill="accent5" w:themeFillTint="33"/>
      </w:tcPr>
    </w:tblStylePr>
    <w:tblStylePr w:type="band1Horz">
      <w:tblPr/>
      <w:tcPr>
        <w:shd w:val="clear" w:color="auto" w:fill="B2ECFF" w:themeFill="accent5" w:themeFillTint="33"/>
      </w:tcPr>
    </w:tblStylePr>
  </w:style>
  <w:style w:type="table" w:styleId="ListTable4-Accent6">
    <w:name w:val="List Table 4 Accent 6"/>
    <w:basedOn w:val="TableNormal"/>
    <w:uiPriority w:val="49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BAD4DF" w:themeColor="accent6" w:themeTint="99"/>
        <w:left w:val="single" w:sz="4" w:space="0" w:color="BAD4DF" w:themeColor="accent6" w:themeTint="99"/>
        <w:bottom w:val="single" w:sz="4" w:space="0" w:color="BAD4DF" w:themeColor="accent6" w:themeTint="99"/>
        <w:right w:val="single" w:sz="4" w:space="0" w:color="BAD4DF" w:themeColor="accent6" w:themeTint="99"/>
        <w:insideH w:val="single" w:sz="4" w:space="0" w:color="BAD4D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9CA" w:themeColor="accent6"/>
          <w:left w:val="single" w:sz="4" w:space="0" w:color="8DB9CA" w:themeColor="accent6"/>
          <w:bottom w:val="single" w:sz="4" w:space="0" w:color="8DB9CA" w:themeColor="accent6"/>
          <w:right w:val="single" w:sz="4" w:space="0" w:color="8DB9CA" w:themeColor="accent6"/>
          <w:insideH w:val="nil"/>
        </w:tcBorders>
        <w:shd w:val="clear" w:color="auto" w:fill="8DB9CA" w:themeFill="accent6"/>
      </w:tcPr>
    </w:tblStylePr>
    <w:tblStylePr w:type="lastRow">
      <w:rPr>
        <w:b/>
        <w:bCs/>
      </w:rPr>
      <w:tblPr/>
      <w:tcPr>
        <w:tcBorders>
          <w:top w:val="double" w:sz="4" w:space="0" w:color="BAD4D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F4" w:themeFill="accent6" w:themeFillTint="33"/>
      </w:tcPr>
    </w:tblStylePr>
    <w:tblStylePr w:type="band1Horz">
      <w:tblPr/>
      <w:tcPr>
        <w:shd w:val="clear" w:color="auto" w:fill="E8F0F4" w:themeFill="accent6" w:themeFillTint="33"/>
      </w:tcPr>
    </w:tblStylePr>
  </w:style>
  <w:style w:type="table" w:styleId="ListTable5Dark">
    <w:name w:val="List Table 5 Dark"/>
    <w:basedOn w:val="TableNormal"/>
    <w:uiPriority w:val="5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21212" w:themeColor="text1"/>
        <w:left w:val="single" w:sz="24" w:space="0" w:color="121212" w:themeColor="text1"/>
        <w:bottom w:val="single" w:sz="24" w:space="0" w:color="121212" w:themeColor="text1"/>
        <w:right w:val="single" w:sz="24" w:space="0" w:color="121212" w:themeColor="text1"/>
      </w:tblBorders>
    </w:tblPr>
    <w:tcPr>
      <w:shd w:val="clear" w:color="auto" w:fill="121212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135F" w:themeColor="accent1"/>
        <w:left w:val="single" w:sz="24" w:space="0" w:color="24135F" w:themeColor="accent1"/>
        <w:bottom w:val="single" w:sz="24" w:space="0" w:color="24135F" w:themeColor="accent1"/>
        <w:right w:val="single" w:sz="24" w:space="0" w:color="24135F" w:themeColor="accent1"/>
      </w:tblBorders>
    </w:tblPr>
    <w:tcPr>
      <w:shd w:val="clear" w:color="auto" w:fill="24135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C204B" w:themeColor="accent2"/>
        <w:left w:val="single" w:sz="24" w:space="0" w:color="BC204B" w:themeColor="accent2"/>
        <w:bottom w:val="single" w:sz="24" w:space="0" w:color="BC204B" w:themeColor="accent2"/>
        <w:right w:val="single" w:sz="24" w:space="0" w:color="BC204B" w:themeColor="accent2"/>
      </w:tblBorders>
    </w:tblPr>
    <w:tcPr>
      <w:shd w:val="clear" w:color="auto" w:fill="BC204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2D40" w:themeColor="accent3"/>
        <w:left w:val="single" w:sz="24" w:space="0" w:color="7E2D40" w:themeColor="accent3"/>
        <w:bottom w:val="single" w:sz="24" w:space="0" w:color="7E2D40" w:themeColor="accent3"/>
        <w:right w:val="single" w:sz="24" w:space="0" w:color="7E2D40" w:themeColor="accent3"/>
      </w:tblBorders>
    </w:tblPr>
    <w:tcPr>
      <w:shd w:val="clear" w:color="auto" w:fill="7E2D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28848" w:themeColor="accent4"/>
        <w:left w:val="single" w:sz="24" w:space="0" w:color="228848" w:themeColor="accent4"/>
        <w:bottom w:val="single" w:sz="24" w:space="0" w:color="228848" w:themeColor="accent4"/>
        <w:right w:val="single" w:sz="24" w:space="0" w:color="228848" w:themeColor="accent4"/>
      </w:tblBorders>
    </w:tblPr>
    <w:tcPr>
      <w:shd w:val="clear" w:color="auto" w:fill="22884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7F" w:themeColor="accent5"/>
        <w:left w:val="single" w:sz="24" w:space="0" w:color="00617F" w:themeColor="accent5"/>
        <w:bottom w:val="single" w:sz="24" w:space="0" w:color="00617F" w:themeColor="accent5"/>
        <w:right w:val="single" w:sz="24" w:space="0" w:color="00617F" w:themeColor="accent5"/>
      </w:tblBorders>
    </w:tblPr>
    <w:tcPr>
      <w:shd w:val="clear" w:color="auto" w:fill="00617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semiHidden/>
    <w:rsid w:val="0093743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9CA" w:themeColor="accent6"/>
        <w:left w:val="single" w:sz="24" w:space="0" w:color="8DB9CA" w:themeColor="accent6"/>
        <w:bottom w:val="single" w:sz="24" w:space="0" w:color="8DB9CA" w:themeColor="accent6"/>
        <w:right w:val="single" w:sz="24" w:space="0" w:color="8DB9CA" w:themeColor="accent6"/>
      </w:tblBorders>
    </w:tblPr>
    <w:tcPr>
      <w:shd w:val="clear" w:color="auto" w:fill="8DB9C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  <w:tblBorders>
        <w:top w:val="single" w:sz="4" w:space="0" w:color="121212" w:themeColor="text1"/>
        <w:bottom w:val="single" w:sz="4" w:space="0" w:color="121212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21212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2121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CF" w:themeFill="text1" w:themeFillTint="33"/>
      </w:tcPr>
    </w:tblStylePr>
    <w:tblStylePr w:type="band1Horz">
      <w:tblPr/>
      <w:tcPr>
        <w:shd w:val="clear" w:color="auto" w:fill="CFCFCF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  <w:tblBorders>
        <w:top w:val="single" w:sz="4" w:space="0" w:color="24135F" w:themeColor="accent1"/>
        <w:bottom w:val="single" w:sz="4" w:space="0" w:color="24135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4135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4135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CF1" w:themeFill="accent1" w:themeFillTint="33"/>
      </w:tcPr>
    </w:tblStylePr>
    <w:tblStylePr w:type="band1Horz">
      <w:tblPr/>
      <w:tcPr>
        <w:shd w:val="clear" w:color="auto" w:fill="C8BC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semiHidden/>
    <w:rsid w:val="00937436"/>
    <w:pPr>
      <w:spacing w:after="0" w:line="240" w:lineRule="auto"/>
    </w:pPr>
    <w:rPr>
      <w:color w:val="8C1838" w:themeColor="accent2" w:themeShade="BF"/>
    </w:rPr>
    <w:tblPr>
      <w:tblStyleRowBandSize w:val="1"/>
      <w:tblStyleColBandSize w:val="1"/>
      <w:tblBorders>
        <w:top w:val="single" w:sz="4" w:space="0" w:color="BC204B" w:themeColor="accent2"/>
        <w:bottom w:val="single" w:sz="4" w:space="0" w:color="BC204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C204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C20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DD8" w:themeFill="accent2" w:themeFillTint="33"/>
      </w:tcPr>
    </w:tblStylePr>
    <w:tblStylePr w:type="band1Horz">
      <w:tblPr/>
      <w:tcPr>
        <w:shd w:val="clear" w:color="auto" w:fill="F6CD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semiHidden/>
    <w:rsid w:val="00937436"/>
    <w:pPr>
      <w:spacing w:after="0" w:line="240" w:lineRule="auto"/>
    </w:pPr>
    <w:rPr>
      <w:color w:val="5E212F" w:themeColor="accent3" w:themeShade="BF"/>
    </w:rPr>
    <w:tblPr>
      <w:tblStyleRowBandSize w:val="1"/>
      <w:tblStyleColBandSize w:val="1"/>
      <w:tblBorders>
        <w:top w:val="single" w:sz="4" w:space="0" w:color="7E2D40" w:themeColor="accent3"/>
        <w:bottom w:val="single" w:sz="4" w:space="0" w:color="7E2D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E2D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E2D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CD4" w:themeFill="accent3" w:themeFillTint="33"/>
      </w:tcPr>
    </w:tblStylePr>
    <w:tblStylePr w:type="band1Horz">
      <w:tblPr/>
      <w:tcPr>
        <w:shd w:val="clear" w:color="auto" w:fill="EDCC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semiHidden/>
    <w:rsid w:val="00937436"/>
    <w:pPr>
      <w:spacing w:after="0" w:line="240" w:lineRule="auto"/>
    </w:pPr>
    <w:rPr>
      <w:color w:val="196535" w:themeColor="accent4" w:themeShade="BF"/>
    </w:rPr>
    <w:tblPr>
      <w:tblStyleRowBandSize w:val="1"/>
      <w:tblStyleColBandSize w:val="1"/>
      <w:tblBorders>
        <w:top w:val="single" w:sz="4" w:space="0" w:color="228848" w:themeColor="accent4"/>
        <w:bottom w:val="single" w:sz="4" w:space="0" w:color="22884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2884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288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1D7" w:themeFill="accent4" w:themeFillTint="33"/>
      </w:tcPr>
    </w:tblStylePr>
    <w:tblStylePr w:type="band1Horz">
      <w:tblPr/>
      <w:tcPr>
        <w:shd w:val="clear" w:color="auto" w:fill="C8F1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semiHidden/>
    <w:rsid w:val="00937436"/>
    <w:pPr>
      <w:spacing w:after="0" w:line="240" w:lineRule="auto"/>
    </w:pPr>
    <w:rPr>
      <w:color w:val="00485F" w:themeColor="accent5" w:themeShade="BF"/>
    </w:rPr>
    <w:tblPr>
      <w:tblStyleRowBandSize w:val="1"/>
      <w:tblStyleColBandSize w:val="1"/>
      <w:tblBorders>
        <w:top w:val="single" w:sz="4" w:space="0" w:color="00617F" w:themeColor="accent5"/>
        <w:bottom w:val="single" w:sz="4" w:space="0" w:color="00617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617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7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CFF" w:themeFill="accent5" w:themeFillTint="33"/>
      </w:tcPr>
    </w:tblStylePr>
    <w:tblStylePr w:type="band1Horz">
      <w:tblPr/>
      <w:tcPr>
        <w:shd w:val="clear" w:color="auto" w:fill="B2EC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semiHidden/>
    <w:rsid w:val="00937436"/>
    <w:pPr>
      <w:spacing w:after="0" w:line="240" w:lineRule="auto"/>
    </w:pPr>
    <w:rPr>
      <w:color w:val="5294AE" w:themeColor="accent6" w:themeShade="BF"/>
    </w:rPr>
    <w:tblPr>
      <w:tblStyleRowBandSize w:val="1"/>
      <w:tblStyleColBandSize w:val="1"/>
      <w:tblBorders>
        <w:top w:val="single" w:sz="4" w:space="0" w:color="8DB9CA" w:themeColor="accent6"/>
        <w:bottom w:val="single" w:sz="4" w:space="0" w:color="8DB9CA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DB9C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DB9C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F4" w:themeFill="accent6" w:themeFillTint="33"/>
      </w:tcPr>
    </w:tblStylePr>
    <w:tblStylePr w:type="band1Horz">
      <w:tblPr/>
      <w:tcPr>
        <w:shd w:val="clear" w:color="auto" w:fill="E8F0F4" w:themeFill="accent6" w:themeFillTint="33"/>
      </w:tcPr>
    </w:tblStylePr>
  </w:style>
  <w:style w:type="table" w:styleId="ListTable7Colorful">
    <w:name w:val="List Table 7 Colorful"/>
    <w:basedOn w:val="TableNormal"/>
    <w:uiPriority w:val="52"/>
    <w:semiHidden/>
    <w:rsid w:val="00937436"/>
    <w:pPr>
      <w:spacing w:after="0" w:line="240" w:lineRule="auto"/>
    </w:pPr>
    <w:rPr>
      <w:color w:val="121212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21212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21212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21212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21212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FCFCF" w:themeFill="text1" w:themeFillTint="33"/>
      </w:tcPr>
    </w:tblStylePr>
    <w:tblStylePr w:type="band1Horz">
      <w:tblPr/>
      <w:tcPr>
        <w:shd w:val="clear" w:color="auto" w:fill="CFCFC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semiHidden/>
    <w:rsid w:val="00937436"/>
    <w:pPr>
      <w:spacing w:after="0" w:line="240" w:lineRule="auto"/>
    </w:pPr>
    <w:rPr>
      <w:color w:val="1B0E4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135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135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135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135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8BCF1" w:themeFill="accent1" w:themeFillTint="33"/>
      </w:tcPr>
    </w:tblStylePr>
    <w:tblStylePr w:type="band1Horz">
      <w:tblPr/>
      <w:tcPr>
        <w:shd w:val="clear" w:color="auto" w:fill="C8BC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semiHidden/>
    <w:rsid w:val="00937436"/>
    <w:pPr>
      <w:spacing w:after="0" w:line="240" w:lineRule="auto"/>
    </w:pPr>
    <w:rPr>
      <w:color w:val="8C183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C204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C204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C204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C204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6CDD8" w:themeFill="accent2" w:themeFillTint="33"/>
      </w:tcPr>
    </w:tblStylePr>
    <w:tblStylePr w:type="band1Horz">
      <w:tblPr/>
      <w:tcPr>
        <w:shd w:val="clear" w:color="auto" w:fill="F6CD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semiHidden/>
    <w:rsid w:val="00937436"/>
    <w:pPr>
      <w:spacing w:after="0" w:line="240" w:lineRule="auto"/>
    </w:pPr>
    <w:rPr>
      <w:color w:val="5E212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2D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2D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2D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2D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CCD4" w:themeFill="accent3" w:themeFillTint="33"/>
      </w:tcPr>
    </w:tblStylePr>
    <w:tblStylePr w:type="band1Horz">
      <w:tblPr/>
      <w:tcPr>
        <w:shd w:val="clear" w:color="auto" w:fill="EDCC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semiHidden/>
    <w:rsid w:val="00937436"/>
    <w:pPr>
      <w:spacing w:after="0" w:line="240" w:lineRule="auto"/>
    </w:pPr>
    <w:rPr>
      <w:color w:val="19653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2884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2884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2884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2884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8F1D7" w:themeFill="accent4" w:themeFillTint="33"/>
      </w:tcPr>
    </w:tblStylePr>
    <w:tblStylePr w:type="band1Horz">
      <w:tblPr/>
      <w:tcPr>
        <w:shd w:val="clear" w:color="auto" w:fill="C8F1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semiHidden/>
    <w:rsid w:val="00937436"/>
    <w:pPr>
      <w:spacing w:after="0" w:line="240" w:lineRule="auto"/>
    </w:pPr>
    <w:rPr>
      <w:color w:val="00485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7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7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7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7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2ECFF" w:themeFill="accent5" w:themeFillTint="33"/>
      </w:tcPr>
    </w:tblStylePr>
    <w:tblStylePr w:type="band1Horz">
      <w:tblPr/>
      <w:tcPr>
        <w:shd w:val="clear" w:color="auto" w:fill="B2E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semiHidden/>
    <w:rsid w:val="00937436"/>
    <w:pPr>
      <w:spacing w:after="0" w:line="240" w:lineRule="auto"/>
    </w:pPr>
    <w:rPr>
      <w:color w:val="5294A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9C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9C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9C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9C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F0F4" w:themeFill="accent6" w:themeFillTint="33"/>
      </w:tcPr>
    </w:tblStylePr>
    <w:tblStylePr w:type="band1Horz">
      <w:tblPr/>
      <w:tcPr>
        <w:shd w:val="clear" w:color="auto" w:fill="E8F0F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37436"/>
    <w:rPr>
      <w:color w:val="2B579A"/>
      <w:shd w:val="clear" w:color="auto" w:fill="E6E6E6"/>
    </w:rPr>
  </w:style>
  <w:style w:type="table" w:styleId="PlainTable1">
    <w:name w:val="Plain Table 1"/>
    <w:basedOn w:val="TableNormal"/>
    <w:uiPriority w:val="41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semiHidden/>
    <w:rsid w:val="00937436"/>
    <w:pPr>
      <w:spacing w:after="0" w:line="240" w:lineRule="auto"/>
    </w:pPr>
    <w:tblPr>
      <w:tblStyleRowBandSize w:val="1"/>
      <w:tblStyleColBandSize w:val="1"/>
      <w:tblBorders>
        <w:top w:val="single" w:sz="4" w:space="0" w:color="888888" w:themeColor="text1" w:themeTint="80"/>
        <w:bottom w:val="single" w:sz="4" w:space="0" w:color="88888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8888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8888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88888" w:themeColor="text1" w:themeTint="80"/>
          <w:right w:val="single" w:sz="4" w:space="0" w:color="888888" w:themeColor="text1" w:themeTint="80"/>
        </w:tcBorders>
      </w:tcPr>
    </w:tblStylePr>
    <w:tblStylePr w:type="band2Vert">
      <w:tblPr/>
      <w:tcPr>
        <w:tcBorders>
          <w:left w:val="single" w:sz="4" w:space="0" w:color="888888" w:themeColor="text1" w:themeTint="80"/>
          <w:right w:val="single" w:sz="4" w:space="0" w:color="888888" w:themeColor="text1" w:themeTint="80"/>
        </w:tcBorders>
      </w:tcPr>
    </w:tblStylePr>
    <w:tblStylePr w:type="band1Horz">
      <w:tblPr/>
      <w:tcPr>
        <w:tcBorders>
          <w:top w:val="single" w:sz="4" w:space="0" w:color="888888" w:themeColor="text1" w:themeTint="80"/>
          <w:bottom w:val="single" w:sz="4" w:space="0" w:color="888888" w:themeColor="text1" w:themeTint="80"/>
        </w:tcBorders>
      </w:tcPr>
    </w:tblStylePr>
  </w:style>
  <w:style w:type="table" w:styleId="PlainTable3">
    <w:name w:val="Plain Table 3"/>
    <w:basedOn w:val="TableNormal"/>
    <w:uiPriority w:val="43"/>
    <w:semiHidden/>
    <w:rsid w:val="009374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8888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8888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semiHidden/>
    <w:rsid w:val="009374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semiHidden/>
    <w:rsid w:val="009374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8888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8888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8888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8888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martHyperlink1">
    <w:name w:val="Smart Hyperlink1"/>
    <w:basedOn w:val="DefaultParagraphFont"/>
    <w:uiPriority w:val="99"/>
    <w:semiHidden/>
    <w:unhideWhenUsed/>
    <w:rsid w:val="00937436"/>
    <w:rPr>
      <w:u w:val="dotted"/>
    </w:rPr>
  </w:style>
  <w:style w:type="table" w:styleId="TableGridLight">
    <w:name w:val="Grid Table Light"/>
    <w:basedOn w:val="TableNormal"/>
    <w:uiPriority w:val="40"/>
    <w:semiHidden/>
    <w:rsid w:val="009374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7436"/>
    <w:rPr>
      <w:color w:val="808080"/>
      <w:shd w:val="clear" w:color="auto" w:fill="E6E6E6"/>
    </w:rPr>
  </w:style>
  <w:style w:type="paragraph" w:customStyle="1" w:styleId="Appendix2">
    <w:name w:val="Appendix 2"/>
    <w:next w:val="Normal"/>
    <w:uiPriority w:val="14"/>
    <w:qFormat/>
    <w:rsid w:val="00937436"/>
    <w:pPr>
      <w:numPr>
        <w:ilvl w:val="1"/>
        <w:numId w:val="24"/>
      </w:numPr>
    </w:pPr>
    <w:rPr>
      <w:rFonts w:asciiTheme="majorHAnsi" w:eastAsiaTheme="majorEastAsia" w:hAnsiTheme="majorHAnsi" w:cstheme="majorBidi"/>
      <w:b/>
      <w:bCs/>
      <w:color w:val="121212" w:themeColor="text1"/>
      <w:sz w:val="20"/>
      <w:szCs w:val="26"/>
    </w:rPr>
  </w:style>
  <w:style w:type="paragraph" w:customStyle="1" w:styleId="Appendix3">
    <w:name w:val="Appendix 3"/>
    <w:next w:val="Normal"/>
    <w:uiPriority w:val="15"/>
    <w:qFormat/>
    <w:rsid w:val="00937436"/>
    <w:pPr>
      <w:numPr>
        <w:ilvl w:val="2"/>
        <w:numId w:val="24"/>
      </w:numPr>
    </w:pPr>
    <w:rPr>
      <w:rFonts w:asciiTheme="majorHAnsi" w:eastAsiaTheme="majorEastAsia" w:hAnsiTheme="majorHAnsi" w:cstheme="majorBidi"/>
      <w:b/>
      <w:color w:val="121212" w:themeColor="text1"/>
      <w:sz w:val="20"/>
      <w:szCs w:val="24"/>
    </w:rPr>
  </w:style>
  <w:style w:type="paragraph" w:customStyle="1" w:styleId="Heading3notbold">
    <w:name w:val="Heading 3 (not bold)"/>
    <w:basedOn w:val="Heading3"/>
    <w:link w:val="Heading3notboldChar"/>
    <w:uiPriority w:val="6"/>
    <w:unhideWhenUsed/>
    <w:qFormat/>
    <w:rsid w:val="00937436"/>
    <w:rPr>
      <w:b w:val="0"/>
      <w:szCs w:val="44"/>
    </w:rPr>
  </w:style>
  <w:style w:type="character" w:customStyle="1" w:styleId="Heading3notboldChar">
    <w:name w:val="Heading 3 (not bold) Char"/>
    <w:basedOn w:val="Heading3Char"/>
    <w:link w:val="Heading3notbold"/>
    <w:uiPriority w:val="6"/>
    <w:rsid w:val="00937436"/>
    <w:rPr>
      <w:rFonts w:asciiTheme="majorHAnsi" w:eastAsiaTheme="majorEastAsia" w:hAnsiTheme="majorHAnsi" w:cstheme="majorBidi"/>
      <w:b w:val="0"/>
      <w:color w:val="121212" w:themeColor="text1"/>
      <w:sz w:val="20"/>
      <w:szCs w:val="44"/>
    </w:rPr>
  </w:style>
  <w:style w:type="character" w:customStyle="1" w:styleId="Hashtag2">
    <w:name w:val="Hashtag2"/>
    <w:basedOn w:val="DefaultParagraphFont"/>
    <w:uiPriority w:val="99"/>
    <w:semiHidden/>
    <w:unhideWhenUsed/>
    <w:rsid w:val="00937436"/>
    <w:rPr>
      <w:color w:val="2B579A"/>
      <w:shd w:val="clear" w:color="auto" w:fill="E1DFDD"/>
    </w:rPr>
  </w:style>
  <w:style w:type="character" w:customStyle="1" w:styleId="Mention2">
    <w:name w:val="Mention2"/>
    <w:basedOn w:val="DefaultParagraphFont"/>
    <w:uiPriority w:val="99"/>
    <w:semiHidden/>
    <w:unhideWhenUsed/>
    <w:rsid w:val="00937436"/>
    <w:rPr>
      <w:color w:val="2B579A"/>
      <w:shd w:val="clear" w:color="auto" w:fill="E1DFDD"/>
    </w:rPr>
  </w:style>
  <w:style w:type="character" w:customStyle="1" w:styleId="SmartHyperlink2">
    <w:name w:val="Smart Hyperlink2"/>
    <w:basedOn w:val="DefaultParagraphFont"/>
    <w:uiPriority w:val="99"/>
    <w:semiHidden/>
    <w:unhideWhenUsed/>
    <w:rsid w:val="00937436"/>
    <w:rPr>
      <w:u w:val="dotted"/>
    </w:rPr>
  </w:style>
  <w:style w:type="character" w:customStyle="1" w:styleId="SmartLink1">
    <w:name w:val="SmartLink1"/>
    <w:basedOn w:val="DefaultParagraphFont"/>
    <w:uiPriority w:val="99"/>
    <w:semiHidden/>
    <w:unhideWhenUsed/>
    <w:rsid w:val="00937436"/>
    <w:rPr>
      <w:color w:val="0000FF"/>
      <w:u w:val="single"/>
      <w:shd w:val="clear" w:color="auto" w:fill="F3F2F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37436"/>
    <w:rPr>
      <w:color w:val="605E5C"/>
      <w:shd w:val="clear" w:color="auto" w:fill="E1DFDD"/>
    </w:rPr>
  </w:style>
  <w:style w:type="character" w:customStyle="1" w:styleId="Hashtag3">
    <w:name w:val="Hashtag3"/>
    <w:basedOn w:val="DefaultParagraphFont"/>
    <w:uiPriority w:val="99"/>
    <w:semiHidden/>
    <w:unhideWhenUsed/>
    <w:rsid w:val="00937436"/>
    <w:rPr>
      <w:color w:val="2B579A"/>
      <w:shd w:val="clear" w:color="auto" w:fill="E1DFDD"/>
    </w:rPr>
  </w:style>
  <w:style w:type="character" w:customStyle="1" w:styleId="Mention3">
    <w:name w:val="Mention3"/>
    <w:basedOn w:val="DefaultParagraphFont"/>
    <w:uiPriority w:val="99"/>
    <w:semiHidden/>
    <w:unhideWhenUsed/>
    <w:rsid w:val="00937436"/>
    <w:rPr>
      <w:color w:val="2B579A"/>
      <w:shd w:val="clear" w:color="auto" w:fill="E1DFDD"/>
    </w:rPr>
  </w:style>
  <w:style w:type="character" w:customStyle="1" w:styleId="SmartHyperlink3">
    <w:name w:val="Smart Hyperlink3"/>
    <w:basedOn w:val="DefaultParagraphFont"/>
    <w:uiPriority w:val="99"/>
    <w:semiHidden/>
    <w:unhideWhenUsed/>
    <w:rsid w:val="00937436"/>
    <w:rPr>
      <w:u w:val="dotted"/>
    </w:rPr>
  </w:style>
  <w:style w:type="character" w:customStyle="1" w:styleId="SmartLink2">
    <w:name w:val="SmartLink2"/>
    <w:basedOn w:val="DefaultParagraphFont"/>
    <w:uiPriority w:val="99"/>
    <w:semiHidden/>
    <w:unhideWhenUsed/>
    <w:rsid w:val="00937436"/>
    <w:rPr>
      <w:color w:val="0000FF"/>
      <w:u w:val="single"/>
      <w:shd w:val="clear" w:color="auto" w:fill="F3F2F1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37436"/>
    <w:rPr>
      <w:color w:val="605E5C"/>
      <w:shd w:val="clear" w:color="auto" w:fill="E1DFDD"/>
    </w:rPr>
  </w:style>
  <w:style w:type="paragraph" w:customStyle="1" w:styleId="GuidanceNote1">
    <w:name w:val="Guidance Note 1"/>
    <w:basedOn w:val="Normal"/>
    <w:uiPriority w:val="16"/>
    <w:semiHidden/>
    <w:unhideWhenUsed/>
    <w:rsid w:val="0093743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4D69B"/>
      <w:spacing w:before="120" w:line="240" w:lineRule="auto"/>
    </w:pPr>
    <w:rPr>
      <w:rFonts w:cs="Arial"/>
      <w:b/>
      <w:color w:val="auto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937436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semiHidden/>
    <w:unhideWhenUsed/>
    <w:rsid w:val="00937436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937436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937436"/>
    <w:rPr>
      <w:color w:val="0000FF"/>
      <w:u w:val="single"/>
      <w:shd w:val="clear" w:color="auto" w:fill="F3F2F1"/>
    </w:rPr>
  </w:style>
  <w:style w:type="character" w:styleId="UnresolvedMention">
    <w:name w:val="Unresolved Mention"/>
    <w:basedOn w:val="DefaultParagraphFont"/>
    <w:uiPriority w:val="99"/>
    <w:semiHidden/>
    <w:unhideWhenUsed/>
    <w:rsid w:val="00937436"/>
    <w:rPr>
      <w:color w:val="605E5C"/>
      <w:shd w:val="clear" w:color="auto" w:fill="E1DFDD"/>
    </w:rPr>
  </w:style>
  <w:style w:type="character" w:customStyle="1" w:styleId="y2iqfc">
    <w:name w:val="y2iqfc"/>
    <w:basedOn w:val="DefaultParagraphFont"/>
    <w:semiHidden/>
    <w:rsid w:val="003B1E2C"/>
  </w:style>
  <w:style w:type="character" w:customStyle="1" w:styleId="bcgytf">
    <w:name w:val="bcgytf"/>
    <w:basedOn w:val="DefaultParagraphFont"/>
    <w:semiHidden/>
    <w:rsid w:val="003B1E2C"/>
  </w:style>
  <w:style w:type="character" w:customStyle="1" w:styleId="fkxpid">
    <w:name w:val="fkxpid"/>
    <w:basedOn w:val="DefaultParagraphFont"/>
    <w:semiHidden/>
    <w:rsid w:val="003B1E2C"/>
  </w:style>
  <w:style w:type="paragraph" w:customStyle="1" w:styleId="addB2hLosAngeles">
    <w:name w:val="addB2h_Los Angeles"/>
    <w:semiHidden/>
    <w:rsid w:val="00312DF8"/>
    <w:pPr>
      <w:spacing w:after="0" w:line="240" w:lineRule="auto"/>
      <w:ind w:left="0" w:firstLine="0"/>
    </w:pPr>
    <w:rPr>
      <w:rFonts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7209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4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0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BH\Berlin\A4%20Berich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998FAC1B76499FA74683C7FB56E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075DA-77A1-47DD-A7A7-F65AE134DDF9}"/>
      </w:docPartPr>
      <w:docPartBody>
        <w:p w:rsidR="00262E80" w:rsidRDefault="00262E80">
          <w:pPr>
            <w:pStyle w:val="6B998FAC1B76499FA74683C7FB56ECB0"/>
          </w:pPr>
          <w:r w:rsidRPr="00321265">
            <w:rPr>
              <w:rStyle w:val="PlaceholderText"/>
            </w:rPr>
            <w:t>[Title]</w:t>
          </w:r>
        </w:p>
      </w:docPartBody>
    </w:docPart>
    <w:docPart>
      <w:docPartPr>
        <w:name w:val="D3783F2615434173AC279D1D59375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666DD-6549-4FF8-BA53-191CF6DC1F52}"/>
      </w:docPartPr>
      <w:docPartBody>
        <w:p w:rsidR="00262E80" w:rsidRDefault="00262E80">
          <w:pPr>
            <w:pStyle w:val="D3783F2615434173AC279D1D593753DD"/>
          </w:pPr>
          <w:r w:rsidRPr="00321265">
            <w:rPr>
              <w:rStyle w:val="PlaceholderText"/>
            </w:rPr>
            <w:t>Click here to enter text.</w:t>
          </w:r>
        </w:p>
      </w:docPartBody>
    </w:docPart>
    <w:docPart>
      <w:docPartPr>
        <w:name w:val="B983F69F6A8348648D3CF8931B227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0F155-D092-41E2-B66B-90647C953C5E}"/>
      </w:docPartPr>
      <w:docPartBody>
        <w:p w:rsidR="00262E80" w:rsidRDefault="00262E80">
          <w:pPr>
            <w:pStyle w:val="B983F69F6A8348648D3CF8931B2275AB"/>
          </w:pPr>
          <w:r w:rsidRPr="006D14AB">
            <w:rPr>
              <w:sz w:val="16"/>
              <w:szCs w:val="16"/>
            </w:rPr>
            <w:t>1</w:t>
          </w:r>
        </w:p>
      </w:docPartBody>
    </w:docPart>
    <w:docPart>
      <w:docPartPr>
        <w:name w:val="0C6617DCB9F1426EB24E587411DEC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D6291-A015-4210-8F27-73BC0AB483FB}"/>
      </w:docPartPr>
      <w:docPartBody>
        <w:p w:rsidR="00262E80" w:rsidRDefault="00262E80">
          <w:pPr>
            <w:pStyle w:val="0C6617DCB9F1426EB24E587411DEC3C3"/>
          </w:pPr>
          <w:r w:rsidRPr="00321265">
            <w:rPr>
              <w:rStyle w:val="PlaceholderText"/>
            </w:rPr>
            <w:t>[Category]</w:t>
          </w:r>
        </w:p>
      </w:docPartBody>
    </w:docPart>
    <w:docPart>
      <w:docPartPr>
        <w:name w:val="93F94E0FED9941C5A520C9D37D6B9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B1A00-AD33-4BCD-89FC-6C9D87D228E8}"/>
      </w:docPartPr>
      <w:docPartBody>
        <w:p w:rsidR="00262E80" w:rsidRDefault="00262E80">
          <w:pPr>
            <w:pStyle w:val="93F94E0FED9941C5A520C9D37D6B9FD3"/>
          </w:pPr>
          <w:r w:rsidRPr="00321265">
            <w:rPr>
              <w:rStyle w:val="PlaceholderText"/>
            </w:rPr>
            <w:t>Click here to enter a date.</w:t>
          </w:r>
        </w:p>
      </w:docPartBody>
    </w:docPart>
    <w:docPart>
      <w:docPartPr>
        <w:name w:val="DED63201A3E647B1B7CA56286B7D9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AA289-35E8-4E31-B1CF-91A40B348697}"/>
      </w:docPartPr>
      <w:docPartBody>
        <w:p w:rsidR="00262E80" w:rsidRDefault="00262E80">
          <w:pPr>
            <w:pStyle w:val="DED63201A3E647B1B7CA56286B7D9EC0"/>
          </w:pPr>
          <w:r w:rsidRPr="00EB5C36">
            <w:rPr>
              <w:rStyle w:val="PlaceholderText"/>
            </w:rPr>
            <w:t>Click here to enter text.</w:t>
          </w:r>
        </w:p>
      </w:docPartBody>
    </w:docPart>
    <w:docPart>
      <w:docPartPr>
        <w:name w:val="233D155B639C4EEDBA1EDE7C3FF53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EFD2F-CEF7-4C40-BE80-176115715DCA}"/>
      </w:docPartPr>
      <w:docPartBody>
        <w:p w:rsidR="00262E80" w:rsidRDefault="00262E80">
          <w:pPr>
            <w:pStyle w:val="233D155B639C4EEDBA1EDE7C3FF5327C"/>
          </w:pPr>
          <w:r w:rsidRPr="00EB5C36">
            <w:rPr>
              <w:rStyle w:val="PlaceholderText"/>
            </w:rPr>
            <w:t>Click here to enter text.</w:t>
          </w:r>
        </w:p>
      </w:docPartBody>
    </w:docPart>
    <w:docPart>
      <w:docPartPr>
        <w:name w:val="2B3BBC7CBA76434EBEE6B943DA19E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60C1A-1454-448A-8390-BA0BA7AEE7A8}"/>
      </w:docPartPr>
      <w:docPartBody>
        <w:p w:rsidR="00262E80" w:rsidRDefault="00AE0D39">
          <w:pPr>
            <w:pStyle w:val="2B3BBC7CBA76434EBEE6B943DA19E141"/>
          </w:pPr>
          <w:r w:rsidRPr="00312DF8">
            <w:t xml:space="preserve"> </w:t>
          </w:r>
        </w:p>
      </w:docPartBody>
    </w:docPart>
    <w:docPart>
      <w:docPartPr>
        <w:name w:val="1D7437F342FC4AAB8C250F56A29C9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152AD-F8A8-435A-BFEC-12B2DACA2EBE}"/>
      </w:docPartPr>
      <w:docPartBody>
        <w:p w:rsidR="00262E80" w:rsidRDefault="00262E80">
          <w:pPr>
            <w:pStyle w:val="1D7437F342FC4AAB8C250F56A29C9855"/>
          </w:pPr>
          <w:r w:rsidRPr="008E53F9">
            <w:rPr>
              <w:rStyle w:val="PlaceholderText"/>
            </w:rPr>
            <w:t>Click here to enter text.</w:t>
          </w:r>
        </w:p>
      </w:docPartBody>
    </w:docPart>
    <w:docPart>
      <w:docPartPr>
        <w:name w:val="17284BB6809B4F858D82296ABA059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79938-0364-431A-80CA-BB494A6BF3EB}"/>
      </w:docPartPr>
      <w:docPartBody>
        <w:p w:rsidR="00262E80" w:rsidRDefault="00262E80">
          <w:pPr>
            <w:pStyle w:val="17284BB6809B4F858D82296ABA059E61"/>
          </w:pPr>
          <w:r w:rsidRPr="00321265">
            <w:rPr>
              <w:rStyle w:val="PlaceholderText"/>
            </w:rPr>
            <w:t>Click here to enter text.</w:t>
          </w:r>
        </w:p>
      </w:docPartBody>
    </w:docPart>
    <w:docPart>
      <w:docPartPr>
        <w:name w:val="383092B141BC445C9314F5657649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28933-B05F-4E0E-B695-A037CE2469FA}"/>
      </w:docPartPr>
      <w:docPartBody>
        <w:p w:rsidR="00262E80" w:rsidRDefault="00262E80">
          <w:pPr>
            <w:pStyle w:val="383092B141BC445C9314F56576491C37"/>
          </w:pPr>
          <w:r>
            <w:t>Purpose of Report</w:t>
          </w:r>
        </w:p>
      </w:docPartBody>
    </w:docPart>
    <w:docPart>
      <w:docPartPr>
        <w:name w:val="34542523935141EB93C6115055B4E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23DEC-5F64-4011-B365-92B9A4DD6947}"/>
      </w:docPartPr>
      <w:docPartBody>
        <w:p w:rsidR="00262E80" w:rsidRDefault="00262E80">
          <w:pPr>
            <w:pStyle w:val="34542523935141EB93C6115055B4EB68"/>
          </w:pPr>
          <w:r w:rsidRPr="00321265">
            <w:rPr>
              <w:rStyle w:val="PlaceholderText"/>
            </w:rPr>
            <w:t>Click here to enter text.</w:t>
          </w:r>
        </w:p>
      </w:docPartBody>
    </w:docPart>
    <w:docPart>
      <w:docPartPr>
        <w:name w:val="2FC5798FC88E4229B65B9A5EE23E2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5A46C-1CB5-494C-A980-C4C1F9C9D1A5}"/>
      </w:docPartPr>
      <w:docPartBody>
        <w:p w:rsidR="00262E80" w:rsidRDefault="00262E80">
          <w:pPr>
            <w:pStyle w:val="2FC5798FC88E4229B65B9A5EE23E2F83"/>
          </w:pPr>
          <w:r w:rsidRPr="00321265">
            <w:rPr>
              <w:rStyle w:val="PlaceholderText"/>
            </w:rPr>
            <w:t>[Author]</w:t>
          </w:r>
        </w:p>
      </w:docPartBody>
    </w:docPart>
    <w:docPart>
      <w:docPartPr>
        <w:name w:val="CA9D2424B1F445378BB15CB293714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4A941-D12B-44B8-BA8D-96D01EE45AF0}"/>
      </w:docPartPr>
      <w:docPartBody>
        <w:p w:rsidR="00262E80" w:rsidRDefault="00262E80">
          <w:pPr>
            <w:pStyle w:val="CA9D2424B1F445378BB15CB293714521"/>
          </w:pPr>
          <w:r>
            <w:t>..</w:t>
          </w:r>
        </w:p>
      </w:docPartBody>
    </w:docPart>
    <w:docPart>
      <w:docPartPr>
        <w:name w:val="71F632E625CE426C9146EAAF8364B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75F06-7306-4500-ADBD-4BE61BA81EB8}"/>
      </w:docPartPr>
      <w:docPartBody>
        <w:p w:rsidR="00262E80" w:rsidRDefault="00262E80">
          <w:pPr>
            <w:pStyle w:val="71F632E625CE426C9146EAAF8364B52E"/>
          </w:pPr>
          <w:r w:rsidRPr="006D14AB">
            <w:rPr>
              <w:sz w:val="16"/>
              <w:szCs w:val="16"/>
            </w:rPr>
            <w:t>1</w:t>
          </w:r>
        </w:p>
      </w:docPartBody>
    </w:docPart>
    <w:docPart>
      <w:docPartPr>
        <w:name w:val="45AC586170094B5F976DE18ABB060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2891D-28A9-4222-9965-F19CEB9D2C62}"/>
      </w:docPartPr>
      <w:docPartBody>
        <w:p w:rsidR="00AE0D39" w:rsidRDefault="00AE0D39" w:rsidP="00AE0D39">
          <w:pPr>
            <w:pStyle w:val="45AC586170094B5F976DE18ABB060CB22"/>
          </w:pPr>
          <w:r w:rsidRPr="00646451">
            <w:rPr>
              <w:sz w:val="16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A3E84"/>
    <w:multiLevelType w:val="multilevel"/>
    <w:tmpl w:val="1E82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789052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0"/>
    <w:rsid w:val="00262E80"/>
    <w:rsid w:val="00AE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en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D39"/>
    <w:rPr>
      <w:color w:val="808080"/>
    </w:rPr>
  </w:style>
  <w:style w:type="paragraph" w:customStyle="1" w:styleId="6B998FAC1B76499FA74683C7FB56ECB0">
    <w:name w:val="6B998FAC1B76499FA74683C7FB56ECB0"/>
  </w:style>
  <w:style w:type="paragraph" w:customStyle="1" w:styleId="D3783F2615434173AC279D1D593753DD">
    <w:name w:val="D3783F2615434173AC279D1D593753DD"/>
  </w:style>
  <w:style w:type="paragraph" w:customStyle="1" w:styleId="B983F69F6A8348648D3CF8931B2275AB">
    <w:name w:val="B983F69F6A8348648D3CF8931B2275AB"/>
  </w:style>
  <w:style w:type="paragraph" w:customStyle="1" w:styleId="0C6617DCB9F1426EB24E587411DEC3C3">
    <w:name w:val="0C6617DCB9F1426EB24E587411DEC3C3"/>
  </w:style>
  <w:style w:type="paragraph" w:customStyle="1" w:styleId="93F94E0FED9941C5A520C9D37D6B9FD3">
    <w:name w:val="93F94E0FED9941C5A520C9D37D6B9FD3"/>
  </w:style>
  <w:style w:type="paragraph" w:customStyle="1" w:styleId="DED63201A3E647B1B7CA56286B7D9EC0">
    <w:name w:val="DED63201A3E647B1B7CA56286B7D9EC0"/>
  </w:style>
  <w:style w:type="paragraph" w:customStyle="1" w:styleId="233D155B639C4EEDBA1EDE7C3FF5327C">
    <w:name w:val="233D155B639C4EEDBA1EDE7C3FF5327C"/>
  </w:style>
  <w:style w:type="paragraph" w:customStyle="1" w:styleId="2B3BBC7CBA76434EBEE6B943DA19E141">
    <w:name w:val="2B3BBC7CBA76434EBEE6B943DA19E141"/>
  </w:style>
  <w:style w:type="paragraph" w:customStyle="1" w:styleId="1D7437F342FC4AAB8C250F56A29C9855">
    <w:name w:val="1D7437F342FC4AAB8C250F56A29C9855"/>
  </w:style>
  <w:style w:type="paragraph" w:customStyle="1" w:styleId="17284BB6809B4F858D82296ABA059E61">
    <w:name w:val="17284BB6809B4F858D82296ABA059E61"/>
  </w:style>
  <w:style w:type="paragraph" w:customStyle="1" w:styleId="383092B141BC445C9314F56576491C37">
    <w:name w:val="383092B141BC445C9314F56576491C37"/>
  </w:style>
  <w:style w:type="paragraph" w:customStyle="1" w:styleId="34542523935141EB93C6115055B4EB68">
    <w:name w:val="34542523935141EB93C6115055B4EB68"/>
  </w:style>
  <w:style w:type="paragraph" w:customStyle="1" w:styleId="2FC5798FC88E4229B65B9A5EE23E2F83">
    <w:name w:val="2FC5798FC88E4229B65B9A5EE23E2F83"/>
  </w:style>
  <w:style w:type="paragraph" w:customStyle="1" w:styleId="CA9D2424B1F445378BB15CB293714521">
    <w:name w:val="CA9D2424B1F445378BB15CB293714521"/>
  </w:style>
  <w:style w:type="paragraph" w:customStyle="1" w:styleId="71F632E625CE426C9146EAAF8364B52E">
    <w:name w:val="71F632E625CE426C9146EAAF8364B52E"/>
  </w:style>
  <w:style w:type="paragraph" w:customStyle="1" w:styleId="45AC586170094B5F976DE18ABB060CB22">
    <w:name w:val="45AC586170094B5F976DE18ABB060CB22"/>
    <w:rsid w:val="00AE0D39"/>
    <w:pPr>
      <w:spacing w:after="170" w:line="280" w:lineRule="atLeast"/>
    </w:pPr>
    <w:rPr>
      <w:rFonts w:eastAsia="Times New Roman" w:cs="Times New Roman"/>
      <w:color w:val="000000" w:themeColor="text1"/>
      <w:kern w:val="0"/>
      <w:sz w:val="18"/>
      <w:szCs w:val="24"/>
      <w:lang w:val="en-GB" w:eastAsia="en-GB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roHappold Engineering">
  <a:themeElements>
    <a:clrScheme name="Buro Happold Engineering">
      <a:dk1>
        <a:srgbClr val="121212"/>
      </a:dk1>
      <a:lt1>
        <a:sysClr val="window" lastClr="FFFFFF"/>
      </a:lt1>
      <a:dk2>
        <a:srgbClr val="C4D600"/>
      </a:dk2>
      <a:lt2>
        <a:srgbClr val="968C83"/>
      </a:lt2>
      <a:accent1>
        <a:srgbClr val="24135F"/>
      </a:accent1>
      <a:accent2>
        <a:srgbClr val="BC204B"/>
      </a:accent2>
      <a:accent3>
        <a:srgbClr val="7E2D40"/>
      </a:accent3>
      <a:accent4>
        <a:srgbClr val="228848"/>
      </a:accent4>
      <a:accent5>
        <a:srgbClr val="00617F"/>
      </a:accent5>
      <a:accent6>
        <a:srgbClr val="8DB9CA"/>
      </a:accent6>
      <a:hlink>
        <a:srgbClr val="0000FF"/>
      </a:hlink>
      <a:folHlink>
        <a:srgbClr val="800080"/>
      </a:folHlink>
    </a:clrScheme>
    <a:fontScheme name="Buro Happold Engineering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Bright Purple">
      <a:srgbClr val="702F8A"/>
    </a:custClr>
    <a:custClr name="Pink">
      <a:srgbClr val="E782A9"/>
    </a:custClr>
    <a:custClr name="Bright Red">
      <a:srgbClr val="D50032"/>
    </a:custClr>
    <a:custClr name="Bright Green">
      <a:srgbClr val="6CC24E"/>
    </a:custClr>
    <a:custClr name="Teal">
      <a:srgbClr val="00B899"/>
    </a:custClr>
    <a:custClr name="Bright Blue">
      <a:srgbClr val="00A9E0"/>
    </a:custClr>
    <a:custClr name="Orange">
      <a:srgbClr val="FF8F1C"/>
    </a:custClr>
    <a:custClr name="Yellow">
      <a:srgbClr val="FFB81C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</b:Sources>
</file>

<file path=customXml/item2.xml><?xml version="1.0" encoding="utf-8"?>
<root>
  <Stage>Project Stage</Stage>
  <Job>Job Number</Job>
  <Report>Berichttitel</Report>
  <Client>Name des Auftraggebers</Client>
  <Email>Click here to enter text.</Email>
  <PublishDate>7 August 2024</PublishDate>
  <Revision>P01</Revision>
  <Draft> </Draft>
</root>
</file>

<file path=customXml/itemProps1.xml><?xml version="1.0" encoding="utf-8"?>
<ds:datastoreItem xmlns:ds="http://schemas.openxmlformats.org/officeDocument/2006/customXml" ds:itemID="{377D5F7A-39F9-418B-8CCE-153ABD81A8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946854-97BC-4543-B562-3FEE61163E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Bericht.dotm</Template>
  <TotalTime>0</TotalTime>
  <Pages>5</Pages>
  <Words>234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Projekttitel</vt:lpstr>
    </vt:vector>
  </TitlesOfParts>
  <Manager>Project Leader</Manager>
  <Company>Buro Happold GmbH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Projekttitel</dc:title>
  <dc:subject>Report Title</dc:subject>
  <dc:creator>[Author]</dc:creator>
  <cp:lastModifiedBy>Kartheek Mylavarapu</cp:lastModifiedBy>
  <cp:revision>6</cp:revision>
  <cp:lastPrinted>2011-01-08T20:41:00Z</cp:lastPrinted>
  <dcterms:created xsi:type="dcterms:W3CDTF">2024-08-07T07:15:00Z</dcterms:created>
  <dcterms:modified xsi:type="dcterms:W3CDTF">2024-09-26T08:13:00Z</dcterms:modified>
  <cp:category>Projektnummer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 no">
    <vt:lpwstr>1.1</vt:lpwstr>
  </property>
  <property fmtid="{D5CDD505-2E9C-101B-9397-08002B2CF9AE}" pid="3" name="Template version date">
    <vt:filetime>2023-03-06T10:00:00Z</vt:filetime>
  </property>
  <property fmtid="{D5CDD505-2E9C-101B-9397-08002B2CF9AE}" pid="4" name="Team">
    <vt:bool>false</vt:bool>
  </property>
  <property fmtid="{D5CDD505-2E9C-101B-9397-08002B2CF9AE}" pid="5" name="Discipline">
    <vt:lpwstr>Single</vt:lpwstr>
  </property>
  <property fmtid="{D5CDD505-2E9C-101B-9397-08002B2CF9AE}" pid="6" name="Appendix">
    <vt:bool>true</vt:bool>
  </property>
  <property fmtid="{D5CDD505-2E9C-101B-9397-08002B2CF9AE}" pid="7" name="Paper">
    <vt:lpwstr>A</vt:lpwstr>
  </property>
  <property fmtid="{D5CDD505-2E9C-101B-9397-08002B2CF9AE}" pid="8" name="Lang">
    <vt:lpwstr>3</vt:lpwstr>
  </property>
  <property fmtid="{D5CDD505-2E9C-101B-9397-08002B2CF9AE}" pid="9" name="Glossary">
    <vt:bool>true</vt:bool>
  </property>
  <property fmtid="{D5CDD505-2E9C-101B-9397-08002B2CF9AE}" pid="10" name="Double-Sided">
    <vt:bool>false</vt:bool>
  </property>
  <property fmtid="{D5CDD505-2E9C-101B-9397-08002B2CF9AE}" pid="11" name="Inclusive">
    <vt:bool>false</vt:bool>
  </property>
  <property fmtid="{D5CDD505-2E9C-101B-9397-08002B2CF9AE}" pid="12" name="Site">
    <vt:lpwstr>Berlin</vt:lpwstr>
  </property>
</Properties>
</file>